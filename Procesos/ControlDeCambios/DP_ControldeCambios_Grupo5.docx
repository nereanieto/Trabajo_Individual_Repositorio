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2450" w14:textId="0973A5EA" w:rsidR="00F42A99" w:rsidRPr="00F63D22" w:rsidRDefault="00F42A99" w:rsidP="00080FAB">
      <w:pPr>
        <w:ind w:left="1416" w:hanging="1416"/>
        <w:rPr>
          <w:lang w:val="es-ES_tradnl"/>
        </w:rPr>
      </w:pPr>
      <w:bookmarkStart w:id="0" w:name="_Toc157487448"/>
      <w:bookmarkStart w:id="1" w:name="_Toc167013477"/>
    </w:p>
    <w:p w14:paraId="7D00CD87" w14:textId="77777777" w:rsidR="00F42A99" w:rsidRPr="000325D2" w:rsidRDefault="00F42A99" w:rsidP="001061FB">
      <w:pPr>
        <w:rPr>
          <w:lang w:val="es-ES_tradnl"/>
        </w:rPr>
      </w:pPr>
    </w:p>
    <w:p w14:paraId="22D9A44A" w14:textId="77777777" w:rsidR="00F42A99" w:rsidRPr="000325D2" w:rsidRDefault="00F42A99" w:rsidP="001061FB">
      <w:pPr>
        <w:rPr>
          <w:lang w:val="es-ES_tradnl"/>
        </w:rPr>
      </w:pPr>
    </w:p>
    <w:p w14:paraId="12806242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62463A5E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B3A116C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DBB3DF1" w14:textId="77777777" w:rsidR="00F42A99" w:rsidRPr="000325D2" w:rsidRDefault="00F512EB" w:rsidP="00F42A99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14:paraId="53441AFE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76CC774F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1D0A0744" w14:textId="77777777" w:rsidR="00F42A99" w:rsidRPr="00F512EB" w:rsidRDefault="00F512EB" w:rsidP="00F42A99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14:paraId="24C56F08" w14:textId="77777777" w:rsidR="00F42A99" w:rsidRPr="000325D2" w:rsidRDefault="00F512EB" w:rsidP="00F42A99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14:paraId="454149A4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74B2FA3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1135B71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54BDE6A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1446E486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7EB9973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0EAC4BD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98A637F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0D17DB01" w14:textId="3B84C404" w:rsidR="00F42A99" w:rsidRPr="000325D2" w:rsidRDefault="00F42A99" w:rsidP="00F42A99">
      <w:pPr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>MIEMBROS DEL GRUPO</w:t>
      </w:r>
      <w:r w:rsidR="00F70832" w:rsidRPr="000325D2">
        <w:rPr>
          <w:sz w:val="32"/>
          <w:szCs w:val="32"/>
          <w:lang w:val="es-ES_tradnl"/>
        </w:rPr>
        <w:t xml:space="preserve"> </w:t>
      </w:r>
      <w:r w:rsidR="008E592E">
        <w:rPr>
          <w:sz w:val="32"/>
          <w:szCs w:val="32"/>
          <w:lang w:val="es-ES_tradnl"/>
        </w:rPr>
        <w:t>5</w:t>
      </w:r>
      <w:r w:rsidR="003036AA" w:rsidRPr="000325D2">
        <w:rPr>
          <w:sz w:val="32"/>
          <w:szCs w:val="32"/>
          <w:lang w:val="es-ES_tradnl"/>
        </w:rPr>
        <w:t>:</w:t>
      </w:r>
    </w:p>
    <w:p w14:paraId="09248623" w14:textId="471F70A4" w:rsidR="001447DD" w:rsidRPr="00EE4075" w:rsidRDefault="001447DD" w:rsidP="00F512EB">
      <w:pPr>
        <w:numPr>
          <w:ilvl w:val="0"/>
          <w:numId w:val="16"/>
        </w:numPr>
        <w:rPr>
          <w:sz w:val="32"/>
          <w:szCs w:val="32"/>
          <w:lang w:val="es-ES_tradnl"/>
        </w:rPr>
      </w:pPr>
      <w:r w:rsidRPr="00EE4075">
        <w:rPr>
          <w:sz w:val="32"/>
          <w:szCs w:val="32"/>
          <w:lang w:val="es-ES_tradnl"/>
        </w:rPr>
        <w:t xml:space="preserve">Hugo Carreira </w:t>
      </w:r>
      <w:r w:rsidR="00DB5C2D" w:rsidRPr="00EE4075">
        <w:rPr>
          <w:sz w:val="32"/>
          <w:szCs w:val="32"/>
          <w:lang w:val="es-ES_tradnl"/>
        </w:rPr>
        <w:t>Rial</w:t>
      </w:r>
    </w:p>
    <w:p w14:paraId="67395D00" w14:textId="0CD9587E" w:rsidR="00F512EB" w:rsidRPr="00EE4075" w:rsidRDefault="001447DD" w:rsidP="00F512EB">
      <w:pPr>
        <w:numPr>
          <w:ilvl w:val="0"/>
          <w:numId w:val="16"/>
        </w:numPr>
        <w:rPr>
          <w:sz w:val="32"/>
          <w:szCs w:val="32"/>
          <w:lang w:val="es-ES_tradnl"/>
        </w:rPr>
      </w:pPr>
      <w:r w:rsidRPr="00EE4075">
        <w:rPr>
          <w:sz w:val="32"/>
          <w:szCs w:val="32"/>
          <w:lang w:val="es-ES_tradnl"/>
        </w:rPr>
        <w:t>Iñaki Dueñas Otero</w:t>
      </w:r>
    </w:p>
    <w:p w14:paraId="7FA4E197" w14:textId="304A2968" w:rsidR="00DB5C2D" w:rsidRPr="00EE4075" w:rsidRDefault="00DB5C2D" w:rsidP="00F512EB">
      <w:pPr>
        <w:numPr>
          <w:ilvl w:val="0"/>
          <w:numId w:val="16"/>
        </w:numPr>
        <w:rPr>
          <w:sz w:val="32"/>
          <w:szCs w:val="32"/>
          <w:lang w:val="es-ES_tradnl"/>
        </w:rPr>
      </w:pPr>
      <w:r w:rsidRPr="00EE4075">
        <w:rPr>
          <w:sz w:val="32"/>
          <w:szCs w:val="32"/>
          <w:lang w:val="es-ES_tradnl"/>
        </w:rPr>
        <w:t>María Lima Pazo</w:t>
      </w:r>
    </w:p>
    <w:p w14:paraId="35B82342" w14:textId="1468F3D1" w:rsidR="00DB5C2D" w:rsidRPr="00EE4075" w:rsidRDefault="00DB5C2D" w:rsidP="00DB5C2D">
      <w:pPr>
        <w:numPr>
          <w:ilvl w:val="0"/>
          <w:numId w:val="16"/>
        </w:numPr>
        <w:rPr>
          <w:sz w:val="32"/>
          <w:szCs w:val="32"/>
          <w:lang w:val="es-ES_tradnl"/>
        </w:rPr>
      </w:pPr>
      <w:r w:rsidRPr="00EE4075">
        <w:rPr>
          <w:sz w:val="32"/>
          <w:szCs w:val="32"/>
          <w:lang w:val="es-ES_tradnl"/>
        </w:rPr>
        <w:t xml:space="preserve">Nerea Nieto </w:t>
      </w:r>
      <w:r w:rsidR="009254A6" w:rsidRPr="00EE4075">
        <w:rPr>
          <w:sz w:val="32"/>
          <w:szCs w:val="32"/>
          <w:lang w:val="es-ES_tradnl"/>
        </w:rPr>
        <w:t>Pedrares</w:t>
      </w:r>
    </w:p>
    <w:p w14:paraId="1EB1A637" w14:textId="77777777" w:rsidR="003036AA" w:rsidRPr="00F512EB" w:rsidRDefault="00F42A99" w:rsidP="003036AA">
      <w:pPr>
        <w:rPr>
          <w:sz w:val="32"/>
          <w:szCs w:val="32"/>
          <w:lang w:val="es-ES_tradnl"/>
        </w:rPr>
      </w:pPr>
      <w:r w:rsidRPr="00F512EB">
        <w:rPr>
          <w:sz w:val="32"/>
          <w:szCs w:val="32"/>
          <w:lang w:val="es-ES_tradnl"/>
        </w:rPr>
        <w:t>FECHA DE ENTREGA:</w:t>
      </w:r>
      <w:r w:rsidR="00F512EB">
        <w:rPr>
          <w:sz w:val="32"/>
          <w:szCs w:val="32"/>
          <w:lang w:val="es-ES_tradnl"/>
        </w:rPr>
        <w:t xml:space="preserve"> 12/2/2016</w:t>
      </w:r>
    </w:p>
    <w:p w14:paraId="167C7AED" w14:textId="77777777" w:rsidR="00F70832" w:rsidRPr="000325D2" w:rsidRDefault="00F70832" w:rsidP="00F70832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14:paraId="40849CD5" w14:textId="77777777" w:rsidR="003036AA" w:rsidRPr="00F63D22" w:rsidRDefault="003036AA" w:rsidP="003036AA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="003D73AE" w:rsidRPr="00F63D22">
        <w:rPr>
          <w:lang w:val="es-ES_tradnl"/>
        </w:rPr>
        <w:br w:type="page"/>
      </w:r>
      <w:bookmarkEnd w:id="0"/>
      <w:bookmarkEnd w:id="1"/>
    </w:p>
    <w:p w14:paraId="3A815CD7" w14:textId="77777777" w:rsidR="003036AA" w:rsidRPr="00F63D22" w:rsidRDefault="003036AA" w:rsidP="003036AA">
      <w:pPr>
        <w:rPr>
          <w:lang w:val="es-ES_tradnl"/>
        </w:rPr>
      </w:pPr>
    </w:p>
    <w:p w14:paraId="0FD36632" w14:textId="77777777" w:rsidR="003036AA" w:rsidRPr="00F63D22" w:rsidRDefault="003036AA" w:rsidP="003036AA">
      <w:pPr>
        <w:rPr>
          <w:lang w:val="es-ES_tradnl"/>
        </w:rPr>
      </w:pPr>
    </w:p>
    <w:p w14:paraId="3C044795" w14:textId="77777777" w:rsidR="003036AA" w:rsidRPr="00F63D22" w:rsidRDefault="003036AA" w:rsidP="003036AA">
      <w:pPr>
        <w:rPr>
          <w:lang w:val="es-ES_tradnl"/>
        </w:rPr>
      </w:pPr>
    </w:p>
    <w:p w14:paraId="0B3AFA8C" w14:textId="77777777" w:rsidR="003036AA" w:rsidRPr="00F63D22" w:rsidRDefault="003036AA" w:rsidP="003036AA">
      <w:pPr>
        <w:rPr>
          <w:lang w:val="es-ES_tradnl"/>
        </w:rPr>
      </w:pPr>
    </w:p>
    <w:p w14:paraId="70AA710C" w14:textId="77777777" w:rsidR="003036AA" w:rsidRPr="00F63D22" w:rsidRDefault="003036AA" w:rsidP="003036AA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28"/>
        <w:gridCol w:w="6318"/>
      </w:tblGrid>
      <w:tr w:rsidR="003036AA" w:rsidRPr="00F63D22" w14:paraId="3A806CDA" w14:textId="77777777" w:rsidTr="00C517EA">
        <w:trPr>
          <w:jc w:val="center"/>
        </w:trPr>
        <w:tc>
          <w:tcPr>
            <w:tcW w:w="8644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5BFCF4C" w14:textId="77777777" w:rsidR="003036AA" w:rsidRPr="00F63D22" w:rsidRDefault="003036AA" w:rsidP="00C517EA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="003036AA" w:rsidRPr="00F63D22" w14:paraId="6228DFBE" w14:textId="77777777" w:rsidTr="00C517EA">
        <w:trPr>
          <w:jc w:val="center"/>
        </w:trPr>
        <w:tc>
          <w:tcPr>
            <w:tcW w:w="1270" w:type="dxa"/>
            <w:shd w:val="clear" w:color="auto" w:fill="C0C0C0"/>
          </w:tcPr>
          <w:p w14:paraId="6BDCC3A8" w14:textId="77777777" w:rsidR="003036AA" w:rsidRPr="00F63D22" w:rsidRDefault="002E2E8A" w:rsidP="00C517EA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056" w:type="dxa"/>
            <w:shd w:val="clear" w:color="auto" w:fill="C0C0C0"/>
          </w:tcPr>
          <w:p w14:paraId="0F4AE36B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18" w:type="dxa"/>
            <w:shd w:val="clear" w:color="auto" w:fill="C0C0C0"/>
          </w:tcPr>
          <w:p w14:paraId="47033C30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036AA" w:rsidRPr="00F63D22" w14:paraId="53A8B15C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551C61DA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056" w:type="dxa"/>
            <w:vAlign w:val="center"/>
          </w:tcPr>
          <w:p w14:paraId="3CE2BC44" w14:textId="2E3D838E" w:rsidR="003036AA" w:rsidRPr="00F63D22" w:rsidRDefault="00C228A7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29/01/2024</w:t>
            </w:r>
          </w:p>
        </w:tc>
        <w:tc>
          <w:tcPr>
            <w:tcW w:w="6318" w:type="dxa"/>
            <w:vAlign w:val="center"/>
          </w:tcPr>
          <w:p w14:paraId="615D4EE6" w14:textId="2AF0D265" w:rsidR="003036AA" w:rsidRPr="00F63D22" w:rsidRDefault="00271B70" w:rsidP="00C517EA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Realización del documento</w:t>
            </w:r>
          </w:p>
        </w:tc>
      </w:tr>
      <w:tr w:rsidR="003036AA" w:rsidRPr="00F63D22" w14:paraId="510E7F3B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09A8EE2B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30C58FA2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2624138B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6DB9A60D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3433DC11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448E45A7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2112EA77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6656DB0A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0624443A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385A1028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722A9303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5B856CE5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2D1DFFB3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72E75389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2F7CA2FC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F63D22" w14:paraId="513DD3DD" w14:textId="77777777" w:rsidTr="00C517EA">
        <w:trPr>
          <w:trHeight w:val="465"/>
          <w:jc w:val="center"/>
        </w:trPr>
        <w:tc>
          <w:tcPr>
            <w:tcW w:w="1270" w:type="dxa"/>
            <w:vAlign w:val="center"/>
          </w:tcPr>
          <w:p w14:paraId="28AF74BE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056" w:type="dxa"/>
            <w:vAlign w:val="center"/>
          </w:tcPr>
          <w:p w14:paraId="6E1E77E9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6318" w:type="dxa"/>
            <w:vAlign w:val="center"/>
          </w:tcPr>
          <w:p w14:paraId="21EB0C26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4BF598C1" w14:textId="77777777" w:rsidR="00F63D22" w:rsidRDefault="00F63D22" w:rsidP="003036AA">
      <w:pPr>
        <w:rPr>
          <w:lang w:val="es-ES_tradnl"/>
        </w:rPr>
      </w:pPr>
    </w:p>
    <w:p w14:paraId="0BA7F44C" w14:textId="77777777" w:rsidR="002E2E8A" w:rsidRDefault="002E2E8A" w:rsidP="003036AA">
      <w:pPr>
        <w:rPr>
          <w:lang w:val="es-ES_tradnl"/>
        </w:rPr>
      </w:pPr>
    </w:p>
    <w:p w14:paraId="4553B5FD" w14:textId="77777777" w:rsidR="002E2E8A" w:rsidRDefault="002E2E8A" w:rsidP="003036AA">
      <w:pPr>
        <w:rPr>
          <w:lang w:val="es-ES_tradnl"/>
        </w:rPr>
      </w:pPr>
    </w:p>
    <w:p w14:paraId="37799576" w14:textId="77777777" w:rsidR="002E2E8A" w:rsidRDefault="002E2E8A" w:rsidP="003036AA">
      <w:pPr>
        <w:rPr>
          <w:lang w:val="es-ES_tradnl"/>
        </w:rPr>
      </w:pPr>
    </w:p>
    <w:p w14:paraId="4E678E95" w14:textId="77777777" w:rsidR="002E2E8A" w:rsidRDefault="002E2E8A" w:rsidP="003036AA">
      <w:pPr>
        <w:rPr>
          <w:lang w:val="es-ES_tradnl"/>
        </w:rPr>
      </w:pPr>
    </w:p>
    <w:p w14:paraId="75D5C53D" w14:textId="77777777" w:rsidR="002E2E8A" w:rsidRPr="00F63D22" w:rsidRDefault="002E2E8A" w:rsidP="003036AA">
      <w:pPr>
        <w:rPr>
          <w:lang w:val="es-ES_tradnl"/>
        </w:rPr>
        <w:sectPr w:rsidR="002E2E8A" w:rsidRPr="00F63D22" w:rsidSect="008A2580">
          <w:headerReference w:type="default" r:id="rId8"/>
          <w:footerReference w:type="first" r:id="rId9"/>
          <w:pgSz w:w="11906" w:h="16838"/>
          <w:pgMar w:top="1270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4FCB092" w14:textId="77777777" w:rsidR="001061FB" w:rsidRPr="00F63D22" w:rsidRDefault="001061FB" w:rsidP="003036AA">
      <w:pPr>
        <w:rPr>
          <w:lang w:val="es-ES_tradnl"/>
        </w:rPr>
      </w:pPr>
    </w:p>
    <w:p w14:paraId="0D0E8AD0" w14:textId="77777777" w:rsidR="001061FB" w:rsidRPr="00F63D22" w:rsidRDefault="001061FB" w:rsidP="001061FB">
      <w:pPr>
        <w:rPr>
          <w:lang w:val="es-ES_tradnl"/>
        </w:rPr>
      </w:pPr>
    </w:p>
    <w:p w14:paraId="01F002C4" w14:textId="77777777" w:rsidR="00211400" w:rsidRPr="00F63D22" w:rsidRDefault="001061FB" w:rsidP="001061FB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14:paraId="6FA6CB54" w14:textId="77777777" w:rsidR="00211400" w:rsidRPr="00F63D22" w:rsidRDefault="00211400" w:rsidP="001061FB">
      <w:pPr>
        <w:rPr>
          <w:lang w:val="es-ES_tradnl"/>
        </w:rPr>
      </w:pPr>
    </w:p>
    <w:p w14:paraId="6CD34336" w14:textId="77777777" w:rsidR="003036AA" w:rsidRPr="00F63D22" w:rsidRDefault="003036AA" w:rsidP="001061FB">
      <w:pPr>
        <w:rPr>
          <w:lang w:val="es-ES_tradnl"/>
        </w:rPr>
      </w:pPr>
    </w:p>
    <w:p w14:paraId="7FC65C89" w14:textId="77777777" w:rsidR="003036AA" w:rsidRPr="00F63D22" w:rsidRDefault="003036AA" w:rsidP="001061FB">
      <w:pPr>
        <w:rPr>
          <w:lang w:val="es-ES_tradnl"/>
        </w:rPr>
      </w:pPr>
    </w:p>
    <w:p w14:paraId="769F68E1" w14:textId="0B78A329" w:rsidR="00C667F5" w:rsidRPr="00231187" w:rsidRDefault="00FB5C23">
      <w:pPr>
        <w:pStyle w:val="TDC1"/>
        <w:rPr>
          <w:rFonts w:ascii="Aptos" w:hAnsi="Aptos" w:cs="Arial"/>
          <w:b w:val="0"/>
          <w:bCs w:val="0"/>
          <w:iCs w:val="0"/>
          <w:smallCaps w:val="0"/>
          <w:noProof/>
          <w:kern w:val="2"/>
          <w:sz w:val="22"/>
          <w:szCs w:val="22"/>
          <w:lang w:val="es-ES" w:eastAsia="es-ES" w:bidi="ar-SA"/>
        </w:rPr>
      </w:pPr>
      <w:r>
        <w:rPr>
          <w:b w:val="0"/>
          <w:bCs w:val="0"/>
          <w:iCs w:val="0"/>
          <w:smallCaps w:val="0"/>
          <w:lang w:val="es-ES_tradnl"/>
        </w:rPr>
        <w:fldChar w:fldCharType="begin"/>
      </w:r>
      <w:r>
        <w:rPr>
          <w:b w:val="0"/>
          <w:bCs w:val="0"/>
          <w:iCs w:val="0"/>
          <w:smallCaps w:val="0"/>
          <w:lang w:val="es-ES_tradnl"/>
        </w:rPr>
        <w:instrText xml:space="preserve"> TOC \o "1-3" \h \z \u </w:instrText>
      </w:r>
      <w:r>
        <w:rPr>
          <w:b w:val="0"/>
          <w:bCs w:val="0"/>
          <w:iCs w:val="0"/>
          <w:smallCaps w:val="0"/>
          <w:lang w:val="es-ES_tradnl"/>
        </w:rPr>
        <w:fldChar w:fldCharType="separate"/>
      </w:r>
      <w:hyperlink w:anchor="_Toc158039210" w:history="1">
        <w:r w:rsidR="00C667F5" w:rsidRPr="00213A5E">
          <w:rPr>
            <w:rStyle w:val="Hipervnculo"/>
            <w:noProof/>
            <w:lang w:val="es-ES"/>
          </w:rPr>
          <w:t>1</w:t>
        </w:r>
        <w:r w:rsidR="00C667F5" w:rsidRPr="00231187">
          <w:rPr>
            <w:rFonts w:ascii="Aptos" w:hAnsi="Aptos" w:cs="Arial"/>
            <w:b w:val="0"/>
            <w:bCs w:val="0"/>
            <w:i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Información sobre la práctica a realizar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_Toc158039210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</w:t>
        </w:r>
        <w:r w:rsidR="00C667F5">
          <w:rPr>
            <w:noProof/>
            <w:webHidden/>
          </w:rPr>
          <w:fldChar w:fldCharType="end"/>
        </w:r>
      </w:hyperlink>
    </w:p>
    <w:p w14:paraId="5C876F61" w14:textId="4AA51952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1" w:history="1">
        <w:r w:rsidR="00C667F5" w:rsidRPr="00213A5E">
          <w:rPr>
            <w:rStyle w:val="Hipervnculo"/>
            <w:noProof/>
            <w:lang w:val="es-ES"/>
          </w:rPr>
          <w:t>1.1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Descripción de la práctica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_Toc158039211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</w:t>
        </w:r>
        <w:r w:rsidR="00C667F5">
          <w:rPr>
            <w:noProof/>
            <w:webHidden/>
          </w:rPr>
          <w:fldChar w:fldCharType="end"/>
        </w:r>
      </w:hyperlink>
    </w:p>
    <w:p w14:paraId="52C8CEF4" w14:textId="57DE4402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2" w:history="1">
        <w:r w:rsidR="00C667F5" w:rsidRPr="00213A5E">
          <w:rPr>
            <w:rStyle w:val="Hipervnculo"/>
            <w:noProof/>
            <w:lang w:val="es-ES_tradnl"/>
          </w:rPr>
          <w:t>1.2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Descripción del grupo de trabajo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_Toc158039212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</w:t>
        </w:r>
        <w:r w:rsidR="00C667F5">
          <w:rPr>
            <w:noProof/>
            <w:webHidden/>
          </w:rPr>
          <w:fldChar w:fldCharType="end"/>
        </w:r>
      </w:hyperlink>
    </w:p>
    <w:p w14:paraId="7CB843FF" w14:textId="35FC8A90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3" w:history="1">
        <w:r w:rsidR="00C667F5" w:rsidRPr="00213A5E">
          <w:rPr>
            <w:rStyle w:val="Hipervnculo"/>
            <w:noProof/>
            <w:lang w:val="es-ES_tradnl"/>
          </w:rPr>
          <w:t>1.3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Seguimiento de la práctica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_Toc158039213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</w:t>
        </w:r>
        <w:r w:rsidR="00C667F5">
          <w:rPr>
            <w:noProof/>
            <w:webHidden/>
          </w:rPr>
          <w:fldChar w:fldCharType="end"/>
        </w:r>
      </w:hyperlink>
    </w:p>
    <w:p w14:paraId="44159A47" w14:textId="5B80B774" w:rsidR="00C667F5" w:rsidRPr="00231187" w:rsidRDefault="00537E5A">
      <w:pPr>
        <w:pStyle w:val="TDC1"/>
        <w:rPr>
          <w:rFonts w:ascii="Aptos" w:hAnsi="Aptos" w:cs="Arial"/>
          <w:b w:val="0"/>
          <w:bCs w:val="0"/>
          <w:i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4" w:history="1">
        <w:r w:rsidR="00C667F5" w:rsidRPr="00213A5E">
          <w:rPr>
            <w:rStyle w:val="Hipervnculo"/>
            <w:noProof/>
            <w:lang w:val="es-ES_tradnl"/>
          </w:rPr>
          <w:t>2</w:t>
        </w:r>
        <w:r w:rsidR="00C667F5" w:rsidRPr="00231187">
          <w:rPr>
            <w:rFonts w:ascii="Aptos" w:hAnsi="Aptos" w:cs="Arial"/>
            <w:b w:val="0"/>
            <w:bCs w:val="0"/>
            <w:i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DOCUMENTACIÓN DE LA PRÁCTICA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_Toc158039214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2</w:t>
        </w:r>
        <w:r w:rsidR="00C667F5">
          <w:rPr>
            <w:noProof/>
            <w:webHidden/>
          </w:rPr>
          <w:fldChar w:fldCharType="end"/>
        </w:r>
      </w:hyperlink>
    </w:p>
    <w:p w14:paraId="0BCC6D63" w14:textId="5D7BC5ED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5" w:history="1">
        <w:r w:rsidR="00C667F5" w:rsidRPr="00213A5E">
          <w:rPr>
            <w:rStyle w:val="Hipervnculo"/>
            <w:noProof/>
            <w:lang w:val="es-ES_tradnl"/>
          </w:rPr>
          <w:t>2.1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Descripción del proceso de control de cambios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_Toc158039215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2</w:t>
        </w:r>
        <w:r w:rsidR="00C667F5">
          <w:rPr>
            <w:noProof/>
            <w:webHidden/>
          </w:rPr>
          <w:fldChar w:fldCharType="end"/>
        </w:r>
      </w:hyperlink>
    </w:p>
    <w:p w14:paraId="3C8D2F67" w14:textId="6EF51367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6" w:history="1">
        <w:r w:rsidR="00C667F5" w:rsidRPr="00213A5E">
          <w:rPr>
            <w:rStyle w:val="Hipervnculo"/>
            <w:noProof/>
            <w:lang w:val="es-ES_tradnl"/>
          </w:rPr>
          <w:t>2.2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Diagrama de actividades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_Toc158039216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2</w:t>
        </w:r>
        <w:r w:rsidR="00C667F5">
          <w:rPr>
            <w:noProof/>
            <w:webHidden/>
          </w:rPr>
          <w:fldChar w:fldCharType="end"/>
        </w:r>
      </w:hyperlink>
    </w:p>
    <w:p w14:paraId="0F60645A" w14:textId="66D06A3B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7" w:history="1">
        <w:r w:rsidR="00C667F5" w:rsidRPr="00213A5E">
          <w:rPr>
            <w:rStyle w:val="Hipervnculo"/>
            <w:noProof/>
            <w:lang w:val="es-ES_tradnl"/>
          </w:rPr>
          <w:t>2.3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Definición de Actividades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_Toc158039217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2</w:t>
        </w:r>
        <w:r w:rsidR="00C667F5">
          <w:rPr>
            <w:noProof/>
            <w:webHidden/>
          </w:rPr>
          <w:fldChar w:fldCharType="end"/>
        </w:r>
      </w:hyperlink>
    </w:p>
    <w:p w14:paraId="7FF693AD" w14:textId="5C7C440D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8" w:history="1">
        <w:r w:rsidR="00C667F5" w:rsidRPr="00213A5E">
          <w:rPr>
            <w:rStyle w:val="Hipervnculo"/>
            <w:noProof/>
            <w:lang w:val="es-ES_tradnl"/>
          </w:rPr>
          <w:t>2.3.1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Proposición de un cambio por el usuario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_Toc158039218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2</w:t>
        </w:r>
        <w:r w:rsidR="00C667F5">
          <w:rPr>
            <w:noProof/>
            <w:webHidden/>
          </w:rPr>
          <w:fldChar w:fldCharType="end"/>
        </w:r>
      </w:hyperlink>
    </w:p>
    <w:p w14:paraId="318C62E3" w14:textId="3BF42A70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19" w:history="1">
        <w:r w:rsidR="00C667F5" w:rsidRPr="00213A5E">
          <w:rPr>
            <w:rStyle w:val="Hipervnculo"/>
            <w:noProof/>
            <w:lang w:val="es-ES_tradnl"/>
          </w:rPr>
          <w:t>2.3.2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Registro de la propuesta en un informe por el desarrollador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_Toc158039219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3</w:t>
        </w:r>
        <w:r w:rsidR="00C667F5">
          <w:rPr>
            <w:noProof/>
            <w:webHidden/>
          </w:rPr>
          <w:fldChar w:fldCharType="end"/>
        </w:r>
      </w:hyperlink>
    </w:p>
    <w:p w14:paraId="71BA6EDC" w14:textId="0745F99B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0" w:history="1">
        <w:r w:rsidR="00C667F5" w:rsidRPr="00213A5E">
          <w:rPr>
            <w:rStyle w:val="Hipervnculo"/>
            <w:noProof/>
            <w:lang w:val="es-ES_tradnl"/>
          </w:rPr>
          <w:t>2.3.3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Evaluación del informe por el responsable del control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_Toc158039220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3</w:t>
        </w:r>
        <w:r w:rsidR="00C667F5">
          <w:rPr>
            <w:noProof/>
            <w:webHidden/>
          </w:rPr>
          <w:fldChar w:fldCharType="end"/>
        </w:r>
      </w:hyperlink>
    </w:p>
    <w:p w14:paraId="183BEA4E" w14:textId="72A16563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1" w:history="1">
        <w:r w:rsidR="00C667F5" w:rsidRPr="00213A5E">
          <w:rPr>
            <w:rStyle w:val="Hipervnculo"/>
            <w:noProof/>
            <w:lang w:val="es-ES_tradnl"/>
          </w:rPr>
          <w:t>2.3.4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Rechazar la propuesta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_Toc158039221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3</w:t>
        </w:r>
        <w:r w:rsidR="00C667F5">
          <w:rPr>
            <w:noProof/>
            <w:webHidden/>
          </w:rPr>
          <w:fldChar w:fldCharType="end"/>
        </w:r>
      </w:hyperlink>
    </w:p>
    <w:p w14:paraId="4D9879E4" w14:textId="16D909FE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2" w:history="1">
        <w:r w:rsidR="00C667F5" w:rsidRPr="00213A5E">
          <w:rPr>
            <w:rStyle w:val="Hipervnculo"/>
            <w:noProof/>
            <w:lang w:val="es-ES_tradnl"/>
          </w:rPr>
          <w:t>2.3.5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Informar al usuario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_Toc158039222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4</w:t>
        </w:r>
        <w:r w:rsidR="00C667F5">
          <w:rPr>
            <w:noProof/>
            <w:webHidden/>
          </w:rPr>
          <w:fldChar w:fldCharType="end"/>
        </w:r>
      </w:hyperlink>
    </w:p>
    <w:p w14:paraId="6D890B93" w14:textId="69EF9008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3" w:history="1">
        <w:r w:rsidR="00C667F5" w:rsidRPr="00213A5E">
          <w:rPr>
            <w:rStyle w:val="Hipervnculo"/>
            <w:noProof/>
            <w:lang w:val="es-ES_tradnl"/>
          </w:rPr>
          <w:t>2.3.6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Añadir a la cola y generar el OCI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_Toc158039223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4</w:t>
        </w:r>
        <w:r w:rsidR="00C667F5">
          <w:rPr>
            <w:noProof/>
            <w:webHidden/>
          </w:rPr>
          <w:fldChar w:fldCharType="end"/>
        </w:r>
      </w:hyperlink>
    </w:p>
    <w:p w14:paraId="3D8DE7E2" w14:textId="00A1AF7C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4" w:history="1">
        <w:r w:rsidR="00C667F5" w:rsidRPr="00213A5E">
          <w:rPr>
            <w:rStyle w:val="Hipervnculo"/>
            <w:noProof/>
            <w:lang w:val="es-ES_tradnl"/>
          </w:rPr>
          <w:t>2.3.7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Asignación de responsables de objetos de configuración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_Toc158039224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5</w:t>
        </w:r>
        <w:r w:rsidR="00C667F5">
          <w:rPr>
            <w:noProof/>
            <w:webHidden/>
          </w:rPr>
          <w:fldChar w:fldCharType="end"/>
        </w:r>
      </w:hyperlink>
    </w:p>
    <w:p w14:paraId="0805AF15" w14:textId="06A728A0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5" w:history="1">
        <w:r w:rsidR="00C667F5" w:rsidRPr="00213A5E">
          <w:rPr>
            <w:rStyle w:val="Hipervnculo"/>
            <w:noProof/>
            <w:lang w:val="es-ES_tradnl"/>
          </w:rPr>
          <w:t>2.3.8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Desarrollo del cambio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_Toc158039225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5</w:t>
        </w:r>
        <w:r w:rsidR="00C667F5">
          <w:rPr>
            <w:noProof/>
            <w:webHidden/>
          </w:rPr>
          <w:fldChar w:fldCharType="end"/>
        </w:r>
      </w:hyperlink>
    </w:p>
    <w:p w14:paraId="5D1A7445" w14:textId="649A5337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6" w:history="1">
        <w:r w:rsidR="00C667F5" w:rsidRPr="00213A5E">
          <w:rPr>
            <w:rStyle w:val="Hipervnculo"/>
            <w:noProof/>
            <w:lang w:val="es-ES_tradnl"/>
          </w:rPr>
          <w:t>2.3.9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Actividad Revisión del desarrollo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_Toc158039226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6</w:t>
        </w:r>
        <w:r w:rsidR="00C667F5">
          <w:rPr>
            <w:noProof/>
            <w:webHidden/>
          </w:rPr>
          <w:fldChar w:fldCharType="end"/>
        </w:r>
      </w:hyperlink>
    </w:p>
    <w:p w14:paraId="5AEB6B62" w14:textId="71B99605" w:rsidR="00C667F5" w:rsidRPr="00231187" w:rsidRDefault="00537E5A">
      <w:pPr>
        <w:pStyle w:val="TDC3"/>
        <w:tabs>
          <w:tab w:val="left" w:pos="168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7" w:history="1">
        <w:r w:rsidR="00C667F5" w:rsidRPr="00213A5E">
          <w:rPr>
            <w:rStyle w:val="Hipervnculo"/>
            <w:noProof/>
            <w:lang w:val="es-ES"/>
          </w:rPr>
          <w:t>2.3.10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Actividad Realización del testeado.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_Toc158039227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6</w:t>
        </w:r>
        <w:r w:rsidR="00C667F5">
          <w:rPr>
            <w:noProof/>
            <w:webHidden/>
          </w:rPr>
          <w:fldChar w:fldCharType="end"/>
        </w:r>
      </w:hyperlink>
    </w:p>
    <w:p w14:paraId="14837329" w14:textId="3137E09E" w:rsidR="00C667F5" w:rsidRPr="00231187" w:rsidRDefault="00537E5A">
      <w:pPr>
        <w:pStyle w:val="TDC3"/>
        <w:tabs>
          <w:tab w:val="left" w:pos="168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8" w:history="1">
        <w:r w:rsidR="00C667F5" w:rsidRPr="00213A5E">
          <w:rPr>
            <w:rStyle w:val="Hipervnculo"/>
            <w:noProof/>
            <w:lang w:val="es-ES"/>
          </w:rPr>
          <w:t>2.3.11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Actividad Inclusión del cambio en la nueva versión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_Toc158039228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6</w:t>
        </w:r>
        <w:r w:rsidR="00C667F5">
          <w:rPr>
            <w:noProof/>
            <w:webHidden/>
          </w:rPr>
          <w:fldChar w:fldCharType="end"/>
        </w:r>
      </w:hyperlink>
    </w:p>
    <w:p w14:paraId="11E5963B" w14:textId="66DDB543" w:rsidR="00C667F5" w:rsidRPr="00231187" w:rsidRDefault="00537E5A">
      <w:pPr>
        <w:pStyle w:val="TDC3"/>
        <w:tabs>
          <w:tab w:val="left" w:pos="168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29" w:history="1">
        <w:r w:rsidR="00C667F5" w:rsidRPr="00213A5E">
          <w:rPr>
            <w:rStyle w:val="Hipervnculo"/>
            <w:noProof/>
            <w:lang w:val="es-ES"/>
          </w:rPr>
          <w:t>2.3.12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Actividad Distribución de la nueva versión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_Toc158039229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7</w:t>
        </w:r>
        <w:r w:rsidR="00C667F5">
          <w:rPr>
            <w:noProof/>
            <w:webHidden/>
          </w:rPr>
          <w:fldChar w:fldCharType="end"/>
        </w:r>
      </w:hyperlink>
    </w:p>
    <w:p w14:paraId="2FC120F6" w14:textId="5B76E7C1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0" w:history="1">
        <w:r w:rsidR="00C667F5" w:rsidRPr="00213A5E">
          <w:rPr>
            <w:rStyle w:val="Hipervnculo"/>
            <w:noProof/>
            <w:lang w:val="es-ES_tradnl"/>
          </w:rPr>
          <w:t>2.4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Plantillas del proceso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_Toc158039230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7</w:t>
        </w:r>
        <w:r w:rsidR="00C667F5">
          <w:rPr>
            <w:noProof/>
            <w:webHidden/>
          </w:rPr>
          <w:fldChar w:fldCharType="end"/>
        </w:r>
      </w:hyperlink>
    </w:p>
    <w:p w14:paraId="1F1A5ACE" w14:textId="1F4B8943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1" w:history="1">
        <w:r w:rsidR="00C667F5" w:rsidRPr="00213A5E">
          <w:rPr>
            <w:rStyle w:val="Hipervnculo"/>
            <w:noProof/>
            <w:lang w:val="es-ES_tradnl"/>
          </w:rPr>
          <w:t>2.4.1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Plantilla proposición del cambio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_Toc158039231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7</w:t>
        </w:r>
        <w:r w:rsidR="00C667F5">
          <w:rPr>
            <w:noProof/>
            <w:webHidden/>
          </w:rPr>
          <w:fldChar w:fldCharType="end"/>
        </w:r>
      </w:hyperlink>
    </w:p>
    <w:p w14:paraId="511A57B8" w14:textId="62A23E8F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2" w:history="1">
        <w:r w:rsidR="00C667F5" w:rsidRPr="00213A5E">
          <w:rPr>
            <w:rStyle w:val="Hipervnculo"/>
            <w:noProof/>
            <w:lang w:val="es-ES_tradnl"/>
          </w:rPr>
          <w:t>2.4.2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Plantilla informe del cambio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_Toc158039232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8</w:t>
        </w:r>
        <w:r w:rsidR="00C667F5">
          <w:rPr>
            <w:noProof/>
            <w:webHidden/>
          </w:rPr>
          <w:fldChar w:fldCharType="end"/>
        </w:r>
      </w:hyperlink>
    </w:p>
    <w:p w14:paraId="7AA4013C" w14:textId="0982425A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3" w:history="1">
        <w:r w:rsidR="00C667F5" w:rsidRPr="00213A5E">
          <w:rPr>
            <w:rStyle w:val="Hipervnculo"/>
            <w:noProof/>
            <w:lang w:val="es-ES_tradnl"/>
          </w:rPr>
          <w:t>2.4.3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Plantilla decisión tras evaluación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_Toc158039233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8</w:t>
        </w:r>
        <w:r w:rsidR="00C667F5">
          <w:rPr>
            <w:noProof/>
            <w:webHidden/>
          </w:rPr>
          <w:fldChar w:fldCharType="end"/>
        </w:r>
      </w:hyperlink>
    </w:p>
    <w:p w14:paraId="00D0615F" w14:textId="346C460A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4" w:history="1">
        <w:r w:rsidR="00C667F5" w:rsidRPr="00213A5E">
          <w:rPr>
            <w:rStyle w:val="Hipervnculo"/>
            <w:noProof/>
            <w:lang w:val="es-ES"/>
          </w:rPr>
          <w:t>2.4.4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Asignación de Responsables de Objetos de Configuración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_Toc158039234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9</w:t>
        </w:r>
        <w:r w:rsidR="00C667F5">
          <w:rPr>
            <w:noProof/>
            <w:webHidden/>
          </w:rPr>
          <w:fldChar w:fldCharType="end"/>
        </w:r>
      </w:hyperlink>
    </w:p>
    <w:p w14:paraId="553435AE" w14:textId="62AC8518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5" w:history="1">
        <w:r w:rsidR="00C667F5" w:rsidRPr="00213A5E">
          <w:rPr>
            <w:rStyle w:val="Hipervnculo"/>
            <w:noProof/>
            <w:lang w:val="es-ES_tradnl"/>
          </w:rPr>
          <w:t>2.4.5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Desarrollo del Cambio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_Toc158039235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10</w:t>
        </w:r>
        <w:r w:rsidR="00C667F5">
          <w:rPr>
            <w:noProof/>
            <w:webHidden/>
          </w:rPr>
          <w:fldChar w:fldCharType="end"/>
        </w:r>
      </w:hyperlink>
    </w:p>
    <w:p w14:paraId="4EFC2895" w14:textId="75BDFED2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6" w:history="1">
        <w:r w:rsidR="00C667F5" w:rsidRPr="00213A5E">
          <w:rPr>
            <w:rStyle w:val="Hipervnculo"/>
            <w:noProof/>
            <w:lang w:val="es-ES_tradnl"/>
          </w:rPr>
          <w:t>2.4.6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Revisión del cambio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_Toc158039236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10</w:t>
        </w:r>
        <w:r w:rsidR="00C667F5">
          <w:rPr>
            <w:noProof/>
            <w:webHidden/>
          </w:rPr>
          <w:fldChar w:fldCharType="end"/>
        </w:r>
      </w:hyperlink>
    </w:p>
    <w:p w14:paraId="3AADAF4D" w14:textId="4E116AC7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7" w:history="1">
        <w:r w:rsidR="00C667F5" w:rsidRPr="00213A5E">
          <w:rPr>
            <w:rStyle w:val="Hipervnculo"/>
            <w:noProof/>
            <w:lang w:val="es-ES_tradnl"/>
          </w:rPr>
          <w:t>2.4.7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Realización del testeado.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_Toc158039237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11</w:t>
        </w:r>
        <w:r w:rsidR="00C667F5">
          <w:rPr>
            <w:noProof/>
            <w:webHidden/>
          </w:rPr>
          <w:fldChar w:fldCharType="end"/>
        </w:r>
      </w:hyperlink>
    </w:p>
    <w:p w14:paraId="342AE847" w14:textId="0B988512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8" w:history="1">
        <w:r w:rsidR="00C667F5" w:rsidRPr="00213A5E">
          <w:rPr>
            <w:rStyle w:val="Hipervnculo"/>
            <w:noProof/>
            <w:lang w:val="es-ES_tradnl"/>
          </w:rPr>
          <w:t>2.4.8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Inclusión del cambio en la nueva versión.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_Toc158039238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11</w:t>
        </w:r>
        <w:r w:rsidR="00C667F5">
          <w:rPr>
            <w:noProof/>
            <w:webHidden/>
          </w:rPr>
          <w:fldChar w:fldCharType="end"/>
        </w:r>
      </w:hyperlink>
    </w:p>
    <w:p w14:paraId="6D1DB452" w14:textId="29C07A5C" w:rsidR="00C667F5" w:rsidRPr="00231187" w:rsidRDefault="00537E5A">
      <w:pPr>
        <w:pStyle w:val="TDC3"/>
        <w:tabs>
          <w:tab w:val="left" w:pos="144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39" w:history="1">
        <w:r w:rsidR="00C667F5" w:rsidRPr="00213A5E">
          <w:rPr>
            <w:rStyle w:val="Hipervnculo"/>
            <w:noProof/>
            <w:lang w:val="es-ES_tradnl"/>
          </w:rPr>
          <w:t>2.4.9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Distribución de la nueva versión.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_Toc158039239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12</w:t>
        </w:r>
        <w:r w:rsidR="00C667F5">
          <w:rPr>
            <w:noProof/>
            <w:webHidden/>
          </w:rPr>
          <w:fldChar w:fldCharType="end"/>
        </w:r>
      </w:hyperlink>
    </w:p>
    <w:p w14:paraId="279BA766" w14:textId="4BA45100" w:rsidR="00C667F5" w:rsidRPr="00231187" w:rsidRDefault="00537E5A">
      <w:pPr>
        <w:pStyle w:val="TDC3"/>
        <w:tabs>
          <w:tab w:val="left" w:pos="1680"/>
          <w:tab w:val="right" w:leader="dot" w:pos="8494"/>
        </w:tabs>
        <w:rPr>
          <w:rFonts w:ascii="Aptos" w:hAnsi="Aptos" w:cs="Arial"/>
          <w:b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40" w:history="1">
        <w:r w:rsidR="00C667F5" w:rsidRPr="00213A5E">
          <w:rPr>
            <w:rStyle w:val="Hipervnculo"/>
            <w:noProof/>
            <w:lang w:val="es-ES_tradnl"/>
          </w:rPr>
          <w:t>2.4.10</w:t>
        </w:r>
        <w:r w:rsidR="00C667F5" w:rsidRPr="00231187">
          <w:rPr>
            <w:rFonts w:ascii="Aptos" w:hAnsi="Aptos" w:cs="Arial"/>
            <w:b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"/>
          </w:rPr>
          <w:t>Plantilla Informar al usuario.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_Toc158039240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12</w:t>
        </w:r>
        <w:r w:rsidR="00C667F5">
          <w:rPr>
            <w:noProof/>
            <w:webHidden/>
          </w:rPr>
          <w:fldChar w:fldCharType="end"/>
        </w:r>
      </w:hyperlink>
    </w:p>
    <w:p w14:paraId="1971C667" w14:textId="7ADB6C65" w:rsidR="00C667F5" w:rsidRPr="00231187" w:rsidRDefault="00537E5A">
      <w:pPr>
        <w:pStyle w:val="TDC1"/>
        <w:rPr>
          <w:rFonts w:ascii="Aptos" w:hAnsi="Aptos" w:cs="Arial"/>
          <w:b w:val="0"/>
          <w:bCs w:val="0"/>
          <w:i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41" w:history="1">
        <w:r w:rsidR="00C667F5" w:rsidRPr="00213A5E">
          <w:rPr>
            <w:rStyle w:val="Hipervnculo"/>
            <w:noProof/>
          </w:rPr>
          <w:t>3</w:t>
        </w:r>
        <w:r w:rsidR="00C667F5" w:rsidRPr="00231187">
          <w:rPr>
            <w:rFonts w:ascii="Aptos" w:hAnsi="Aptos" w:cs="Arial"/>
            <w:b w:val="0"/>
            <w:bCs w:val="0"/>
            <w:i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</w:rPr>
          <w:t>ANEXOS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_Toc158039241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14</w:t>
        </w:r>
        <w:r w:rsidR="00C667F5">
          <w:rPr>
            <w:noProof/>
            <w:webHidden/>
          </w:rPr>
          <w:fldChar w:fldCharType="end"/>
        </w:r>
      </w:hyperlink>
    </w:p>
    <w:p w14:paraId="3CD528CC" w14:textId="27D0E776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42" w:history="1">
        <w:r w:rsidR="00C667F5" w:rsidRPr="00213A5E">
          <w:rPr>
            <w:rStyle w:val="Hipervnculo"/>
            <w:noProof/>
            <w:lang w:val="es-ES_tradnl"/>
          </w:rPr>
          <w:t>3.1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Anexo 1.- Cambios propuestos por cada miembro del grupo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_Toc158039242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14</w:t>
        </w:r>
        <w:r w:rsidR="00C667F5">
          <w:rPr>
            <w:noProof/>
            <w:webHidden/>
          </w:rPr>
          <w:fldChar w:fldCharType="end"/>
        </w:r>
      </w:hyperlink>
    </w:p>
    <w:p w14:paraId="588AE99B" w14:textId="513F781C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43" w:history="1">
        <w:r w:rsidR="00C667F5" w:rsidRPr="00213A5E">
          <w:rPr>
            <w:rStyle w:val="Hipervnculo"/>
            <w:noProof/>
            <w:lang w:val="es-ES_tradnl"/>
          </w:rPr>
          <w:t>3.2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Anexo 2.- Bibliografía y material utilizado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_Toc158039243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noProof/>
            <w:webHidden/>
          </w:rPr>
          <w:t>14</w:t>
        </w:r>
        <w:r w:rsidR="00C667F5">
          <w:rPr>
            <w:noProof/>
            <w:webHidden/>
          </w:rPr>
          <w:fldChar w:fldCharType="end"/>
        </w:r>
      </w:hyperlink>
    </w:p>
    <w:p w14:paraId="6430D4CB" w14:textId="1D43F77F" w:rsidR="00C667F5" w:rsidRPr="00231187" w:rsidRDefault="00537E5A">
      <w:pPr>
        <w:pStyle w:val="TDC2"/>
        <w:rPr>
          <w:rFonts w:ascii="Aptos" w:hAnsi="Aptos" w:cs="Arial"/>
          <w:b w:val="0"/>
          <w:bCs w:val="0"/>
          <w:smallCaps w:val="0"/>
          <w:noProof/>
          <w:kern w:val="2"/>
          <w:sz w:val="22"/>
          <w:szCs w:val="22"/>
          <w:lang w:val="es-ES" w:eastAsia="es-ES" w:bidi="ar-SA"/>
        </w:rPr>
      </w:pPr>
      <w:hyperlink w:anchor="_Toc158039244" w:history="1">
        <w:r w:rsidR="00C667F5" w:rsidRPr="00213A5E">
          <w:rPr>
            <w:rStyle w:val="Hipervnculo"/>
            <w:noProof/>
            <w:lang w:val="es-ES_tradnl"/>
          </w:rPr>
          <w:t>3.3</w:t>
        </w:r>
        <w:r w:rsidR="00C667F5" w:rsidRPr="00231187">
          <w:rPr>
            <w:rFonts w:ascii="Aptos" w:hAnsi="Aptos" w:cs="Arial"/>
            <w:b w:val="0"/>
            <w:bCs w:val="0"/>
            <w:smallCaps w:val="0"/>
            <w:noProof/>
            <w:kern w:val="2"/>
            <w:sz w:val="22"/>
            <w:szCs w:val="22"/>
            <w:lang w:val="es-ES" w:eastAsia="es-ES" w:bidi="ar-SA"/>
          </w:rPr>
          <w:tab/>
        </w:r>
        <w:r w:rsidR="00C667F5" w:rsidRPr="00213A5E">
          <w:rPr>
            <w:rStyle w:val="Hipervnculo"/>
            <w:noProof/>
            <w:lang w:val="es-ES_tradnl"/>
          </w:rPr>
          <w:t>Anexo 3.- Relatorio de documentos asociados a éste</w:t>
        </w:r>
        <w:r w:rsidR="00C667F5">
          <w:rPr>
            <w:noProof/>
            <w:webHidden/>
          </w:rPr>
          <w:tab/>
        </w:r>
        <w:r w:rsidR="00C667F5">
          <w:rPr>
            <w:noProof/>
            <w:webHidden/>
          </w:rPr>
          <w:fldChar w:fldCharType="begin"/>
        </w:r>
        <w:r w:rsidR="00C667F5">
          <w:rPr>
            <w:noProof/>
            <w:webHidden/>
          </w:rPr>
          <w:instrText xml:space="preserve"> PAGEREF _Toc158039244 \h </w:instrText>
        </w:r>
        <w:r w:rsidR="00C667F5">
          <w:rPr>
            <w:noProof/>
            <w:webHidden/>
          </w:rPr>
        </w:r>
        <w:r w:rsidR="00C667F5">
          <w:rPr>
            <w:noProof/>
            <w:webHidden/>
          </w:rPr>
          <w:fldChar w:fldCharType="separate"/>
        </w:r>
        <w:r w:rsidR="00077833">
          <w:rPr>
            <w:b w:val="0"/>
            <w:bCs w:val="0"/>
            <w:noProof/>
            <w:webHidden/>
            <w:lang w:val="es-ES"/>
          </w:rPr>
          <w:t>¡Error! Marcador no definido.</w:t>
        </w:r>
        <w:r w:rsidR="00C667F5">
          <w:rPr>
            <w:noProof/>
            <w:webHidden/>
          </w:rPr>
          <w:fldChar w:fldCharType="end"/>
        </w:r>
      </w:hyperlink>
    </w:p>
    <w:p w14:paraId="3C3AEA81" w14:textId="406068C1" w:rsidR="008F7E73" w:rsidRPr="00F63D22" w:rsidRDefault="00FB5C23">
      <w:pPr>
        <w:rPr>
          <w:lang w:val="es-ES_tradnl"/>
        </w:rPr>
      </w:pPr>
      <w:r>
        <w:rPr>
          <w:b/>
          <w:bCs/>
          <w:iCs/>
          <w:smallCaps/>
          <w:lang w:val="es-ES_tradnl"/>
        </w:rPr>
        <w:lastRenderedPageBreak/>
        <w:fldChar w:fldCharType="end"/>
      </w:r>
    </w:p>
    <w:p w14:paraId="3B432564" w14:textId="77777777" w:rsidR="009F4572" w:rsidRPr="00F63D22" w:rsidRDefault="001D7957" w:rsidP="00FB5C23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00F63D22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00F63D22">
        <w:rPr>
          <w:lang w:val="es-ES_tradnl"/>
        </w:rPr>
        <w:fldChar w:fldCharType="separate"/>
      </w:r>
    </w:p>
    <w:p w14:paraId="19FE2E98" w14:textId="77777777" w:rsidR="001D7957" w:rsidRPr="00F63D22" w:rsidRDefault="001D7957">
      <w:pPr>
        <w:rPr>
          <w:lang w:val="es-ES_tradnl"/>
        </w:rPr>
      </w:pPr>
      <w:r w:rsidRPr="00F63D22">
        <w:rPr>
          <w:lang w:val="es-ES_tradnl"/>
        </w:rPr>
        <w:fldChar w:fldCharType="end"/>
      </w:r>
    </w:p>
    <w:p w14:paraId="474E38B6" w14:textId="7EE4B7FB" w:rsidR="00211400" w:rsidRPr="00F63D22" w:rsidRDefault="00211400" w:rsidP="001061FB">
      <w:pPr>
        <w:rPr>
          <w:i/>
          <w:color w:val="FF0000"/>
          <w:sz w:val="18"/>
          <w:lang w:val="es-ES_tradnl"/>
        </w:rPr>
      </w:pPr>
    </w:p>
    <w:p w14:paraId="1EE28080" w14:textId="77777777" w:rsidR="00211400" w:rsidRPr="00F63D22" w:rsidRDefault="00211400" w:rsidP="001061FB">
      <w:pPr>
        <w:rPr>
          <w:lang w:val="es-ES_tradnl"/>
        </w:rPr>
      </w:pPr>
    </w:p>
    <w:p w14:paraId="726874EE" w14:textId="77777777" w:rsidR="00211400" w:rsidRPr="00F63D22" w:rsidRDefault="00211400" w:rsidP="001061FB">
      <w:pPr>
        <w:rPr>
          <w:lang w:val="es-ES_tradnl"/>
        </w:rPr>
      </w:pPr>
    </w:p>
    <w:p w14:paraId="2C5AC4C6" w14:textId="77777777" w:rsidR="00211400" w:rsidRPr="00F63D22" w:rsidRDefault="00211400" w:rsidP="001061FB">
      <w:pPr>
        <w:rPr>
          <w:lang w:val="es-ES_tradnl"/>
        </w:rPr>
      </w:pPr>
    </w:p>
    <w:p w14:paraId="313BB294" w14:textId="77777777" w:rsidR="00211400" w:rsidRPr="00F63D22" w:rsidRDefault="00211400" w:rsidP="001061FB">
      <w:pPr>
        <w:rPr>
          <w:lang w:val="es-ES_tradnl"/>
        </w:rPr>
      </w:pPr>
    </w:p>
    <w:p w14:paraId="5A3E98A7" w14:textId="77777777" w:rsidR="00211400" w:rsidRPr="00F63D22" w:rsidRDefault="00211400" w:rsidP="001061FB">
      <w:pPr>
        <w:rPr>
          <w:lang w:val="es-ES_tradnl"/>
        </w:rPr>
      </w:pPr>
    </w:p>
    <w:p w14:paraId="2E73240C" w14:textId="77777777" w:rsidR="006B6897" w:rsidRDefault="006B6897" w:rsidP="001061FB">
      <w:pPr>
        <w:rPr>
          <w:lang w:val="es-ES_tradnl"/>
        </w:rPr>
        <w:sectPr w:rsidR="006B6897" w:rsidSect="008A2580">
          <w:headerReference w:type="default" r:id="rId10"/>
          <w:footerReference w:type="default" r:id="rId11"/>
          <w:pgSz w:w="11906" w:h="16838"/>
          <w:pgMar w:top="1270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23AB0FC" w14:textId="77777777" w:rsidR="001061FB" w:rsidRPr="00F63D22" w:rsidRDefault="001061FB" w:rsidP="001061FB">
      <w:pPr>
        <w:rPr>
          <w:lang w:val="es-ES_tradnl"/>
        </w:rPr>
      </w:pPr>
    </w:p>
    <w:p w14:paraId="70A4781B" w14:textId="77777777" w:rsidR="00405635" w:rsidRPr="006B6897" w:rsidRDefault="00405635" w:rsidP="00405635">
      <w:pPr>
        <w:pStyle w:val="Ttulo1"/>
        <w:rPr>
          <w:lang w:val="es-ES"/>
        </w:rPr>
      </w:pPr>
      <w:bookmarkStart w:id="2" w:name="_Toc158039210"/>
      <w:r w:rsidRPr="006B6897">
        <w:rPr>
          <w:lang w:val="es-ES"/>
        </w:rPr>
        <w:t>Información sobre la práctica a realizar</w:t>
      </w:r>
      <w:bookmarkEnd w:id="2"/>
    </w:p>
    <w:p w14:paraId="59292DCE" w14:textId="76F99651" w:rsidR="001061FB" w:rsidRPr="005E0CF4" w:rsidRDefault="008C725B" w:rsidP="001061FB">
      <w:pPr>
        <w:pStyle w:val="Ttulo2"/>
        <w:rPr>
          <w:lang w:val="es-ES"/>
        </w:rPr>
      </w:pPr>
      <w:r w:rsidRPr="00D64874">
        <w:rPr>
          <w:lang w:val="es-ES"/>
        </w:rPr>
        <w:t xml:space="preserve"> </w:t>
      </w:r>
      <w:bookmarkStart w:id="3" w:name="_Toc158039211"/>
      <w:r w:rsidR="00405635" w:rsidRPr="00D64874">
        <w:rPr>
          <w:lang w:val="es-ES"/>
        </w:rPr>
        <w:t>Descripción de la práctica</w:t>
      </w:r>
      <w:bookmarkEnd w:id="3"/>
    </w:p>
    <w:p w14:paraId="1E272A38" w14:textId="157108A3" w:rsidR="005E0CF4" w:rsidRPr="007950BF" w:rsidRDefault="009735E4" w:rsidP="005E0CF4">
      <w:pPr>
        <w:jc w:val="both"/>
        <w:rPr>
          <w:sz w:val="22"/>
          <w:szCs w:val="28"/>
          <w:lang w:val="es-ES_tradnl"/>
        </w:rPr>
      </w:pPr>
      <w:r w:rsidRPr="007950BF">
        <w:rPr>
          <w:sz w:val="22"/>
          <w:szCs w:val="28"/>
          <w:lang w:val="es-ES_tradnl"/>
        </w:rPr>
        <w:t xml:space="preserve">En esta </w:t>
      </w:r>
      <w:r w:rsidR="00D3757D" w:rsidRPr="007950BF">
        <w:rPr>
          <w:sz w:val="22"/>
          <w:szCs w:val="28"/>
          <w:lang w:val="es-ES_tradnl"/>
        </w:rPr>
        <w:t xml:space="preserve">práctica se </w:t>
      </w:r>
      <w:r w:rsidR="00450E43" w:rsidRPr="007950BF">
        <w:rPr>
          <w:sz w:val="22"/>
          <w:szCs w:val="28"/>
          <w:lang w:val="es-ES_tradnl"/>
        </w:rPr>
        <w:t xml:space="preserve">pretende definir el proceso de control de cambios a lo largo del proyecto a desarrollar. </w:t>
      </w:r>
      <w:r w:rsidR="003E1860" w:rsidRPr="007950BF">
        <w:rPr>
          <w:sz w:val="22"/>
          <w:szCs w:val="28"/>
          <w:lang w:val="es-ES_tradnl"/>
        </w:rPr>
        <w:t xml:space="preserve">Por lo tanto, se define cada actividad </w:t>
      </w:r>
      <w:r w:rsidR="005E0CF4" w:rsidRPr="007950BF">
        <w:rPr>
          <w:sz w:val="22"/>
          <w:szCs w:val="28"/>
          <w:lang w:val="es-ES_tradnl"/>
        </w:rPr>
        <w:t>exhaustivamente</w:t>
      </w:r>
      <w:r w:rsidR="003E1860" w:rsidRPr="007950BF">
        <w:rPr>
          <w:sz w:val="22"/>
          <w:szCs w:val="28"/>
          <w:lang w:val="es-ES_tradnl"/>
        </w:rPr>
        <w:t xml:space="preserve"> </w:t>
      </w:r>
      <w:r w:rsidR="00C1502A" w:rsidRPr="007950BF">
        <w:rPr>
          <w:sz w:val="22"/>
          <w:szCs w:val="28"/>
          <w:lang w:val="es-ES_tradnl"/>
        </w:rPr>
        <w:t xml:space="preserve">y se crean las plantillas correspondientes para poder llevar a cabo su definición, seguimiento y control </w:t>
      </w:r>
      <w:r w:rsidR="005E0CF4" w:rsidRPr="007950BF">
        <w:rPr>
          <w:sz w:val="22"/>
          <w:szCs w:val="28"/>
          <w:lang w:val="es-ES_tradnl"/>
        </w:rPr>
        <w:t>posterior. De momento tan solo se realizará lo antes mencionado de forma genérica.</w:t>
      </w:r>
    </w:p>
    <w:p w14:paraId="1BCF1CC4" w14:textId="77777777" w:rsidR="001061FB" w:rsidRPr="00F63D22" w:rsidRDefault="001061FB" w:rsidP="001061FB">
      <w:pPr>
        <w:rPr>
          <w:lang w:val="es-ES_tradnl"/>
        </w:rPr>
      </w:pPr>
    </w:p>
    <w:p w14:paraId="738F5860" w14:textId="77777777" w:rsidR="00211400" w:rsidRPr="00F63D22" w:rsidRDefault="00211400" w:rsidP="001061FB">
      <w:pPr>
        <w:rPr>
          <w:lang w:val="es-ES_tradnl"/>
        </w:rPr>
      </w:pPr>
    </w:p>
    <w:p w14:paraId="5D3E5E86" w14:textId="77777777" w:rsidR="00211400" w:rsidRPr="00F63D22" w:rsidRDefault="00211400" w:rsidP="001061FB">
      <w:pPr>
        <w:rPr>
          <w:lang w:val="es-ES_tradnl"/>
        </w:rPr>
      </w:pPr>
    </w:p>
    <w:p w14:paraId="3CBD1A10" w14:textId="77777777" w:rsidR="001061FB" w:rsidRPr="00F63D22" w:rsidRDefault="001061FB" w:rsidP="001061FB">
      <w:pPr>
        <w:rPr>
          <w:lang w:val="es-ES_tradnl"/>
        </w:rPr>
      </w:pPr>
    </w:p>
    <w:p w14:paraId="3D9DBA6B" w14:textId="77777777" w:rsidR="001061FB" w:rsidRPr="00F63D22" w:rsidRDefault="003036AA" w:rsidP="00405635">
      <w:pPr>
        <w:pStyle w:val="Ttulo2"/>
        <w:rPr>
          <w:lang w:val="es-ES_tradnl"/>
        </w:rPr>
      </w:pPr>
      <w:bookmarkStart w:id="4" w:name="_Toc158039212"/>
      <w:r w:rsidRPr="00F63D22">
        <w:rPr>
          <w:lang w:val="es-ES_tradnl"/>
        </w:rPr>
        <w:t>D</w:t>
      </w:r>
      <w:r w:rsidR="003420D3" w:rsidRPr="00F63D22">
        <w:rPr>
          <w:lang w:val="es-ES_tradnl"/>
        </w:rPr>
        <w:t>escripción del grupo de trabajo</w:t>
      </w:r>
      <w:bookmarkEnd w:id="4"/>
    </w:p>
    <w:p w14:paraId="4652CD7B" w14:textId="7DE21738" w:rsidR="005E0CF4" w:rsidRPr="007950BF" w:rsidRDefault="005E0CF4" w:rsidP="001061FB">
      <w:pPr>
        <w:rPr>
          <w:sz w:val="22"/>
          <w:szCs w:val="32"/>
          <w:lang w:val="es-ES_tradnl"/>
        </w:rPr>
      </w:pPr>
      <w:r w:rsidRPr="007950BF">
        <w:rPr>
          <w:sz w:val="22"/>
          <w:szCs w:val="32"/>
          <w:lang w:val="es-ES_tradnl"/>
        </w:rPr>
        <w:t xml:space="preserve">El grupo que </w:t>
      </w:r>
      <w:r w:rsidR="007C2F0C" w:rsidRPr="007950BF">
        <w:rPr>
          <w:sz w:val="22"/>
          <w:szCs w:val="32"/>
          <w:lang w:val="es-ES_tradnl"/>
        </w:rPr>
        <w:t>desarrolla la práctica en el grupo 5 de las clases interactivas del grupo 2.</w:t>
      </w:r>
      <w:r w:rsidR="0045454D" w:rsidRPr="007950BF">
        <w:rPr>
          <w:sz w:val="22"/>
          <w:szCs w:val="32"/>
          <w:lang w:val="es-ES_tradnl"/>
        </w:rPr>
        <w:t xml:space="preserve"> El equipo está compuesto por:</w:t>
      </w:r>
    </w:p>
    <w:p w14:paraId="079A827E" w14:textId="40848053" w:rsidR="0045454D" w:rsidRPr="007950BF" w:rsidRDefault="0045454D" w:rsidP="0045454D">
      <w:pPr>
        <w:rPr>
          <w:sz w:val="22"/>
          <w:szCs w:val="32"/>
          <w:lang w:val="es-ES_tradnl"/>
        </w:rPr>
      </w:pPr>
    </w:p>
    <w:p w14:paraId="3D732478" w14:textId="7A20E3D6" w:rsidR="0045454D" w:rsidRPr="007950BF" w:rsidRDefault="0045454D" w:rsidP="0045454D">
      <w:pPr>
        <w:numPr>
          <w:ilvl w:val="0"/>
          <w:numId w:val="28"/>
        </w:numPr>
        <w:rPr>
          <w:sz w:val="22"/>
          <w:szCs w:val="32"/>
          <w:lang w:val="es-ES_tradnl"/>
        </w:rPr>
      </w:pPr>
      <w:r w:rsidRPr="007950BF">
        <w:rPr>
          <w:sz w:val="22"/>
          <w:szCs w:val="32"/>
          <w:lang w:val="es-ES_tradnl"/>
        </w:rPr>
        <w:t xml:space="preserve">Hugo Carreira Rial: </w:t>
      </w:r>
      <w:r w:rsidR="00710DFB" w:rsidRPr="007950BF">
        <w:rPr>
          <w:sz w:val="22"/>
          <w:szCs w:val="32"/>
          <w:lang w:val="es-ES_tradnl"/>
        </w:rPr>
        <w:t>G</w:t>
      </w:r>
      <w:r w:rsidRPr="007950BF">
        <w:rPr>
          <w:sz w:val="22"/>
          <w:szCs w:val="32"/>
          <w:lang w:val="es-ES_tradnl"/>
        </w:rPr>
        <w:t xml:space="preserve">estor </w:t>
      </w:r>
      <w:r w:rsidR="00710DFB" w:rsidRPr="007950BF">
        <w:rPr>
          <w:sz w:val="22"/>
          <w:szCs w:val="32"/>
          <w:lang w:val="es-ES_tradnl"/>
        </w:rPr>
        <w:t>D</w:t>
      </w:r>
      <w:r w:rsidRPr="007950BF">
        <w:rPr>
          <w:sz w:val="22"/>
          <w:szCs w:val="32"/>
          <w:lang w:val="es-ES_tradnl"/>
        </w:rPr>
        <w:t>ocumental</w:t>
      </w:r>
    </w:p>
    <w:p w14:paraId="0230F689" w14:textId="704FB656" w:rsidR="0045454D" w:rsidRPr="007950BF" w:rsidRDefault="0045454D" w:rsidP="0045454D">
      <w:pPr>
        <w:numPr>
          <w:ilvl w:val="0"/>
          <w:numId w:val="28"/>
        </w:numPr>
        <w:rPr>
          <w:sz w:val="22"/>
          <w:szCs w:val="32"/>
          <w:lang w:val="es-ES_tradnl"/>
        </w:rPr>
      </w:pPr>
      <w:r w:rsidRPr="007950BF">
        <w:rPr>
          <w:sz w:val="22"/>
          <w:szCs w:val="32"/>
          <w:lang w:val="es-ES_tradnl"/>
        </w:rPr>
        <w:t xml:space="preserve">Iñaki Dueñas </w:t>
      </w:r>
      <w:r w:rsidR="009F55BF" w:rsidRPr="007950BF">
        <w:rPr>
          <w:sz w:val="22"/>
          <w:szCs w:val="32"/>
          <w:lang w:val="es-ES_tradnl"/>
        </w:rPr>
        <w:t xml:space="preserve">Otero: </w:t>
      </w:r>
      <w:r w:rsidR="00710DFB" w:rsidRPr="007950BF">
        <w:rPr>
          <w:sz w:val="22"/>
          <w:szCs w:val="32"/>
          <w:lang w:val="es-ES_tradnl"/>
        </w:rPr>
        <w:t>Validadora de Requisitos</w:t>
      </w:r>
    </w:p>
    <w:p w14:paraId="347F5214" w14:textId="749C2570" w:rsidR="00710DFB" w:rsidRPr="007950BF" w:rsidRDefault="00710DFB" w:rsidP="0045454D">
      <w:pPr>
        <w:numPr>
          <w:ilvl w:val="0"/>
          <w:numId w:val="28"/>
        </w:numPr>
        <w:rPr>
          <w:sz w:val="22"/>
          <w:szCs w:val="32"/>
          <w:lang w:val="es-ES_tradnl"/>
        </w:rPr>
      </w:pPr>
      <w:r w:rsidRPr="007950BF">
        <w:rPr>
          <w:sz w:val="22"/>
          <w:szCs w:val="32"/>
          <w:lang w:val="es-ES_tradnl"/>
        </w:rPr>
        <w:t>Nerea Nieto Pedrares</w:t>
      </w:r>
      <w:r w:rsidR="00C74482" w:rsidRPr="007950BF">
        <w:rPr>
          <w:sz w:val="22"/>
          <w:szCs w:val="32"/>
          <w:lang w:val="es-ES_tradnl"/>
        </w:rPr>
        <w:t xml:space="preserve">: </w:t>
      </w:r>
      <w:proofErr w:type="gramStart"/>
      <w:r w:rsidR="00C74482" w:rsidRPr="007950BF">
        <w:rPr>
          <w:sz w:val="22"/>
          <w:szCs w:val="32"/>
          <w:lang w:val="es-ES_tradnl"/>
        </w:rPr>
        <w:t>Jefa</w:t>
      </w:r>
      <w:proofErr w:type="gramEnd"/>
      <w:r w:rsidR="00C74482" w:rsidRPr="007950BF">
        <w:rPr>
          <w:sz w:val="22"/>
          <w:szCs w:val="32"/>
          <w:lang w:val="es-ES_tradnl"/>
        </w:rPr>
        <w:t xml:space="preserve"> de Proyecto</w:t>
      </w:r>
    </w:p>
    <w:p w14:paraId="7DDE075D" w14:textId="7A8AFDA4" w:rsidR="00C74482" w:rsidRPr="007950BF" w:rsidRDefault="00C74482" w:rsidP="0045454D">
      <w:pPr>
        <w:numPr>
          <w:ilvl w:val="0"/>
          <w:numId w:val="28"/>
        </w:numPr>
        <w:rPr>
          <w:sz w:val="22"/>
          <w:szCs w:val="32"/>
          <w:lang w:val="es-ES_tradnl"/>
        </w:rPr>
      </w:pPr>
      <w:r w:rsidRPr="007950BF">
        <w:rPr>
          <w:sz w:val="22"/>
          <w:szCs w:val="32"/>
          <w:lang w:val="es-ES_tradnl"/>
        </w:rPr>
        <w:t xml:space="preserve">María Lima Pazo: Gestora de </w:t>
      </w:r>
      <w:r w:rsidR="00AA5099" w:rsidRPr="007950BF">
        <w:rPr>
          <w:sz w:val="22"/>
          <w:szCs w:val="32"/>
          <w:lang w:val="es-ES_tradnl"/>
        </w:rPr>
        <w:t>Cambios</w:t>
      </w:r>
    </w:p>
    <w:p w14:paraId="5794B934" w14:textId="77777777" w:rsidR="001061FB" w:rsidRPr="00F63D22" w:rsidRDefault="001061FB" w:rsidP="001061FB">
      <w:pPr>
        <w:rPr>
          <w:lang w:val="es-ES_tradnl"/>
        </w:rPr>
      </w:pPr>
    </w:p>
    <w:p w14:paraId="7F91D395" w14:textId="77777777" w:rsidR="001061FB" w:rsidRPr="00F63D22" w:rsidRDefault="001061FB" w:rsidP="001061FB">
      <w:pPr>
        <w:rPr>
          <w:lang w:val="es-ES_tradnl"/>
        </w:rPr>
      </w:pPr>
    </w:p>
    <w:p w14:paraId="186EF737" w14:textId="77777777" w:rsidR="001061FB" w:rsidRPr="00F63D22" w:rsidRDefault="001061FB" w:rsidP="001061FB">
      <w:pPr>
        <w:rPr>
          <w:lang w:val="es-ES_tradnl"/>
        </w:rPr>
      </w:pPr>
    </w:p>
    <w:p w14:paraId="740EA4A9" w14:textId="77777777" w:rsidR="001061FB" w:rsidRPr="00F63D22" w:rsidRDefault="001061FB" w:rsidP="001061FB">
      <w:pPr>
        <w:rPr>
          <w:lang w:val="es-ES_tradnl"/>
        </w:rPr>
      </w:pPr>
    </w:p>
    <w:p w14:paraId="70CFE39F" w14:textId="77777777" w:rsidR="001061FB" w:rsidRPr="00F63D22" w:rsidRDefault="001061FB" w:rsidP="001061FB">
      <w:pPr>
        <w:rPr>
          <w:lang w:val="es-ES_tradnl"/>
        </w:rPr>
      </w:pPr>
    </w:p>
    <w:p w14:paraId="725C5141" w14:textId="77777777" w:rsidR="001061FB" w:rsidRPr="00F63D22" w:rsidRDefault="001061FB" w:rsidP="001061FB">
      <w:pPr>
        <w:rPr>
          <w:lang w:val="es-ES_tradnl"/>
        </w:rPr>
      </w:pPr>
    </w:p>
    <w:p w14:paraId="5AA62C9D" w14:textId="77777777" w:rsidR="001061FB" w:rsidRPr="00F63D22" w:rsidRDefault="00EF580D" w:rsidP="00405635">
      <w:pPr>
        <w:pStyle w:val="Ttulo2"/>
        <w:rPr>
          <w:lang w:val="es-ES_tradnl"/>
        </w:rPr>
      </w:pPr>
      <w:bookmarkStart w:id="5" w:name="_Toc158039213"/>
      <w:r>
        <w:rPr>
          <w:lang w:val="es-ES_tradnl"/>
        </w:rPr>
        <w:t>Seguimiento</w:t>
      </w:r>
      <w:r w:rsidR="003420D3" w:rsidRPr="00F63D22">
        <w:rPr>
          <w:lang w:val="es-ES_tradnl"/>
        </w:rPr>
        <w:t xml:space="preserve"> de la </w:t>
      </w:r>
      <w:r w:rsidR="00F63D22" w:rsidRPr="00F63D22">
        <w:rPr>
          <w:lang w:val="es-ES_tradnl"/>
        </w:rPr>
        <w:t>práctica</w:t>
      </w:r>
      <w:bookmarkEnd w:id="5"/>
    </w:p>
    <w:p w14:paraId="40904871" w14:textId="6A842DB9" w:rsidR="00211400" w:rsidRPr="003F7B08" w:rsidRDefault="000A36D0" w:rsidP="001061FB">
      <w:pPr>
        <w:rPr>
          <w:sz w:val="22"/>
          <w:szCs w:val="32"/>
          <w:lang w:val="es-ES_tradnl"/>
        </w:rPr>
      </w:pPr>
      <w:r w:rsidRPr="003F7B08">
        <w:rPr>
          <w:sz w:val="22"/>
          <w:szCs w:val="32"/>
          <w:lang w:val="es-ES_tradnl"/>
        </w:rPr>
        <w:t xml:space="preserve">Durante la sesión del lunes 29 de enero, todos los integrantes del grupo </w:t>
      </w:r>
      <w:r w:rsidR="00C6570F" w:rsidRPr="003F7B08">
        <w:rPr>
          <w:sz w:val="22"/>
          <w:szCs w:val="32"/>
          <w:lang w:val="es-ES_tradnl"/>
        </w:rPr>
        <w:t>realizaron el diagrama de actividades en conjunto, además de organizar ciertos aspectos de la práctica.</w:t>
      </w:r>
      <w:r w:rsidR="00D921C5" w:rsidRPr="003F7B08">
        <w:rPr>
          <w:sz w:val="22"/>
          <w:szCs w:val="32"/>
          <w:lang w:val="es-ES_tradnl"/>
        </w:rPr>
        <w:t xml:space="preserve"> A lo largo de la semana se han ido realizando reuniones (3 en total), en ellas se ha dividido equitativamente </w:t>
      </w:r>
      <w:r w:rsidR="003F7B08" w:rsidRPr="003F7B08">
        <w:rPr>
          <w:sz w:val="22"/>
          <w:szCs w:val="32"/>
          <w:lang w:val="es-ES_tradnl"/>
        </w:rPr>
        <w:t>el trabajo.</w:t>
      </w:r>
    </w:p>
    <w:p w14:paraId="46447712" w14:textId="77777777" w:rsidR="00211400" w:rsidRPr="00D921C5" w:rsidRDefault="000A36D0" w:rsidP="001061FB">
      <w:pPr>
        <w:rPr>
          <w:sz w:val="18"/>
          <w:lang w:val="es-ES_tradnl"/>
        </w:rPr>
      </w:pPr>
      <w:r>
        <w:rPr>
          <w:sz w:val="18"/>
          <w:lang w:val="es-ES_tradnl"/>
        </w:rPr>
        <w:t xml:space="preserve">Durante la sesión del lunes 29 de enero, todos los integrantes del grupo </w:t>
      </w:r>
      <w:r w:rsidR="00C6570F">
        <w:rPr>
          <w:sz w:val="18"/>
          <w:lang w:val="es-ES_tradnl"/>
        </w:rPr>
        <w:t>realizaron el diagrama de actividades en conjunto, además de organizar ciertos aspectos de la práctica.</w:t>
      </w:r>
      <w:r w:rsidR="00D921C5">
        <w:rPr>
          <w:sz w:val="18"/>
          <w:lang w:val="es-ES_tradnl"/>
        </w:rPr>
        <w:t xml:space="preserve"> A lo largo de la semana se han ido realizando reuniones (3 en total), en ellas se ha dividido equitativamente </w:t>
      </w:r>
    </w:p>
    <w:p w14:paraId="7A37DB62" w14:textId="77777777" w:rsidR="00211400" w:rsidRPr="00F63D22" w:rsidRDefault="00211400" w:rsidP="001061FB">
      <w:pPr>
        <w:rPr>
          <w:lang w:val="es-ES_tradnl"/>
        </w:rPr>
      </w:pPr>
    </w:p>
    <w:p w14:paraId="4BE8319E" w14:textId="77777777" w:rsidR="00211400" w:rsidRPr="00F63D22" w:rsidRDefault="00211400" w:rsidP="001061FB">
      <w:pPr>
        <w:rPr>
          <w:lang w:val="es-ES_tradnl"/>
        </w:rPr>
      </w:pPr>
    </w:p>
    <w:p w14:paraId="25C44D59" w14:textId="77777777" w:rsidR="001061FB" w:rsidRPr="00F63D22" w:rsidRDefault="001061FB" w:rsidP="001061FB">
      <w:pPr>
        <w:rPr>
          <w:lang w:val="es-ES_tradnl"/>
        </w:rPr>
      </w:pPr>
      <w:r w:rsidRPr="00F63D22">
        <w:rPr>
          <w:lang w:val="es-ES_tradnl"/>
        </w:rPr>
        <w:br w:type="page"/>
      </w:r>
    </w:p>
    <w:p w14:paraId="76D805BA" w14:textId="77777777" w:rsidR="00211400" w:rsidRPr="00F512EB" w:rsidRDefault="00405635" w:rsidP="00F512EB">
      <w:pPr>
        <w:pStyle w:val="Ttulo1"/>
        <w:rPr>
          <w:lang w:val="es-ES_tradnl"/>
        </w:rPr>
      </w:pPr>
      <w:bookmarkStart w:id="6" w:name="_Toc158039214"/>
      <w:r>
        <w:rPr>
          <w:lang w:val="es-ES_tradnl"/>
        </w:rPr>
        <w:t>DOCUMENTACIÓN</w:t>
      </w:r>
      <w:r w:rsidR="008F7E73" w:rsidRPr="00F63D22">
        <w:rPr>
          <w:lang w:val="es-ES_tradnl"/>
        </w:rPr>
        <w:t xml:space="preserve"> DE LA PRÁCTICA</w:t>
      </w:r>
      <w:bookmarkEnd w:id="6"/>
    </w:p>
    <w:p w14:paraId="5860ABD4" w14:textId="77777777" w:rsidR="00211400" w:rsidRPr="00F63D22" w:rsidRDefault="00211400" w:rsidP="001061FB">
      <w:pPr>
        <w:rPr>
          <w:szCs w:val="18"/>
          <w:lang w:val="es-ES_tradnl"/>
        </w:rPr>
      </w:pPr>
    </w:p>
    <w:p w14:paraId="0FACB637" w14:textId="77777777" w:rsidR="00211400" w:rsidRDefault="00F512EB" w:rsidP="000325D2">
      <w:pPr>
        <w:pStyle w:val="Ttulo2"/>
        <w:rPr>
          <w:lang w:val="es-ES_tradnl"/>
        </w:rPr>
      </w:pPr>
      <w:bookmarkStart w:id="7" w:name="_Toc158039215"/>
      <w:r>
        <w:rPr>
          <w:lang w:val="es-ES_tradnl"/>
        </w:rPr>
        <w:t>Descripción del proceso de control de cambios</w:t>
      </w:r>
      <w:bookmarkEnd w:id="7"/>
    </w:p>
    <w:p w14:paraId="6FD7196B" w14:textId="36652D64" w:rsidR="00F512EB" w:rsidRDefault="00200677" w:rsidP="001061FB">
      <w:pPr>
        <w:rPr>
          <w:szCs w:val="18"/>
          <w:lang w:val="es-ES_tradnl"/>
        </w:rPr>
      </w:pPr>
      <w:r>
        <w:rPr>
          <w:szCs w:val="18"/>
          <w:lang w:val="es-ES_tradnl"/>
        </w:rPr>
        <w:softHyphen/>
      </w:r>
    </w:p>
    <w:p w14:paraId="01C7DFC1" w14:textId="6968500C" w:rsidR="00E14D3E" w:rsidRPr="00E14D3E" w:rsidRDefault="00F512EB" w:rsidP="00E14D3E">
      <w:pPr>
        <w:pStyle w:val="Ttulo2"/>
        <w:rPr>
          <w:lang w:val="es-ES_tradnl"/>
        </w:rPr>
      </w:pPr>
      <w:bookmarkStart w:id="8" w:name="_Toc158039216"/>
      <w:r>
        <w:rPr>
          <w:lang w:val="es-ES_tradnl"/>
        </w:rPr>
        <w:t>Diagrama de actividades</w:t>
      </w:r>
      <w:bookmarkEnd w:id="8"/>
    </w:p>
    <w:p w14:paraId="596D9818" w14:textId="11EFF924" w:rsidR="00846502" w:rsidRDefault="00537E5A" w:rsidP="00846502">
      <w:pPr>
        <w:keepNext/>
      </w:pPr>
      <w:r>
        <w:rPr>
          <w:lang w:val="es-ES_tradnl"/>
        </w:rPr>
        <w:pict w14:anchorId="7D129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4.5pt">
            <v:imagedata r:id="rId12" o:title="Diagrama en blanco"/>
          </v:shape>
        </w:pict>
      </w:r>
    </w:p>
    <w:p w14:paraId="6566CDBB" w14:textId="749D4BE3" w:rsidR="002B2C7B" w:rsidRDefault="00846502" w:rsidP="00CE1178">
      <w:pPr>
        <w:pStyle w:val="Descripcin"/>
        <w:jc w:val="center"/>
        <w:rPr>
          <w:i/>
          <w:iCs/>
        </w:rPr>
      </w:pPr>
      <w:proofErr w:type="spellStart"/>
      <w:r w:rsidRPr="00846502">
        <w:rPr>
          <w:i/>
          <w:iCs/>
        </w:rPr>
        <w:t>Ilustración</w:t>
      </w:r>
      <w:proofErr w:type="spellEnd"/>
      <w:r w:rsidRPr="00846502">
        <w:rPr>
          <w:i/>
          <w:iCs/>
        </w:rPr>
        <w:t xml:space="preserve"> </w:t>
      </w:r>
      <w:r w:rsidRPr="00846502">
        <w:rPr>
          <w:i/>
          <w:iCs/>
        </w:rPr>
        <w:fldChar w:fldCharType="begin"/>
      </w:r>
      <w:r w:rsidRPr="00846502">
        <w:rPr>
          <w:i/>
          <w:iCs/>
        </w:rPr>
        <w:instrText xml:space="preserve"> SEQ Ilustración \* ARABIC </w:instrText>
      </w:r>
      <w:r w:rsidRPr="00846502">
        <w:rPr>
          <w:i/>
          <w:iCs/>
        </w:rPr>
        <w:fldChar w:fldCharType="separate"/>
      </w:r>
      <w:r w:rsidR="00077833">
        <w:rPr>
          <w:i/>
          <w:iCs/>
          <w:noProof/>
        </w:rPr>
        <w:t>1</w:t>
      </w:r>
      <w:r w:rsidRPr="00846502">
        <w:rPr>
          <w:i/>
          <w:iCs/>
        </w:rPr>
        <w:fldChar w:fldCharType="end"/>
      </w:r>
      <w:r w:rsidRPr="00846502">
        <w:rPr>
          <w:i/>
          <w:iCs/>
        </w:rPr>
        <w:t xml:space="preserve">. </w:t>
      </w:r>
      <w:proofErr w:type="spellStart"/>
      <w:r w:rsidRPr="00846502">
        <w:rPr>
          <w:i/>
          <w:iCs/>
        </w:rPr>
        <w:t>Diagrama</w:t>
      </w:r>
      <w:proofErr w:type="spellEnd"/>
      <w:r w:rsidRPr="00846502">
        <w:rPr>
          <w:i/>
          <w:iCs/>
        </w:rPr>
        <w:t xml:space="preserve"> de </w:t>
      </w:r>
      <w:proofErr w:type="spellStart"/>
      <w:r w:rsidRPr="00846502">
        <w:rPr>
          <w:i/>
          <w:iCs/>
        </w:rPr>
        <w:t>actividades</w:t>
      </w:r>
      <w:proofErr w:type="spellEnd"/>
    </w:p>
    <w:p w14:paraId="30196B24" w14:textId="77777777" w:rsidR="00E14D3E" w:rsidRPr="00E14D3E" w:rsidRDefault="00E14D3E" w:rsidP="00E14D3E"/>
    <w:p w14:paraId="12915581" w14:textId="29064450" w:rsidR="00E14D3E" w:rsidRPr="00E14D3E" w:rsidRDefault="00F512EB" w:rsidP="00E14D3E">
      <w:pPr>
        <w:pStyle w:val="Ttulo2"/>
        <w:rPr>
          <w:lang w:val="es-ES_tradnl"/>
        </w:rPr>
      </w:pPr>
      <w:bookmarkStart w:id="9" w:name="_Toc158039217"/>
      <w:r>
        <w:rPr>
          <w:lang w:val="es-ES_tradnl"/>
        </w:rPr>
        <w:t>Definición de Actividades</w:t>
      </w:r>
      <w:bookmarkEnd w:id="9"/>
    </w:p>
    <w:p w14:paraId="0A559145" w14:textId="1259CCF5" w:rsidR="00195FB3" w:rsidRDefault="00F512EB" w:rsidP="00195FB3">
      <w:pPr>
        <w:pStyle w:val="Ttulo3"/>
        <w:rPr>
          <w:lang w:val="es-ES_tradnl"/>
        </w:rPr>
      </w:pPr>
      <w:bookmarkStart w:id="10" w:name="_Toc158039218"/>
      <w:r>
        <w:rPr>
          <w:lang w:val="es-ES_tradnl"/>
        </w:rPr>
        <w:t xml:space="preserve">Actividad </w:t>
      </w:r>
      <w:r w:rsidR="0070083F">
        <w:rPr>
          <w:lang w:val="es-ES_tradnl"/>
        </w:rPr>
        <w:t>P</w:t>
      </w:r>
      <w:r w:rsidR="00195FB3">
        <w:rPr>
          <w:lang w:val="es-ES_tradnl"/>
        </w:rPr>
        <w:t>roposición de un cambio por el usuario</w:t>
      </w:r>
      <w:bookmarkEnd w:id="10"/>
    </w:p>
    <w:p w14:paraId="02F495C6" w14:textId="0BB6FDEB" w:rsidR="005619A9" w:rsidRDefault="005619A9" w:rsidP="007B5BFE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="001D0C7E" w:rsidRPr="000A44E1">
        <w:rPr>
          <w:b/>
          <w:bCs/>
          <w:lang w:val="es-ES_tradnl"/>
        </w:rPr>
        <w:t>D</w:t>
      </w:r>
      <w:r w:rsidRPr="000A44E1">
        <w:rPr>
          <w:b/>
          <w:bCs/>
          <w:lang w:val="es-ES_tradnl"/>
        </w:rPr>
        <w:t>escripción:</w:t>
      </w:r>
      <w:r>
        <w:rPr>
          <w:lang w:val="es-ES_tradnl"/>
        </w:rPr>
        <w:t xml:space="preserve"> </w:t>
      </w:r>
      <w:r w:rsidR="00F275C9">
        <w:rPr>
          <w:lang w:val="es-ES_tradnl"/>
        </w:rPr>
        <w:t xml:space="preserve">El usuario </w:t>
      </w:r>
      <w:r w:rsidR="0035756E">
        <w:rPr>
          <w:lang w:val="es-ES_tradnl"/>
        </w:rPr>
        <w:t xml:space="preserve">considera que </w:t>
      </w:r>
      <w:r w:rsidR="00337F79">
        <w:rPr>
          <w:lang w:val="es-ES_tradnl"/>
        </w:rPr>
        <w:t xml:space="preserve">alguna función o requisito </w:t>
      </w:r>
      <w:r w:rsidR="00C506A2">
        <w:rPr>
          <w:lang w:val="es-ES_tradnl"/>
        </w:rPr>
        <w:t xml:space="preserve">mejorará </w:t>
      </w:r>
      <w:r w:rsidR="003C0D5E">
        <w:rPr>
          <w:lang w:val="es-ES_tradnl"/>
        </w:rPr>
        <w:t>el proyecto</w:t>
      </w:r>
      <w:r w:rsidR="00324684">
        <w:rPr>
          <w:lang w:val="es-ES_tradnl"/>
        </w:rPr>
        <w:t xml:space="preserve">. Por lo </w:t>
      </w:r>
      <w:r w:rsidR="007B5BFE">
        <w:rPr>
          <w:lang w:val="es-ES_tradnl"/>
        </w:rPr>
        <w:t>tanto,</w:t>
      </w:r>
      <w:r w:rsidR="00324684">
        <w:rPr>
          <w:lang w:val="es-ES_tradnl"/>
        </w:rPr>
        <w:t xml:space="preserve"> </w:t>
      </w:r>
      <w:r w:rsidR="00F27BFB">
        <w:rPr>
          <w:lang w:val="es-ES_tradnl"/>
        </w:rPr>
        <w:t>escribe</w:t>
      </w:r>
      <w:r w:rsidR="009432A7">
        <w:rPr>
          <w:lang w:val="es-ES_tradnl"/>
        </w:rPr>
        <w:t xml:space="preserve"> a los responsables para </w:t>
      </w:r>
      <w:r w:rsidR="00CE32CD">
        <w:rPr>
          <w:lang w:val="es-ES_tradnl"/>
        </w:rPr>
        <w:t xml:space="preserve">presentar </w:t>
      </w:r>
      <w:r w:rsidR="007B5BFE">
        <w:rPr>
          <w:lang w:val="es-ES_tradnl"/>
        </w:rPr>
        <w:t>y explicar de forma proposición.</w:t>
      </w:r>
    </w:p>
    <w:p w14:paraId="458DB0FB" w14:textId="2A49D69A" w:rsidR="005619A9" w:rsidRDefault="00ED1741" w:rsidP="007B5BFE">
      <w:pPr>
        <w:jc w:val="both"/>
        <w:rPr>
          <w:lang w:val="es-ES"/>
        </w:rPr>
      </w:pPr>
      <w:r w:rsidRPr="00A95EFD">
        <w:rPr>
          <w:lang w:val="es-ES"/>
        </w:rPr>
        <w:t>-</w:t>
      </w:r>
      <w:r w:rsidR="00E569FD" w:rsidRPr="00A95EFD">
        <w:rPr>
          <w:lang w:val="es-ES"/>
        </w:rPr>
        <w:t xml:space="preserve"> </w:t>
      </w:r>
      <w:r w:rsidR="00E569FD" w:rsidRPr="00A95EFD">
        <w:rPr>
          <w:b/>
          <w:bCs/>
          <w:lang w:val="es-ES"/>
        </w:rPr>
        <w:t>Involucrados:</w:t>
      </w:r>
      <w:r w:rsidR="00E569FD" w:rsidRPr="39EEEB0C">
        <w:rPr>
          <w:lang w:val="es-ES"/>
        </w:rPr>
        <w:t xml:space="preserve"> </w:t>
      </w:r>
      <w:r w:rsidR="00B67E2F">
        <w:rPr>
          <w:lang w:val="es-ES"/>
        </w:rPr>
        <w:t>Usuario</w:t>
      </w:r>
      <w:r w:rsidR="000A44E1">
        <w:rPr>
          <w:lang w:val="es-ES"/>
        </w:rPr>
        <w:t xml:space="preserve"> </w:t>
      </w:r>
      <w:r w:rsidR="00817246">
        <w:rPr>
          <w:lang w:val="es-ES"/>
        </w:rPr>
        <w:t>autorizado a los archivos del proyecto que propone un cambio</w:t>
      </w:r>
      <w:r w:rsidR="00B67E2F">
        <w:rPr>
          <w:lang w:val="es-ES"/>
        </w:rPr>
        <w:t>.</w:t>
      </w:r>
    </w:p>
    <w:p w14:paraId="003D145E" w14:textId="110128EE" w:rsidR="00E569FD" w:rsidRDefault="00E569FD" w:rsidP="007B5BFE">
      <w:pPr>
        <w:jc w:val="both"/>
        <w:rPr>
          <w:lang w:val="es-ES"/>
        </w:rPr>
      </w:pPr>
      <w:r w:rsidRPr="0ACE5618">
        <w:rPr>
          <w:lang w:val="es-ES"/>
        </w:rPr>
        <w:t xml:space="preserve">- </w:t>
      </w:r>
      <w:r w:rsidRPr="0ACE5618">
        <w:rPr>
          <w:b/>
          <w:lang w:val="es-ES"/>
        </w:rPr>
        <w:t>Entradas requeridas:</w:t>
      </w:r>
      <w:r w:rsidRPr="0ACE5618">
        <w:rPr>
          <w:lang w:val="es-ES"/>
        </w:rPr>
        <w:t xml:space="preserve"> </w:t>
      </w:r>
      <w:r w:rsidR="00621181" w:rsidRPr="0ACE5618">
        <w:rPr>
          <w:lang w:val="es-ES"/>
        </w:rPr>
        <w:t>Un correo electrónico</w:t>
      </w:r>
      <w:r w:rsidR="00C21252" w:rsidRPr="0ACE5618">
        <w:rPr>
          <w:lang w:val="es-ES"/>
        </w:rPr>
        <w:t xml:space="preserve"> o carta </w:t>
      </w:r>
      <w:r w:rsidR="00481FD7" w:rsidRPr="0ACE5618">
        <w:rPr>
          <w:lang w:val="es-ES"/>
        </w:rPr>
        <w:t>notificando la proposición del cambio, así como los motivos asociados a esa decisión. P</w:t>
      </w:r>
      <w:r w:rsidR="002B164C" w:rsidRPr="0ACE5618">
        <w:rPr>
          <w:lang w:val="es-ES"/>
        </w:rPr>
        <w:t>lantilla “proposición</w:t>
      </w:r>
      <w:r w:rsidR="00625A3C" w:rsidRPr="0ACE5618">
        <w:rPr>
          <w:lang w:val="es-ES"/>
        </w:rPr>
        <w:t xml:space="preserve"> </w:t>
      </w:r>
      <w:r w:rsidR="002B164C" w:rsidRPr="0ACE5618">
        <w:rPr>
          <w:lang w:val="es-ES"/>
        </w:rPr>
        <w:t>del</w:t>
      </w:r>
      <w:r w:rsidR="00625A3C" w:rsidRPr="0ACE5618">
        <w:rPr>
          <w:lang w:val="es-ES"/>
        </w:rPr>
        <w:t xml:space="preserve"> </w:t>
      </w:r>
      <w:r w:rsidR="002B164C" w:rsidRPr="0ACE5618">
        <w:rPr>
          <w:lang w:val="es-ES"/>
        </w:rPr>
        <w:t>cambio”</w:t>
      </w:r>
      <w:r w:rsidR="00882F50" w:rsidRPr="0ACE5618">
        <w:rPr>
          <w:lang w:val="es-ES"/>
        </w:rPr>
        <w:t xml:space="preserve"> disponible</w:t>
      </w:r>
      <w:r w:rsidR="00ED08EF">
        <w:rPr>
          <w:lang w:val="es-ES"/>
        </w:rPr>
        <w:t xml:space="preserve"> en la carpeta “plantillas”</w:t>
      </w:r>
      <w:r w:rsidR="00882F50" w:rsidRPr="0ACE5618">
        <w:rPr>
          <w:lang w:val="es-ES"/>
        </w:rPr>
        <w:t xml:space="preserve">. </w:t>
      </w:r>
    </w:p>
    <w:p w14:paraId="2A1026E4" w14:textId="550A6AE8" w:rsidR="00E569FD" w:rsidRPr="00CE1178" w:rsidRDefault="000C2E58" w:rsidP="007B5BFE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5E7788">
        <w:rPr>
          <w:b/>
          <w:bCs/>
          <w:lang w:val="es-ES_tradnl"/>
        </w:rPr>
        <w:t>Productos de trabajo:</w:t>
      </w:r>
      <w:r w:rsidR="00882F50">
        <w:rPr>
          <w:lang w:val="es-ES_tradnl"/>
        </w:rPr>
        <w:t xml:space="preserve"> </w:t>
      </w:r>
      <w:r w:rsidR="00187193">
        <w:rPr>
          <w:lang w:val="es-ES_tradnl"/>
        </w:rPr>
        <w:t xml:space="preserve">Plantilla </w:t>
      </w:r>
      <w:r w:rsidR="00200099">
        <w:rPr>
          <w:lang w:val="es-ES_tradnl"/>
        </w:rPr>
        <w:t>“proposición</w:t>
      </w:r>
      <w:r w:rsidR="00625A3C">
        <w:rPr>
          <w:lang w:val="es-ES_tradnl"/>
        </w:rPr>
        <w:t xml:space="preserve"> </w:t>
      </w:r>
      <w:r w:rsidR="00200099">
        <w:rPr>
          <w:lang w:val="es-ES_tradnl"/>
        </w:rPr>
        <w:t>del</w:t>
      </w:r>
      <w:r w:rsidR="00625A3C">
        <w:rPr>
          <w:lang w:val="es-ES_tradnl"/>
        </w:rPr>
        <w:t xml:space="preserve"> </w:t>
      </w:r>
      <w:r w:rsidR="00200099">
        <w:rPr>
          <w:lang w:val="es-ES_tradnl"/>
        </w:rPr>
        <w:t xml:space="preserve">cambio” en blanco disponible </w:t>
      </w:r>
      <w:r w:rsidR="005E7788">
        <w:rPr>
          <w:lang w:val="es-ES_tradnl"/>
        </w:rPr>
        <w:t>en la carpeta “plantillas/propuesta”.</w:t>
      </w:r>
    </w:p>
    <w:p w14:paraId="497B38A6" w14:textId="4905C526" w:rsidR="000C2E58" w:rsidRPr="00CE1178" w:rsidRDefault="000C2E58" w:rsidP="007B5BFE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- </w:t>
      </w:r>
      <w:r w:rsidR="00852220" w:rsidRPr="00D337ED">
        <w:rPr>
          <w:b/>
          <w:bCs/>
          <w:lang w:val="es-ES_tradnl"/>
        </w:rPr>
        <w:t>C</w:t>
      </w:r>
      <w:r w:rsidR="00C94677" w:rsidRPr="00D337ED">
        <w:rPr>
          <w:b/>
          <w:bCs/>
          <w:lang w:val="es-ES_tradnl"/>
        </w:rPr>
        <w:t>riterios de entrada:</w:t>
      </w:r>
      <w:r w:rsidR="00200099">
        <w:rPr>
          <w:lang w:val="es-ES_tradnl"/>
        </w:rPr>
        <w:t xml:space="preserve"> </w:t>
      </w:r>
      <w:r w:rsidR="00120C8B">
        <w:rPr>
          <w:lang w:val="es-ES_tradnl"/>
        </w:rPr>
        <w:t>Llegada de un correo electrónico o una carta</w:t>
      </w:r>
      <w:r w:rsidR="003F2800">
        <w:rPr>
          <w:lang w:val="es-ES_tradnl"/>
        </w:rPr>
        <w:t>, por lo que aún no ha sido analizada ni gestionada.</w:t>
      </w:r>
    </w:p>
    <w:p w14:paraId="2A4E1C16" w14:textId="0B8EE61E" w:rsidR="00C94677" w:rsidRPr="00CE1178" w:rsidRDefault="00C94677" w:rsidP="007B5BFE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D337ED">
        <w:rPr>
          <w:b/>
          <w:bCs/>
          <w:lang w:val="es-ES_tradnl"/>
        </w:rPr>
        <w:t>Criterios de sa</w:t>
      </w:r>
      <w:r w:rsidR="00BB0C1D" w:rsidRPr="00D337ED">
        <w:rPr>
          <w:b/>
          <w:bCs/>
          <w:lang w:val="es-ES_tradnl"/>
        </w:rPr>
        <w:t>l</w:t>
      </w:r>
      <w:r w:rsidR="00C12951" w:rsidRPr="00D337ED">
        <w:rPr>
          <w:b/>
          <w:bCs/>
          <w:lang w:val="es-ES_tradnl"/>
        </w:rPr>
        <w:t>ida:</w:t>
      </w:r>
      <w:r w:rsidR="00E3379B">
        <w:rPr>
          <w:lang w:val="es-ES_tradnl"/>
        </w:rPr>
        <w:t xml:space="preserve"> Los campos de la plantilla “proposición</w:t>
      </w:r>
      <w:r w:rsidR="00625A3C">
        <w:rPr>
          <w:lang w:val="es-ES_tradnl"/>
        </w:rPr>
        <w:t xml:space="preserve"> </w:t>
      </w:r>
      <w:r w:rsidR="00E3379B">
        <w:rPr>
          <w:lang w:val="es-ES_tradnl"/>
        </w:rPr>
        <w:t>del</w:t>
      </w:r>
      <w:r w:rsidR="00625A3C">
        <w:rPr>
          <w:lang w:val="es-ES_tradnl"/>
        </w:rPr>
        <w:t xml:space="preserve"> </w:t>
      </w:r>
      <w:r w:rsidR="00E3379B">
        <w:rPr>
          <w:lang w:val="es-ES_tradnl"/>
        </w:rPr>
        <w:t>cambio” están debidamente escritos.</w:t>
      </w:r>
    </w:p>
    <w:p w14:paraId="3E8B2972" w14:textId="32511520" w:rsidR="00C12951" w:rsidRPr="00CE1178" w:rsidRDefault="0037148A" w:rsidP="007B5BFE">
      <w:pPr>
        <w:jc w:val="both"/>
        <w:rPr>
          <w:lang w:val="es-ES_tradnl"/>
        </w:rPr>
      </w:pPr>
      <w:r w:rsidRPr="00951191">
        <w:rPr>
          <w:b/>
          <w:bCs/>
          <w:lang w:val="es-ES_tradnl"/>
        </w:rPr>
        <w:t>-</w:t>
      </w:r>
      <w:r w:rsidR="00720B77" w:rsidRPr="00951191">
        <w:rPr>
          <w:b/>
          <w:bCs/>
          <w:lang w:val="es-ES_tradnl"/>
        </w:rPr>
        <w:t xml:space="preserve"> Subactividades:</w:t>
      </w:r>
      <w:r w:rsidR="00720B77">
        <w:rPr>
          <w:lang w:val="es-ES_tradnl"/>
        </w:rPr>
        <w:t xml:space="preserve"> </w:t>
      </w:r>
      <w:r w:rsidR="004D1B3F">
        <w:rPr>
          <w:lang w:val="es-ES_tradnl"/>
        </w:rPr>
        <w:t xml:space="preserve">No </w:t>
      </w:r>
      <w:r w:rsidR="00951191">
        <w:rPr>
          <w:lang w:val="es-ES_tradnl"/>
        </w:rPr>
        <w:t>hay.</w:t>
      </w:r>
    </w:p>
    <w:p w14:paraId="0FDDE46E" w14:textId="77777777" w:rsidR="003166EA" w:rsidRPr="003166EA" w:rsidRDefault="003166EA" w:rsidP="003166EA">
      <w:pPr>
        <w:rPr>
          <w:lang w:val="es-ES_tradnl"/>
        </w:rPr>
      </w:pPr>
    </w:p>
    <w:p w14:paraId="336B1124" w14:textId="71A28544" w:rsidR="00EF6D95" w:rsidRDefault="00EF6D95" w:rsidP="00EF6D95">
      <w:pPr>
        <w:pStyle w:val="Ttulo3"/>
        <w:rPr>
          <w:lang w:val="es-ES_tradnl"/>
        </w:rPr>
      </w:pPr>
      <w:bookmarkStart w:id="11" w:name="_Toc158039219"/>
      <w:r>
        <w:rPr>
          <w:lang w:val="es-ES_tradnl"/>
        </w:rPr>
        <w:t>Actividad Registro</w:t>
      </w:r>
      <w:r w:rsidR="009F2D0F">
        <w:rPr>
          <w:lang w:val="es-ES_tradnl"/>
        </w:rPr>
        <w:t xml:space="preserve"> de la propuesta en un informe por el desarrollador</w:t>
      </w:r>
      <w:bookmarkEnd w:id="11"/>
    </w:p>
    <w:p w14:paraId="67340283" w14:textId="596BD759" w:rsidR="007E5964" w:rsidRPr="007E5964" w:rsidRDefault="00673CBD" w:rsidP="00DE1AE3">
      <w:pPr>
        <w:jc w:val="both"/>
        <w:rPr>
          <w:lang w:val="es-ES_tradnl"/>
        </w:rPr>
      </w:pPr>
      <w:r w:rsidRPr="00951191">
        <w:rPr>
          <w:b/>
          <w:bCs/>
          <w:lang w:val="es-ES_tradnl"/>
        </w:rPr>
        <w:t>- Descripción:</w:t>
      </w:r>
      <w:r>
        <w:rPr>
          <w:lang w:val="es-ES_tradnl"/>
        </w:rPr>
        <w:t xml:space="preserve"> </w:t>
      </w:r>
      <w:r w:rsidR="008C4735">
        <w:rPr>
          <w:lang w:val="es-ES_tradnl"/>
        </w:rPr>
        <w:t xml:space="preserve">El desarrollador analiza </w:t>
      </w:r>
      <w:r w:rsidR="00B73240">
        <w:rPr>
          <w:lang w:val="es-ES_tradnl"/>
        </w:rPr>
        <w:t>detalladamente la propuesta del usuario</w:t>
      </w:r>
      <w:r w:rsidR="00951191">
        <w:rPr>
          <w:lang w:val="es-ES_tradnl"/>
        </w:rPr>
        <w:t>, re</w:t>
      </w:r>
      <w:r w:rsidR="004B7D9F">
        <w:rPr>
          <w:lang w:val="es-ES_tradnl"/>
        </w:rPr>
        <w:t>cogida en la plantilla “proposición</w:t>
      </w:r>
      <w:r w:rsidR="00625A3C">
        <w:rPr>
          <w:lang w:val="es-ES_tradnl"/>
        </w:rPr>
        <w:t xml:space="preserve"> </w:t>
      </w:r>
      <w:r w:rsidR="004B7D9F">
        <w:rPr>
          <w:lang w:val="es-ES_tradnl"/>
        </w:rPr>
        <w:t>del</w:t>
      </w:r>
      <w:r w:rsidR="00625A3C">
        <w:rPr>
          <w:lang w:val="es-ES_tradnl"/>
        </w:rPr>
        <w:t xml:space="preserve"> </w:t>
      </w:r>
      <w:r w:rsidR="004B7D9F">
        <w:rPr>
          <w:lang w:val="es-ES_tradnl"/>
        </w:rPr>
        <w:t>cambio”</w:t>
      </w:r>
      <w:r w:rsidR="00B73240">
        <w:rPr>
          <w:lang w:val="es-ES_tradnl"/>
        </w:rPr>
        <w:t xml:space="preserve">, prestando especial atención </w:t>
      </w:r>
      <w:r w:rsidR="00A62620">
        <w:rPr>
          <w:lang w:val="es-ES_tradnl"/>
        </w:rPr>
        <w:t>a los detalles técnicos</w:t>
      </w:r>
      <w:r w:rsidR="004B7D9F">
        <w:rPr>
          <w:lang w:val="es-ES_tradnl"/>
        </w:rPr>
        <w:t xml:space="preserve">. </w:t>
      </w:r>
      <w:r w:rsidR="00D06AAF">
        <w:rPr>
          <w:lang w:val="es-ES_tradnl"/>
        </w:rPr>
        <w:t>Toda esta información será recogida en un informe</w:t>
      </w:r>
      <w:r w:rsidR="001F74E9">
        <w:rPr>
          <w:lang w:val="es-ES_tradnl"/>
        </w:rPr>
        <w:t>,</w:t>
      </w:r>
      <w:r w:rsidR="00D06AAF">
        <w:rPr>
          <w:lang w:val="es-ES_tradnl"/>
        </w:rPr>
        <w:t xml:space="preserve"> que realizará con la función de ayudar a los responsables de</w:t>
      </w:r>
      <w:r w:rsidR="0039116B">
        <w:rPr>
          <w:lang w:val="es-ES_tradnl"/>
        </w:rPr>
        <w:t xml:space="preserve"> </w:t>
      </w:r>
      <w:r w:rsidR="002C7164">
        <w:rPr>
          <w:lang w:val="es-ES_tradnl"/>
        </w:rPr>
        <w:t xml:space="preserve">control </w:t>
      </w:r>
      <w:r w:rsidR="002A596A">
        <w:rPr>
          <w:lang w:val="es-ES_tradnl"/>
        </w:rPr>
        <w:t>a llevar a cabo una decisión mucho más informada y precisa</w:t>
      </w:r>
      <w:r w:rsidR="00E81986">
        <w:rPr>
          <w:lang w:val="es-ES_tradnl"/>
        </w:rPr>
        <w:t xml:space="preserve"> </w:t>
      </w:r>
      <w:r w:rsidR="00E20C35">
        <w:rPr>
          <w:lang w:val="es-ES_tradnl"/>
        </w:rPr>
        <w:t>acerca de los cambios propuestos</w:t>
      </w:r>
      <w:r w:rsidR="002A596A">
        <w:rPr>
          <w:lang w:val="es-ES_tradnl"/>
        </w:rPr>
        <w:t>.</w:t>
      </w:r>
    </w:p>
    <w:p w14:paraId="0D4D8CDA" w14:textId="0B179BA9" w:rsidR="00673CBD" w:rsidRDefault="00673CBD" w:rsidP="00673CBD">
      <w:pPr>
        <w:jc w:val="both"/>
        <w:rPr>
          <w:lang w:val="es-ES_tradnl"/>
        </w:rPr>
      </w:pPr>
      <w:r>
        <w:rPr>
          <w:lang w:val="es-ES_tradnl"/>
        </w:rPr>
        <w:t>-</w:t>
      </w:r>
      <w:r w:rsidRPr="00A61B71">
        <w:rPr>
          <w:b/>
          <w:bCs/>
          <w:lang w:val="es-ES_tradnl"/>
        </w:rPr>
        <w:t xml:space="preserve"> Involucrados:</w:t>
      </w:r>
      <w:r>
        <w:rPr>
          <w:lang w:val="es-ES_tradnl"/>
        </w:rPr>
        <w:t xml:space="preserve"> </w:t>
      </w:r>
      <w:r w:rsidR="00B52101">
        <w:rPr>
          <w:lang w:val="es-ES_tradnl"/>
        </w:rPr>
        <w:t>E</w:t>
      </w:r>
      <w:r w:rsidR="00B871B0">
        <w:rPr>
          <w:lang w:val="es-ES_tradnl"/>
        </w:rPr>
        <w:t>l desarrollador del proyecto</w:t>
      </w:r>
      <w:r w:rsidR="00A61B71">
        <w:rPr>
          <w:lang w:val="es-ES_tradnl"/>
        </w:rPr>
        <w:t>, encargado de analizar las proposiciones.</w:t>
      </w:r>
    </w:p>
    <w:p w14:paraId="20773359" w14:textId="1A75F107" w:rsidR="007B59A0" w:rsidRDefault="00673CBD" w:rsidP="00673CBD">
      <w:pPr>
        <w:jc w:val="both"/>
        <w:rPr>
          <w:lang w:val="es-ES_tradnl"/>
        </w:rPr>
      </w:pPr>
      <w:r w:rsidRPr="00625A3C">
        <w:rPr>
          <w:lang w:val="es-ES_tradnl"/>
        </w:rPr>
        <w:t xml:space="preserve">- </w:t>
      </w:r>
      <w:r w:rsidRPr="00C162F8">
        <w:rPr>
          <w:b/>
          <w:bCs/>
          <w:lang w:val="es-ES_tradnl"/>
        </w:rPr>
        <w:t>Entradas requeridas</w:t>
      </w:r>
      <w:r w:rsidRPr="00625A3C">
        <w:rPr>
          <w:lang w:val="es-ES_tradnl"/>
        </w:rPr>
        <w:t>:</w:t>
      </w:r>
      <w:r>
        <w:rPr>
          <w:lang w:val="es-ES_tradnl"/>
        </w:rPr>
        <w:t xml:space="preserve"> </w:t>
      </w:r>
      <w:r w:rsidR="00A61B71">
        <w:rPr>
          <w:lang w:val="es-ES_tradnl"/>
        </w:rPr>
        <w:t>Plantilla</w:t>
      </w:r>
      <w:r w:rsidR="00082127">
        <w:rPr>
          <w:lang w:val="es-ES_tradnl"/>
        </w:rPr>
        <w:t xml:space="preserve"> “</w:t>
      </w:r>
      <w:r w:rsidR="002B6906">
        <w:rPr>
          <w:lang w:val="es-ES_tradnl"/>
        </w:rPr>
        <w:t>proposición</w:t>
      </w:r>
      <w:r w:rsidR="00625A3C">
        <w:rPr>
          <w:lang w:val="es-ES_tradnl"/>
        </w:rPr>
        <w:t xml:space="preserve"> </w:t>
      </w:r>
      <w:r w:rsidR="002B6906">
        <w:rPr>
          <w:lang w:val="es-ES_tradnl"/>
        </w:rPr>
        <w:t>del</w:t>
      </w:r>
      <w:r w:rsidR="00625A3C">
        <w:rPr>
          <w:lang w:val="es-ES_tradnl"/>
        </w:rPr>
        <w:t xml:space="preserve"> </w:t>
      </w:r>
      <w:r w:rsidR="002B6906">
        <w:rPr>
          <w:lang w:val="es-ES_tradnl"/>
        </w:rPr>
        <w:t>cambio</w:t>
      </w:r>
      <w:r w:rsidR="00082127">
        <w:rPr>
          <w:lang w:val="es-ES_tradnl"/>
        </w:rPr>
        <w:t>” cubierta</w:t>
      </w:r>
      <w:r w:rsidR="002B6906">
        <w:rPr>
          <w:lang w:val="es-ES_tradnl"/>
        </w:rPr>
        <w:t xml:space="preserve"> </w:t>
      </w:r>
      <w:r w:rsidR="00AA2048">
        <w:rPr>
          <w:lang w:val="es-ES_tradnl"/>
        </w:rPr>
        <w:t>e</w:t>
      </w:r>
      <w:r w:rsidR="007B7F23">
        <w:rPr>
          <w:lang w:val="es-ES_tradnl"/>
        </w:rPr>
        <w:t xml:space="preserve">n la carpeta </w:t>
      </w:r>
      <w:r w:rsidR="001A36FA">
        <w:rPr>
          <w:lang w:val="es-ES_tradnl"/>
        </w:rPr>
        <w:t>“</w:t>
      </w:r>
      <w:r w:rsidR="007B7F23">
        <w:rPr>
          <w:lang w:val="es-ES_tradnl"/>
        </w:rPr>
        <w:t>plantillas</w:t>
      </w:r>
      <w:r w:rsidR="001A36FA">
        <w:rPr>
          <w:lang w:val="es-ES_tradnl"/>
        </w:rPr>
        <w:t>”.</w:t>
      </w:r>
    </w:p>
    <w:p w14:paraId="7116A8CD" w14:textId="51CBF9CE" w:rsidR="007B59A0" w:rsidRDefault="007B59A0" w:rsidP="00673CB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="00673CBD" w:rsidRPr="00625A3C">
        <w:rPr>
          <w:b/>
          <w:bCs/>
          <w:lang w:val="es-ES_tradnl"/>
        </w:rPr>
        <w:t>Productos de trabajo:</w:t>
      </w:r>
      <w:r w:rsidR="00E348CF">
        <w:rPr>
          <w:lang w:val="es-ES_tradnl"/>
        </w:rPr>
        <w:t xml:space="preserve"> </w:t>
      </w:r>
      <w:r w:rsidR="00F92BE5">
        <w:rPr>
          <w:lang w:val="es-ES_tradnl"/>
        </w:rPr>
        <w:t>Plantilla “informe</w:t>
      </w:r>
      <w:r w:rsidR="00625A3C">
        <w:rPr>
          <w:lang w:val="es-ES_tradnl"/>
        </w:rPr>
        <w:t xml:space="preserve"> </w:t>
      </w:r>
      <w:r w:rsidR="00F92BE5">
        <w:rPr>
          <w:lang w:val="es-ES_tradnl"/>
        </w:rPr>
        <w:t>del</w:t>
      </w:r>
      <w:r w:rsidR="00625A3C">
        <w:rPr>
          <w:lang w:val="es-ES_tradnl"/>
        </w:rPr>
        <w:t xml:space="preserve"> </w:t>
      </w:r>
      <w:r w:rsidR="00F92BE5">
        <w:rPr>
          <w:lang w:val="es-ES_tradnl"/>
        </w:rPr>
        <w:t xml:space="preserve">cambio” </w:t>
      </w:r>
      <w:r w:rsidR="0044518C">
        <w:rPr>
          <w:lang w:val="es-ES_tradnl"/>
        </w:rPr>
        <w:t>cubierta</w:t>
      </w:r>
      <w:r w:rsidR="00F308BD">
        <w:rPr>
          <w:lang w:val="es-ES_tradnl"/>
        </w:rPr>
        <w:t>.</w:t>
      </w:r>
    </w:p>
    <w:p w14:paraId="04B98997" w14:textId="0C6CC015" w:rsidR="00673CBD" w:rsidRDefault="00673CBD" w:rsidP="00673CBD">
      <w:pPr>
        <w:jc w:val="both"/>
        <w:rPr>
          <w:lang w:val="es-ES_tradnl"/>
        </w:rPr>
      </w:pPr>
      <w:r>
        <w:rPr>
          <w:lang w:val="es-ES_tradnl"/>
        </w:rPr>
        <w:t>-</w:t>
      </w:r>
      <w:r w:rsidRPr="00625A3C">
        <w:rPr>
          <w:b/>
          <w:bCs/>
          <w:lang w:val="es-ES_tradnl"/>
        </w:rPr>
        <w:t xml:space="preserve"> Criterios de entrada:</w:t>
      </w:r>
      <w:r w:rsidR="00D61734">
        <w:rPr>
          <w:lang w:val="es-ES_tradnl"/>
        </w:rPr>
        <w:t xml:space="preserve"> </w:t>
      </w:r>
      <w:r w:rsidR="00EF33C8">
        <w:rPr>
          <w:lang w:val="es-ES_tradnl"/>
        </w:rPr>
        <w:t xml:space="preserve">En la carpeta </w:t>
      </w:r>
      <w:r w:rsidR="006B63F2">
        <w:rPr>
          <w:lang w:val="es-ES_tradnl"/>
        </w:rPr>
        <w:t>“</w:t>
      </w:r>
      <w:r w:rsidR="001C29A0">
        <w:rPr>
          <w:lang w:val="es-ES_tradnl"/>
        </w:rPr>
        <w:t>p</w:t>
      </w:r>
      <w:r w:rsidR="005035BE">
        <w:rPr>
          <w:lang w:val="es-ES_tradnl"/>
        </w:rPr>
        <w:t>lantillas/propuesta</w:t>
      </w:r>
      <w:r w:rsidR="001C29A0">
        <w:rPr>
          <w:lang w:val="es-ES_tradnl"/>
        </w:rPr>
        <w:t>”</w:t>
      </w:r>
      <w:r w:rsidR="00EF33C8">
        <w:rPr>
          <w:lang w:val="es-ES_tradnl"/>
        </w:rPr>
        <w:t xml:space="preserve"> </w:t>
      </w:r>
      <w:r w:rsidR="004C07DB">
        <w:rPr>
          <w:lang w:val="es-ES_tradnl"/>
        </w:rPr>
        <w:t xml:space="preserve">encontrar una nueva </w:t>
      </w:r>
      <w:r w:rsidR="00181E41">
        <w:rPr>
          <w:lang w:val="es-ES_tradnl"/>
        </w:rPr>
        <w:t xml:space="preserve">petición de cambio </w:t>
      </w:r>
      <w:r w:rsidR="004C07DB">
        <w:rPr>
          <w:lang w:val="es-ES_tradnl"/>
        </w:rPr>
        <w:t>no gestionada.</w:t>
      </w:r>
    </w:p>
    <w:p w14:paraId="5CE006AC" w14:textId="3B9C8236" w:rsidR="00673CBD" w:rsidRDefault="00673CBD" w:rsidP="00673CBD">
      <w:pPr>
        <w:jc w:val="both"/>
        <w:rPr>
          <w:lang w:val="es-ES_tradnl"/>
        </w:rPr>
      </w:pPr>
      <w:r>
        <w:rPr>
          <w:lang w:val="es-ES_tradnl"/>
        </w:rPr>
        <w:t>-</w:t>
      </w:r>
      <w:r w:rsidRPr="00625A3C">
        <w:rPr>
          <w:b/>
          <w:bCs/>
          <w:lang w:val="es-ES_tradnl"/>
        </w:rPr>
        <w:t xml:space="preserve"> Criterios de salida:</w:t>
      </w:r>
      <w:r w:rsidR="004C07DB">
        <w:rPr>
          <w:lang w:val="es-ES_tradnl"/>
        </w:rPr>
        <w:t xml:space="preserve"> Los campos de la plantilla “informe</w:t>
      </w:r>
      <w:r w:rsidR="00625A3C">
        <w:rPr>
          <w:lang w:val="es-ES_tradnl"/>
        </w:rPr>
        <w:t xml:space="preserve"> del cambio</w:t>
      </w:r>
      <w:r w:rsidR="004C07DB">
        <w:rPr>
          <w:lang w:val="es-ES_tradnl"/>
        </w:rPr>
        <w:t>” están debidamente escritos.</w:t>
      </w:r>
    </w:p>
    <w:p w14:paraId="196CE3C1" w14:textId="21BB024A" w:rsidR="00673CBD" w:rsidRPr="00CE1178" w:rsidRDefault="00673CBD" w:rsidP="00673CB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625A3C">
        <w:rPr>
          <w:b/>
          <w:bCs/>
          <w:lang w:val="es-ES_tradnl"/>
        </w:rPr>
        <w:t>Subactividades:</w:t>
      </w:r>
      <w:r>
        <w:rPr>
          <w:lang w:val="es-ES_tradnl"/>
        </w:rPr>
        <w:t xml:space="preserve"> </w:t>
      </w:r>
      <w:r w:rsidR="00625A3C">
        <w:rPr>
          <w:lang w:val="es-ES_tradnl"/>
        </w:rPr>
        <w:t>No hay.</w:t>
      </w:r>
    </w:p>
    <w:p w14:paraId="328AAE4D" w14:textId="77777777" w:rsidR="00673CBD" w:rsidRPr="007E5964" w:rsidRDefault="00673CBD" w:rsidP="00DE1AE3">
      <w:pPr>
        <w:jc w:val="both"/>
        <w:rPr>
          <w:lang w:val="es-ES_tradnl"/>
        </w:rPr>
      </w:pPr>
    </w:p>
    <w:p w14:paraId="7A181A0F" w14:textId="77777777" w:rsidR="00CE1178" w:rsidRPr="00CE1178" w:rsidRDefault="00CE1178" w:rsidP="00CE1178">
      <w:pPr>
        <w:rPr>
          <w:lang w:val="es-ES_tradnl"/>
        </w:rPr>
      </w:pPr>
    </w:p>
    <w:p w14:paraId="19FC4681" w14:textId="03C3BE38" w:rsidR="009F2D0F" w:rsidRDefault="009F2D0F" w:rsidP="009F2D0F">
      <w:pPr>
        <w:pStyle w:val="Ttulo3"/>
        <w:rPr>
          <w:lang w:val="es-ES_tradnl"/>
        </w:rPr>
      </w:pPr>
      <w:bookmarkStart w:id="12" w:name="_Toc158039220"/>
      <w:r>
        <w:rPr>
          <w:lang w:val="es-ES_tradnl"/>
        </w:rPr>
        <w:t>Actividad Evaluación</w:t>
      </w:r>
      <w:r w:rsidR="00CE1178">
        <w:rPr>
          <w:lang w:val="es-ES_tradnl"/>
        </w:rPr>
        <w:t xml:space="preserve"> del informe por el responsable del control</w:t>
      </w:r>
      <w:bookmarkEnd w:id="12"/>
      <w:r w:rsidR="00A12057">
        <w:rPr>
          <w:lang w:val="es-ES_tradnl"/>
        </w:rPr>
        <w:t xml:space="preserve"> </w:t>
      </w:r>
    </w:p>
    <w:p w14:paraId="68CB01EF" w14:textId="3A1DB932" w:rsidR="00717366" w:rsidRPr="00E23B12" w:rsidRDefault="002532AC" w:rsidP="000D6728">
      <w:pPr>
        <w:jc w:val="both"/>
        <w:rPr>
          <w:lang w:val="es-ES_tradnl"/>
        </w:rPr>
      </w:pPr>
      <w:r w:rsidRPr="00717366">
        <w:rPr>
          <w:b/>
          <w:bCs/>
          <w:lang w:val="es-ES_tradnl"/>
        </w:rPr>
        <w:t>- Descripción:</w:t>
      </w:r>
      <w:r>
        <w:rPr>
          <w:lang w:val="es-ES_tradnl"/>
        </w:rPr>
        <w:t xml:space="preserve"> </w:t>
      </w:r>
      <w:r w:rsidR="00A12057" w:rsidRPr="002532AC">
        <w:rPr>
          <w:lang w:val="es-ES_tradnl"/>
        </w:rPr>
        <w:t>Dado</w:t>
      </w:r>
      <w:r w:rsidR="00A12057">
        <w:rPr>
          <w:lang w:val="es-ES_tradnl"/>
        </w:rPr>
        <w:t xml:space="preserve"> el informe realizado por el desarrollador</w:t>
      </w:r>
      <w:r w:rsidR="00FD4A57">
        <w:rPr>
          <w:lang w:val="es-ES_tradnl"/>
        </w:rPr>
        <w:t xml:space="preserve"> (la plantilla</w:t>
      </w:r>
      <w:r w:rsidR="002D401A">
        <w:rPr>
          <w:lang w:val="es-ES_tradnl"/>
        </w:rPr>
        <w:t xml:space="preserve"> “informe del cambio”</w:t>
      </w:r>
      <w:r w:rsidR="00FD4A57">
        <w:rPr>
          <w:lang w:val="es-ES_tradnl"/>
        </w:rPr>
        <w:t>)</w:t>
      </w:r>
      <w:r w:rsidR="00A12057">
        <w:rPr>
          <w:lang w:val="es-ES_tradnl"/>
        </w:rPr>
        <w:t xml:space="preserve">, los responsables del control analizan los puntos positivos y negativos </w:t>
      </w:r>
      <w:r w:rsidR="00B539CE">
        <w:rPr>
          <w:lang w:val="es-ES_tradnl"/>
        </w:rPr>
        <w:t>partiendo de esa plantilla</w:t>
      </w:r>
      <w:r w:rsidR="00A12057">
        <w:rPr>
          <w:lang w:val="es-ES_tradnl"/>
        </w:rPr>
        <w:t xml:space="preserve">. </w:t>
      </w:r>
      <w:r w:rsidR="00DF6BFD">
        <w:rPr>
          <w:lang w:val="es-ES_tradnl"/>
        </w:rPr>
        <w:t>S</w:t>
      </w:r>
      <w:r w:rsidR="00717366">
        <w:rPr>
          <w:lang w:val="es-ES_tradnl"/>
        </w:rPr>
        <w:t xml:space="preserve">i la decisión es aceptar el cambio, la siguiente actividad será añadir a la cola y generar el OCI. </w:t>
      </w:r>
      <w:r w:rsidR="000D6728">
        <w:rPr>
          <w:lang w:val="es-ES_tradnl"/>
        </w:rPr>
        <w:t>De caso contrario se pasa a la actividad rechazar la propuesta.</w:t>
      </w:r>
    </w:p>
    <w:p w14:paraId="551BDEF9" w14:textId="2DEA2D8E" w:rsidR="00717366" w:rsidRDefault="008B0EED" w:rsidP="008B0EED">
      <w:pPr>
        <w:jc w:val="both"/>
        <w:rPr>
          <w:lang w:val="es-ES_tradnl"/>
        </w:rPr>
      </w:pPr>
      <w:r w:rsidRPr="00E9165F">
        <w:rPr>
          <w:b/>
          <w:bCs/>
          <w:lang w:val="es-ES_tradnl"/>
        </w:rPr>
        <w:t>- Involucrados:</w:t>
      </w:r>
      <w:r>
        <w:rPr>
          <w:lang w:val="es-ES_tradnl"/>
        </w:rPr>
        <w:t xml:space="preserve"> </w:t>
      </w:r>
      <w:r w:rsidR="00300613">
        <w:rPr>
          <w:lang w:val="es-ES_tradnl"/>
        </w:rPr>
        <w:t>Personal responsable de evaluar el informe y tomar la decisión (gestores, analistas</w:t>
      </w:r>
      <w:r w:rsidR="00E9165F">
        <w:rPr>
          <w:lang w:val="es-ES_tradnl"/>
        </w:rPr>
        <w:t>, …</w:t>
      </w:r>
      <w:r w:rsidR="00300613">
        <w:rPr>
          <w:lang w:val="es-ES_tradnl"/>
        </w:rPr>
        <w:t>)</w:t>
      </w:r>
    </w:p>
    <w:p w14:paraId="31EDDF00" w14:textId="41744017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DF294E">
        <w:rPr>
          <w:b/>
          <w:bCs/>
          <w:lang w:val="es-ES_tradnl"/>
        </w:rPr>
        <w:t>Entradas requeridas:</w:t>
      </w:r>
      <w:r>
        <w:rPr>
          <w:lang w:val="es-ES_tradnl"/>
        </w:rPr>
        <w:t xml:space="preserve"> </w:t>
      </w:r>
      <w:r w:rsidR="00E9165F">
        <w:rPr>
          <w:lang w:val="es-ES_tradnl"/>
        </w:rPr>
        <w:t>Plantilla “informe del cambio”</w:t>
      </w:r>
      <w:r w:rsidR="00221C6D">
        <w:rPr>
          <w:lang w:val="es-ES_tradnl"/>
        </w:rPr>
        <w:t xml:space="preserve"> en la carpeta </w:t>
      </w:r>
      <w:r w:rsidR="009B0129">
        <w:rPr>
          <w:lang w:val="es-ES_tradnl"/>
        </w:rPr>
        <w:t>“plantilla/propuesta”</w:t>
      </w:r>
      <w:r w:rsidR="00221C6D">
        <w:rPr>
          <w:lang w:val="es-ES_tradnl"/>
        </w:rPr>
        <w:t xml:space="preserve"> debidamente cubierta.</w:t>
      </w:r>
    </w:p>
    <w:p w14:paraId="0D90DCFE" w14:textId="788514E5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DF294E">
        <w:rPr>
          <w:b/>
          <w:bCs/>
          <w:lang w:val="es-ES_tradnl"/>
        </w:rPr>
        <w:t>Productos de trabajo:</w:t>
      </w:r>
      <w:r w:rsidR="00221C6D">
        <w:rPr>
          <w:lang w:val="es-ES_tradnl"/>
        </w:rPr>
        <w:t xml:space="preserve"> </w:t>
      </w:r>
      <w:r w:rsidR="00A806A5">
        <w:rPr>
          <w:lang w:val="es-ES_tradnl"/>
        </w:rPr>
        <w:t>Plantilla “decisión tras evaluación”</w:t>
      </w:r>
      <w:r w:rsidR="00AA2048">
        <w:rPr>
          <w:lang w:val="es-ES_tradnl"/>
        </w:rPr>
        <w:t xml:space="preserve"> </w:t>
      </w:r>
      <w:r w:rsidR="00951FC6">
        <w:rPr>
          <w:lang w:val="es-ES_tradnl"/>
        </w:rPr>
        <w:t>cubierta</w:t>
      </w:r>
      <w:r w:rsidR="008B4C9D">
        <w:rPr>
          <w:lang w:val="es-ES_tradnl"/>
        </w:rPr>
        <w:t>, reflejando la decisión tomada.</w:t>
      </w:r>
    </w:p>
    <w:p w14:paraId="097AB586" w14:textId="248B791F" w:rsidR="008B0EED" w:rsidRPr="008B4C9D" w:rsidRDefault="008B0EED" w:rsidP="008B4C9D">
      <w:pPr>
        <w:tabs>
          <w:tab w:val="left" w:pos="3043"/>
        </w:tabs>
        <w:jc w:val="both"/>
        <w:rPr>
          <w:b/>
          <w:bCs/>
          <w:lang w:val="es-ES_tradnl"/>
        </w:rPr>
      </w:pPr>
      <w:r w:rsidRPr="008B4C9D">
        <w:rPr>
          <w:b/>
          <w:bCs/>
          <w:lang w:val="es-ES_tradnl"/>
        </w:rPr>
        <w:t>- Criterios de entrada:</w:t>
      </w:r>
      <w:r w:rsidR="008B4C9D">
        <w:rPr>
          <w:b/>
          <w:bCs/>
          <w:lang w:val="es-ES_tradnl"/>
        </w:rPr>
        <w:t xml:space="preserve"> </w:t>
      </w:r>
      <w:r w:rsidR="008B4C9D" w:rsidRPr="008B4C9D">
        <w:rPr>
          <w:lang w:val="es-ES_tradnl"/>
        </w:rPr>
        <w:t>Plantilla “informe del cambio” sin haber sido analizada y evaluada.</w:t>
      </w:r>
    </w:p>
    <w:p w14:paraId="43928077" w14:textId="1B7B150D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C311DF">
        <w:rPr>
          <w:b/>
          <w:bCs/>
          <w:lang w:val="es-ES_tradnl"/>
        </w:rPr>
        <w:t>Criterios de salida:</w:t>
      </w:r>
      <w:r w:rsidR="008B4C9D">
        <w:rPr>
          <w:lang w:val="es-ES_tradnl"/>
        </w:rPr>
        <w:t xml:space="preserve"> </w:t>
      </w:r>
      <w:r w:rsidR="00C311DF">
        <w:rPr>
          <w:lang w:val="es-ES_tradnl"/>
        </w:rPr>
        <w:t>Los campos de la plantilla “</w:t>
      </w:r>
      <w:r w:rsidR="00005D7A">
        <w:rPr>
          <w:lang w:val="es-ES_tradnl"/>
        </w:rPr>
        <w:t>decisión tras evaluación</w:t>
      </w:r>
      <w:r w:rsidR="00C311DF">
        <w:rPr>
          <w:lang w:val="es-ES_tradnl"/>
        </w:rPr>
        <w:t>” están debidamente escritos.</w:t>
      </w:r>
    </w:p>
    <w:p w14:paraId="58219E28" w14:textId="7EF222FE" w:rsidR="002532AC" w:rsidRPr="00E23B12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C311DF">
        <w:rPr>
          <w:b/>
          <w:bCs/>
          <w:lang w:val="es-ES_tradnl"/>
        </w:rPr>
        <w:t>Subactividades:</w:t>
      </w:r>
      <w:r>
        <w:rPr>
          <w:lang w:val="es-ES_tradnl"/>
        </w:rPr>
        <w:t xml:space="preserve"> </w:t>
      </w:r>
      <w:r w:rsidR="00C311DF">
        <w:rPr>
          <w:lang w:val="es-ES_tradnl"/>
        </w:rPr>
        <w:t>No hay.</w:t>
      </w:r>
    </w:p>
    <w:p w14:paraId="04D0EC29" w14:textId="77777777" w:rsidR="00EC1AB2" w:rsidRPr="00EC1AB2" w:rsidRDefault="00EC1AB2" w:rsidP="00EC1AB2">
      <w:pPr>
        <w:rPr>
          <w:lang w:val="es-ES_tradnl"/>
        </w:rPr>
      </w:pPr>
    </w:p>
    <w:p w14:paraId="0A9E89A3" w14:textId="7499526F" w:rsidR="00EC1AB2" w:rsidRDefault="00EC1AB2" w:rsidP="00EC1AB2">
      <w:pPr>
        <w:pStyle w:val="Ttulo3"/>
        <w:rPr>
          <w:lang w:val="es-ES_tradnl"/>
        </w:rPr>
      </w:pPr>
      <w:bookmarkStart w:id="13" w:name="_Toc158039221"/>
      <w:r>
        <w:rPr>
          <w:lang w:val="es-ES_tradnl"/>
        </w:rPr>
        <w:t>Actividad Rechazar la propuesta</w:t>
      </w:r>
      <w:bookmarkEnd w:id="13"/>
      <w:r>
        <w:rPr>
          <w:lang w:val="es-ES_tradnl"/>
        </w:rPr>
        <w:t xml:space="preserve"> </w:t>
      </w:r>
    </w:p>
    <w:p w14:paraId="410EC084" w14:textId="66CAB639" w:rsidR="00945472" w:rsidRPr="00945472" w:rsidRDefault="002532AC" w:rsidP="006A66E8">
      <w:pPr>
        <w:jc w:val="both"/>
        <w:rPr>
          <w:lang w:val="es-ES_tradnl"/>
        </w:rPr>
      </w:pPr>
      <w:r w:rsidRPr="0000074B">
        <w:rPr>
          <w:b/>
          <w:bCs/>
          <w:lang w:val="es-ES_tradnl"/>
        </w:rPr>
        <w:t xml:space="preserve">- </w:t>
      </w:r>
      <w:r w:rsidRPr="00611200">
        <w:rPr>
          <w:b/>
          <w:bCs/>
          <w:lang w:val="es-ES_tradnl"/>
        </w:rPr>
        <w:t>Descripción:</w:t>
      </w:r>
      <w:r w:rsidR="007C7975" w:rsidRPr="00611200">
        <w:rPr>
          <w:lang w:val="es-ES_tradnl"/>
        </w:rPr>
        <w:t xml:space="preserve"> Si una propuesta de cambio no cumple los estándares definidos previamente</w:t>
      </w:r>
      <w:r w:rsidR="00AF3881" w:rsidRPr="00611200">
        <w:rPr>
          <w:lang w:val="es-ES_tradnl"/>
        </w:rPr>
        <w:t xml:space="preserve"> (</w:t>
      </w:r>
      <w:r w:rsidR="002E173B" w:rsidRPr="00611200">
        <w:rPr>
          <w:lang w:val="es-ES_tradnl"/>
        </w:rPr>
        <w:t>es decir, que los responsables de la evaluación deciden no implementar esa proposición de cambio</w:t>
      </w:r>
      <w:r w:rsidR="00A85115" w:rsidRPr="00611200">
        <w:rPr>
          <w:lang w:val="es-ES_tradnl"/>
        </w:rPr>
        <w:t>)</w:t>
      </w:r>
      <w:r w:rsidR="002E173B" w:rsidRPr="00611200">
        <w:rPr>
          <w:lang w:val="es-ES_tradnl"/>
        </w:rPr>
        <w:t xml:space="preserve">, </w:t>
      </w:r>
      <w:r w:rsidR="00A85115" w:rsidRPr="00611200">
        <w:rPr>
          <w:lang w:val="es-ES_tradnl"/>
        </w:rPr>
        <w:t>se rechazará la propuesta</w:t>
      </w:r>
      <w:r w:rsidR="007C7975" w:rsidRPr="00611200">
        <w:rPr>
          <w:lang w:val="es-ES_tradnl"/>
        </w:rPr>
        <w:t>.</w:t>
      </w:r>
    </w:p>
    <w:p w14:paraId="3891A751" w14:textId="21787FBA" w:rsidR="008B0EED" w:rsidRPr="006A66E8" w:rsidRDefault="008B0EED" w:rsidP="006A66E8">
      <w:pPr>
        <w:jc w:val="both"/>
        <w:rPr>
          <w:b/>
          <w:bCs/>
          <w:lang w:val="es-ES_tradnl"/>
        </w:rPr>
      </w:pPr>
      <w:r w:rsidRPr="006A66E8">
        <w:rPr>
          <w:b/>
          <w:bCs/>
          <w:lang w:val="es-ES_tradnl"/>
        </w:rPr>
        <w:lastRenderedPageBreak/>
        <w:t xml:space="preserve">- Involucrados: </w:t>
      </w:r>
      <w:r w:rsidR="00064A87" w:rsidRPr="000167E8">
        <w:rPr>
          <w:lang w:val="es-ES_tradnl"/>
        </w:rPr>
        <w:t>Los responsables de</w:t>
      </w:r>
      <w:r w:rsidR="000167E8" w:rsidRPr="000167E8">
        <w:rPr>
          <w:lang w:val="es-ES_tradnl"/>
        </w:rPr>
        <w:t>l control, que deciden que propuestas aceptar o rechazar.</w:t>
      </w:r>
    </w:p>
    <w:p w14:paraId="46CC959C" w14:textId="17BEA550" w:rsidR="008B0EED" w:rsidRPr="00C71C9F" w:rsidRDefault="008B0EED" w:rsidP="008B0EED">
      <w:pPr>
        <w:jc w:val="both"/>
        <w:rPr>
          <w:b/>
          <w:bCs/>
          <w:lang w:val="es-ES_tradnl"/>
        </w:rPr>
      </w:pPr>
      <w:r w:rsidRPr="00C71C9F">
        <w:rPr>
          <w:b/>
          <w:bCs/>
          <w:lang w:val="es-ES_tradnl"/>
        </w:rPr>
        <w:t xml:space="preserve">- Entradas requeridas: </w:t>
      </w:r>
      <w:r w:rsidR="007A3BD9" w:rsidRPr="00FC77B4">
        <w:rPr>
          <w:lang w:val="es-ES_tradnl"/>
        </w:rPr>
        <w:t>Plantilla “decisi</w:t>
      </w:r>
      <w:r w:rsidR="00FC77B4" w:rsidRPr="00FC77B4">
        <w:rPr>
          <w:lang w:val="es-ES_tradnl"/>
        </w:rPr>
        <w:t>ón tras evaluación</w:t>
      </w:r>
      <w:r w:rsidR="007A3BD9" w:rsidRPr="00FC77B4">
        <w:rPr>
          <w:lang w:val="es-ES_tradnl"/>
        </w:rPr>
        <w:t>”</w:t>
      </w:r>
      <w:r w:rsidR="00FC77B4" w:rsidRPr="00FC77B4">
        <w:rPr>
          <w:lang w:val="es-ES_tradnl"/>
        </w:rPr>
        <w:t xml:space="preserve"> cubierta</w:t>
      </w:r>
      <w:r w:rsidR="00EE4AA8">
        <w:rPr>
          <w:lang w:val="es-ES_tradnl"/>
        </w:rPr>
        <w:t>, en la cual el cambio aparece denegado</w:t>
      </w:r>
      <w:r w:rsidR="00D9101C">
        <w:rPr>
          <w:lang w:val="es-ES_tradnl"/>
        </w:rPr>
        <w:t>, en la carpeta</w:t>
      </w:r>
      <w:r w:rsidR="009B0129">
        <w:rPr>
          <w:lang w:val="es-ES_tradnl"/>
        </w:rPr>
        <w:t xml:space="preserve"> plantillas…</w:t>
      </w:r>
    </w:p>
    <w:p w14:paraId="31944A94" w14:textId="79F75194" w:rsidR="008B0EED" w:rsidRPr="00C71C9F" w:rsidRDefault="008B0EED" w:rsidP="008B0EED">
      <w:pPr>
        <w:jc w:val="both"/>
        <w:rPr>
          <w:b/>
          <w:bCs/>
          <w:lang w:val="es-ES_tradnl"/>
        </w:rPr>
      </w:pPr>
      <w:r w:rsidRPr="00C71C9F">
        <w:rPr>
          <w:b/>
          <w:bCs/>
          <w:lang w:val="es-ES_tradnl"/>
        </w:rPr>
        <w:t>- Productos de trabajo:</w:t>
      </w:r>
      <w:r w:rsidR="00FC77B4">
        <w:rPr>
          <w:b/>
          <w:bCs/>
          <w:lang w:val="es-ES_tradnl"/>
        </w:rPr>
        <w:t xml:space="preserve"> </w:t>
      </w:r>
      <w:r w:rsidR="00D302BB">
        <w:rPr>
          <w:lang w:val="es-ES_tradnl"/>
        </w:rPr>
        <w:t>Informe en</w:t>
      </w:r>
      <w:r w:rsidR="00186049">
        <w:rPr>
          <w:lang w:val="es-ES_tradnl"/>
        </w:rPr>
        <w:t xml:space="preserve"> que se especifica todo el proceso y la justificación de la decisión de ser rechazada.</w:t>
      </w:r>
    </w:p>
    <w:p w14:paraId="20FDDF7E" w14:textId="7FFCDC84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C71C9F">
        <w:rPr>
          <w:b/>
          <w:bCs/>
          <w:lang w:val="es-ES_tradnl"/>
        </w:rPr>
        <w:t>Criterios de entrada:</w:t>
      </w:r>
      <w:r w:rsidR="0009315A">
        <w:rPr>
          <w:b/>
          <w:bCs/>
          <w:lang w:val="es-ES_tradnl"/>
        </w:rPr>
        <w:t xml:space="preserve"> </w:t>
      </w:r>
      <w:r w:rsidR="007D649B" w:rsidRPr="00D9101C">
        <w:rPr>
          <w:lang w:val="es-ES_tradnl"/>
        </w:rPr>
        <w:t>La plantilla “decisión tras evaluación” debe estar debidamente cubierta.</w:t>
      </w:r>
    </w:p>
    <w:p w14:paraId="4673A270" w14:textId="6E0344BD" w:rsidR="008B0EED" w:rsidRPr="00D9101C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C71C9F">
        <w:rPr>
          <w:b/>
          <w:bCs/>
          <w:lang w:val="es-ES_tradnl"/>
        </w:rPr>
        <w:t>Criterios de salida:</w:t>
      </w:r>
      <w:r w:rsidR="007D649B">
        <w:rPr>
          <w:b/>
          <w:bCs/>
          <w:lang w:val="es-ES_tradnl"/>
        </w:rPr>
        <w:t xml:space="preserve"> </w:t>
      </w:r>
      <w:r w:rsidR="007D649B" w:rsidRPr="00D9101C">
        <w:rPr>
          <w:lang w:val="es-ES_tradnl"/>
        </w:rPr>
        <w:t>Se env</w:t>
      </w:r>
      <w:r w:rsidR="00D9101C" w:rsidRPr="00D9101C">
        <w:rPr>
          <w:lang w:val="es-ES_tradnl"/>
        </w:rPr>
        <w:t>ía, mediante el mismo medio de recepción de la propuesta, el informe y la plantilla “decisión tras la evaluación”.</w:t>
      </w:r>
    </w:p>
    <w:p w14:paraId="25A14EA9" w14:textId="7CF0B281" w:rsidR="00EC1AB2" w:rsidRPr="00EC1AB2" w:rsidRDefault="008B0EED" w:rsidP="007C7975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C71C9F">
        <w:rPr>
          <w:b/>
          <w:bCs/>
          <w:lang w:val="es-ES_tradnl"/>
        </w:rPr>
        <w:t>Subactividades:</w:t>
      </w:r>
      <w:r>
        <w:rPr>
          <w:lang w:val="es-ES_tradnl"/>
        </w:rPr>
        <w:t xml:space="preserve"> </w:t>
      </w:r>
      <w:r w:rsidR="00C71C9F">
        <w:rPr>
          <w:lang w:val="es-ES_tradnl"/>
        </w:rPr>
        <w:t>No hay.</w:t>
      </w:r>
    </w:p>
    <w:p w14:paraId="4585FA58" w14:textId="77777777" w:rsidR="00EF7F5F" w:rsidRPr="00EC1AB2" w:rsidRDefault="00EF7F5F" w:rsidP="007C7975">
      <w:pPr>
        <w:jc w:val="both"/>
        <w:rPr>
          <w:lang w:val="es-ES_tradnl"/>
        </w:rPr>
      </w:pPr>
    </w:p>
    <w:p w14:paraId="11E315E9" w14:textId="545F7969" w:rsidR="00EC1AB2" w:rsidRPr="00611200" w:rsidRDefault="00EC1AB2" w:rsidP="008E4DAF">
      <w:pPr>
        <w:pStyle w:val="Ttulo3"/>
        <w:rPr>
          <w:lang w:val="es-ES_tradnl"/>
        </w:rPr>
      </w:pPr>
      <w:bookmarkStart w:id="14" w:name="_Toc158039222"/>
      <w:r w:rsidRPr="00611200">
        <w:rPr>
          <w:lang w:val="es-ES_tradnl"/>
        </w:rPr>
        <w:t>Actividad Informar al usuario</w:t>
      </w:r>
      <w:bookmarkEnd w:id="14"/>
      <w:r w:rsidRPr="00611200">
        <w:rPr>
          <w:lang w:val="es-ES_tradnl"/>
        </w:rPr>
        <w:t xml:space="preserve"> </w:t>
      </w:r>
    </w:p>
    <w:p w14:paraId="0BB38F3F" w14:textId="213E4E8E" w:rsidR="00B04712" w:rsidRDefault="002532AC" w:rsidP="00B04712">
      <w:pPr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Descripción:</w:t>
      </w:r>
      <w:r w:rsidR="003A6991">
        <w:rPr>
          <w:lang w:val="es-ES_tradnl"/>
        </w:rPr>
        <w:t xml:space="preserve"> Si una propuesta de cambio se rechaza,</w:t>
      </w:r>
      <w:r w:rsidR="00D7140E">
        <w:rPr>
          <w:lang w:val="es-ES_tradnl"/>
        </w:rPr>
        <w:t xml:space="preserve"> se informará al usuario de</w:t>
      </w:r>
      <w:r w:rsidR="003A6991">
        <w:rPr>
          <w:lang w:val="es-ES_tradnl"/>
        </w:rPr>
        <w:t xml:space="preserve"> </w:t>
      </w:r>
      <w:r w:rsidR="00D7140E">
        <w:rPr>
          <w:lang w:val="es-ES_tradnl"/>
        </w:rPr>
        <w:t>la toma de dicha decisión, acompañado de una pequeña explicación de</w:t>
      </w:r>
      <w:r w:rsidR="009B62B5">
        <w:rPr>
          <w:lang w:val="es-ES_tradnl"/>
        </w:rPr>
        <w:t>l porqué de esta.</w:t>
      </w:r>
    </w:p>
    <w:p w14:paraId="706A904F" w14:textId="084C13D1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>-</w:t>
      </w:r>
      <w:r w:rsidRPr="00117005">
        <w:rPr>
          <w:b/>
          <w:bCs/>
          <w:lang w:val="es-ES_tradnl"/>
        </w:rPr>
        <w:t xml:space="preserve"> Involucrados: </w:t>
      </w:r>
      <w:r w:rsidR="00A21216">
        <w:rPr>
          <w:lang w:val="es-ES_tradnl"/>
        </w:rPr>
        <w:t xml:space="preserve">Usuario proponedor del cambio, </w:t>
      </w:r>
      <w:r w:rsidR="00B24044">
        <w:rPr>
          <w:lang w:val="es-ES_tradnl"/>
        </w:rPr>
        <w:t>Desarrollador del proyecto.</w:t>
      </w:r>
    </w:p>
    <w:p w14:paraId="432F1119" w14:textId="79E9D541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Entradas requeridas:</w:t>
      </w:r>
      <w:r>
        <w:rPr>
          <w:lang w:val="es-ES_tradnl"/>
        </w:rPr>
        <w:t xml:space="preserve"> </w:t>
      </w:r>
      <w:r w:rsidR="00B35E49">
        <w:rPr>
          <w:lang w:val="es-ES_tradnl"/>
        </w:rPr>
        <w:t>Evaluación del informe de desarrollo</w:t>
      </w:r>
      <w:r w:rsidR="00AA21D6">
        <w:rPr>
          <w:lang w:val="es-ES_tradnl"/>
        </w:rPr>
        <w:t xml:space="preserve"> con el rechazo del cambio como resultado</w:t>
      </w:r>
      <w:r w:rsidR="00A56DAF">
        <w:rPr>
          <w:lang w:val="es-ES_tradnl"/>
        </w:rPr>
        <w:t>.</w:t>
      </w:r>
    </w:p>
    <w:p w14:paraId="7FAFC338" w14:textId="7620154E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Productos de trabajo</w:t>
      </w:r>
      <w:r>
        <w:rPr>
          <w:lang w:val="es-ES_tradnl"/>
        </w:rPr>
        <w:t>:</w:t>
      </w:r>
      <w:r w:rsidR="00B24044">
        <w:rPr>
          <w:lang w:val="es-ES_tradnl"/>
        </w:rPr>
        <w:t xml:space="preserve"> Notificación informativa</w:t>
      </w:r>
      <w:r w:rsidR="008F6438">
        <w:rPr>
          <w:lang w:val="es-ES_tradnl"/>
        </w:rPr>
        <w:t xml:space="preserve"> del rechazo de</w:t>
      </w:r>
      <w:r w:rsidR="00A56DAF">
        <w:rPr>
          <w:lang w:val="es-ES_tradnl"/>
        </w:rPr>
        <w:t>l cambio propuesto.</w:t>
      </w:r>
    </w:p>
    <w:p w14:paraId="14E14511" w14:textId="6751D09D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Criterios de entrada:</w:t>
      </w:r>
      <w:r w:rsidR="00B24044">
        <w:rPr>
          <w:lang w:val="es-ES_tradnl"/>
        </w:rPr>
        <w:t xml:space="preserve"> </w:t>
      </w:r>
      <w:r w:rsidR="008F6438">
        <w:rPr>
          <w:lang w:val="es-ES_tradnl"/>
        </w:rPr>
        <w:t>L</w:t>
      </w:r>
      <w:r w:rsidR="002811EE">
        <w:rPr>
          <w:lang w:val="es-ES_tradnl"/>
        </w:rPr>
        <w:t>a evaluación del informe de viabilidad del cambio</w:t>
      </w:r>
      <w:r w:rsidR="008F6438">
        <w:rPr>
          <w:lang w:val="es-ES_tradnl"/>
        </w:rPr>
        <w:t xml:space="preserve"> ha finalizado con la conclusión de rechazar el cambio propuesto</w:t>
      </w:r>
      <w:r w:rsidR="002811EE">
        <w:rPr>
          <w:lang w:val="es-ES_tradnl"/>
        </w:rPr>
        <w:t>.</w:t>
      </w:r>
    </w:p>
    <w:p w14:paraId="21234B42" w14:textId="4D14B22D" w:rsidR="008B0EED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Criterios de salida</w:t>
      </w:r>
      <w:r>
        <w:rPr>
          <w:lang w:val="es-ES_tradnl"/>
        </w:rPr>
        <w:t>:</w:t>
      </w:r>
      <w:r w:rsidR="002811EE">
        <w:rPr>
          <w:lang w:val="es-ES_tradnl"/>
        </w:rPr>
        <w:t xml:space="preserve"> </w:t>
      </w:r>
      <w:r w:rsidR="008F6438">
        <w:rPr>
          <w:lang w:val="es-ES_tradnl"/>
        </w:rPr>
        <w:t>La n</w:t>
      </w:r>
      <w:r w:rsidR="002811EE">
        <w:rPr>
          <w:lang w:val="es-ES_tradnl"/>
        </w:rPr>
        <w:t xml:space="preserve">otificación </w:t>
      </w:r>
      <w:r w:rsidR="008F6438">
        <w:rPr>
          <w:lang w:val="es-ES_tradnl"/>
        </w:rPr>
        <w:t xml:space="preserve">ha sido </w:t>
      </w:r>
      <w:r w:rsidR="002811EE">
        <w:rPr>
          <w:lang w:val="es-ES_tradnl"/>
        </w:rPr>
        <w:t xml:space="preserve">enviada </w:t>
      </w:r>
      <w:r w:rsidR="008F6438">
        <w:rPr>
          <w:lang w:val="es-ES_tradnl"/>
        </w:rPr>
        <w:t xml:space="preserve">correctamente </w:t>
      </w:r>
      <w:r w:rsidR="002811EE">
        <w:rPr>
          <w:lang w:val="es-ES_tradnl"/>
        </w:rPr>
        <w:t>al usuario proponedor del cambio rechazado</w:t>
      </w:r>
      <w:r w:rsidR="00B35E49">
        <w:rPr>
          <w:lang w:val="es-ES_tradnl"/>
        </w:rPr>
        <w:t>.</w:t>
      </w:r>
    </w:p>
    <w:p w14:paraId="620AF1A6" w14:textId="0800E6F8" w:rsidR="008B0EED" w:rsidRPr="00CE1178" w:rsidRDefault="008B0EED" w:rsidP="008B0EED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117005">
        <w:rPr>
          <w:b/>
          <w:bCs/>
          <w:lang w:val="es-ES_tradnl"/>
        </w:rPr>
        <w:t>Subactividades:</w:t>
      </w:r>
      <w:r>
        <w:rPr>
          <w:lang w:val="es-ES_tradnl"/>
        </w:rPr>
        <w:t xml:space="preserve"> </w:t>
      </w:r>
      <w:r w:rsidR="00117005">
        <w:rPr>
          <w:lang w:val="es-ES_tradnl"/>
        </w:rPr>
        <w:t>No hay.</w:t>
      </w:r>
    </w:p>
    <w:p w14:paraId="34BDCCE7" w14:textId="77777777" w:rsidR="008B0EED" w:rsidRDefault="008B0EED" w:rsidP="00B04712">
      <w:pPr>
        <w:rPr>
          <w:lang w:val="es-ES_tradnl"/>
        </w:rPr>
      </w:pPr>
    </w:p>
    <w:p w14:paraId="730C5EB2" w14:textId="07C0BCFB" w:rsidR="009341E0" w:rsidRPr="009341E0" w:rsidRDefault="00B04712" w:rsidP="009341E0">
      <w:pPr>
        <w:pStyle w:val="Ttulo3"/>
        <w:rPr>
          <w:lang w:val="es-ES_tradnl"/>
        </w:rPr>
      </w:pPr>
      <w:bookmarkStart w:id="15" w:name="_Toc158039223"/>
      <w:r>
        <w:rPr>
          <w:lang w:val="es-ES_tradnl"/>
        </w:rPr>
        <w:t>Actividad Añadir a la cola y generar el OCI</w:t>
      </w:r>
      <w:bookmarkEnd w:id="15"/>
    </w:p>
    <w:p w14:paraId="5A61FE4C" w14:textId="0E5ED7FD" w:rsidR="00B04712" w:rsidRDefault="002532AC" w:rsidP="00551618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Descripción:</w:t>
      </w:r>
      <w:r w:rsidR="00743DD8">
        <w:rPr>
          <w:lang w:val="es-ES_tradnl"/>
        </w:rPr>
        <w:t xml:space="preserve"> Se aña</w:t>
      </w:r>
      <w:r w:rsidR="00934B34">
        <w:rPr>
          <w:lang w:val="es-ES_tradnl"/>
        </w:rPr>
        <w:t xml:space="preserve">de a la cola de prioridad </w:t>
      </w:r>
      <w:r w:rsidR="008D38A9">
        <w:rPr>
          <w:lang w:val="es-ES_tradnl"/>
        </w:rPr>
        <w:t>el cambio a implementar</w:t>
      </w:r>
      <w:r w:rsidR="00FA1039">
        <w:rPr>
          <w:lang w:val="es-ES_tradnl"/>
        </w:rPr>
        <w:t xml:space="preserve">, </w:t>
      </w:r>
      <w:r w:rsidR="00E66419">
        <w:rPr>
          <w:lang w:val="es-ES_tradnl"/>
        </w:rPr>
        <w:t xml:space="preserve">asignándole una prioridad en función de la </w:t>
      </w:r>
      <w:r w:rsidR="00D835F2">
        <w:rPr>
          <w:lang w:val="es-ES_tradnl"/>
        </w:rPr>
        <w:t>evaluación del informe realizado sobre dicho cambio</w:t>
      </w:r>
      <w:r w:rsidR="00EB5E06">
        <w:rPr>
          <w:lang w:val="es-ES_tradnl"/>
        </w:rPr>
        <w:t xml:space="preserve">. Se deberá asignar una prioridad más alta aquellos cambios que tengan mejor </w:t>
      </w:r>
    </w:p>
    <w:p w14:paraId="7FF6ABDD" w14:textId="7DB84570" w:rsidR="00073C6E" w:rsidRDefault="00073C6E" w:rsidP="00551618">
      <w:pPr>
        <w:jc w:val="both"/>
        <w:rPr>
          <w:lang w:val="es-ES_tradnl"/>
        </w:rPr>
      </w:pPr>
      <w:r w:rsidRPr="00073821">
        <w:rPr>
          <w:b/>
          <w:bCs/>
          <w:lang w:val="es-ES_tradnl"/>
        </w:rPr>
        <w:t>- Involucrados:</w:t>
      </w:r>
      <w:r>
        <w:rPr>
          <w:lang w:val="es-ES_tradnl"/>
        </w:rPr>
        <w:t xml:space="preserve"> </w:t>
      </w:r>
      <w:r w:rsidR="0008798C">
        <w:rPr>
          <w:lang w:val="es-ES_tradnl"/>
        </w:rPr>
        <w:t>Evaluador del informe.</w:t>
      </w:r>
    </w:p>
    <w:p w14:paraId="352C2E6E" w14:textId="186CAA40" w:rsidR="00073C6E" w:rsidRDefault="00073C6E" w:rsidP="00551618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Entradas requeridas:</w:t>
      </w:r>
      <w:r>
        <w:rPr>
          <w:lang w:val="es-ES_tradnl"/>
        </w:rPr>
        <w:t xml:space="preserve"> </w:t>
      </w:r>
      <w:r w:rsidR="00C953B0">
        <w:rPr>
          <w:lang w:val="es-ES_tradnl"/>
        </w:rPr>
        <w:t>Evaluación del informe de desarrollo</w:t>
      </w:r>
      <w:r w:rsidR="00AA21D6">
        <w:rPr>
          <w:lang w:val="es-ES_tradnl"/>
        </w:rPr>
        <w:t xml:space="preserve"> con la aceptación del cambio como resultado.</w:t>
      </w:r>
    </w:p>
    <w:p w14:paraId="7AFDF039" w14:textId="566B24E3" w:rsidR="00073C6E" w:rsidRDefault="00073C6E" w:rsidP="00551618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Productos de trabajo</w:t>
      </w:r>
      <w:r>
        <w:rPr>
          <w:lang w:val="es-ES_tradnl"/>
        </w:rPr>
        <w:t>:</w:t>
      </w:r>
      <w:r w:rsidR="008C4026">
        <w:rPr>
          <w:lang w:val="es-ES_tradnl"/>
        </w:rPr>
        <w:t xml:space="preserve"> </w:t>
      </w:r>
      <w:r w:rsidR="002C0723">
        <w:rPr>
          <w:lang w:val="es-ES_tradnl"/>
        </w:rPr>
        <w:t>Cola de prioridades</w:t>
      </w:r>
      <w:r w:rsidR="00D96A64">
        <w:rPr>
          <w:lang w:val="es-ES_tradnl"/>
        </w:rPr>
        <w:t>.</w:t>
      </w:r>
      <w:r w:rsidR="002C0723">
        <w:rPr>
          <w:lang w:val="es-ES_tradnl"/>
        </w:rPr>
        <w:t xml:space="preserve"> </w:t>
      </w:r>
    </w:p>
    <w:p w14:paraId="7AF5B8BC" w14:textId="79659606" w:rsidR="00073C6E" w:rsidRDefault="00073C6E" w:rsidP="00551618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Criterios de entrada:</w:t>
      </w:r>
      <w:r w:rsidR="00D96A64">
        <w:rPr>
          <w:lang w:val="es-ES_tradnl"/>
        </w:rPr>
        <w:t xml:space="preserve"> </w:t>
      </w:r>
      <w:r w:rsidR="00D94048">
        <w:rPr>
          <w:lang w:val="es-ES_tradnl"/>
        </w:rPr>
        <w:t>La evaluación del informe de viabilidad del cambio ha finalizado con la conclusión de aceptar el cambio propuesto.</w:t>
      </w:r>
    </w:p>
    <w:p w14:paraId="3FBCF238" w14:textId="3506743A" w:rsidR="00073C6E" w:rsidRDefault="00073C6E" w:rsidP="00551618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Criterios de salida:</w:t>
      </w:r>
      <w:r w:rsidR="00D96A64">
        <w:rPr>
          <w:lang w:val="es-ES_tradnl"/>
        </w:rPr>
        <w:t xml:space="preserve"> </w:t>
      </w:r>
      <w:r w:rsidR="00D94048">
        <w:rPr>
          <w:lang w:val="es-ES_tradnl"/>
        </w:rPr>
        <w:t xml:space="preserve">El cambio se añade a la cola con la </w:t>
      </w:r>
      <w:r w:rsidR="00B8437C">
        <w:rPr>
          <w:lang w:val="es-ES_tradnl"/>
        </w:rPr>
        <w:t xml:space="preserve">prioridad establecida </w:t>
      </w:r>
      <w:r w:rsidR="00136E87">
        <w:rPr>
          <w:lang w:val="es-ES_tradnl"/>
        </w:rPr>
        <w:t xml:space="preserve">a partir de la evaluación del informé y </w:t>
      </w:r>
      <w:r w:rsidR="00551618">
        <w:rPr>
          <w:lang w:val="es-ES_tradnl"/>
        </w:rPr>
        <w:t xml:space="preserve">se genera </w:t>
      </w:r>
      <w:r w:rsidR="00136E87">
        <w:rPr>
          <w:lang w:val="es-ES_tradnl"/>
        </w:rPr>
        <w:t>el OCI</w:t>
      </w:r>
      <w:r w:rsidR="00551618">
        <w:rPr>
          <w:lang w:val="es-ES_tradnl"/>
        </w:rPr>
        <w:t>.</w:t>
      </w:r>
    </w:p>
    <w:p w14:paraId="152EFBC2" w14:textId="608708C3" w:rsidR="00987A81" w:rsidRPr="009341E0" w:rsidRDefault="00073C6E" w:rsidP="00987A81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073821">
        <w:rPr>
          <w:b/>
          <w:bCs/>
          <w:lang w:val="es-ES_tradnl"/>
        </w:rPr>
        <w:t>Subactividades:</w:t>
      </w:r>
      <w:r>
        <w:rPr>
          <w:lang w:val="es-ES_tradnl"/>
        </w:rPr>
        <w:t xml:space="preserve"> </w:t>
      </w:r>
      <w:r w:rsidR="00073821">
        <w:rPr>
          <w:lang w:val="es-ES_tradnl"/>
        </w:rPr>
        <w:t xml:space="preserve">Añadir a la cola y </w:t>
      </w:r>
      <w:r w:rsidR="00B3739C">
        <w:rPr>
          <w:lang w:val="es-ES_tradnl"/>
        </w:rPr>
        <w:t>Generar el OCI.</w:t>
      </w:r>
    </w:p>
    <w:p w14:paraId="56FCE226" w14:textId="7F30FB8B" w:rsidR="00987A81" w:rsidRPr="00CE1178" w:rsidRDefault="00987A81" w:rsidP="00551618">
      <w:pPr>
        <w:jc w:val="both"/>
        <w:rPr>
          <w:lang w:val="es-ES_tradnl"/>
        </w:rPr>
      </w:pPr>
    </w:p>
    <w:p w14:paraId="1AC95042" w14:textId="2FD7987B" w:rsidR="009341E0" w:rsidRDefault="009341E0" w:rsidP="009341E0">
      <w:pPr>
        <w:pStyle w:val="Ttulo4"/>
        <w:rPr>
          <w:lang w:val="es-ES_tradnl"/>
        </w:rPr>
      </w:pPr>
      <w:r w:rsidRPr="003166EA">
        <w:rPr>
          <w:lang w:val="es-ES_tradnl"/>
        </w:rPr>
        <w:t xml:space="preserve">Subactividad </w:t>
      </w:r>
      <w:r w:rsidR="009D4BD5">
        <w:rPr>
          <w:lang w:val="es-ES_tradnl"/>
        </w:rPr>
        <w:t>Añadir cambio a la cola</w:t>
      </w:r>
    </w:p>
    <w:p w14:paraId="2626D5BC" w14:textId="39C85498" w:rsidR="00EB5E06" w:rsidRDefault="009341E0" w:rsidP="00EB5E06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="00EB5E06" w:rsidRPr="00987A81">
        <w:rPr>
          <w:b/>
          <w:bCs/>
          <w:lang w:val="es-ES_tradnl"/>
        </w:rPr>
        <w:t>Descripción:</w:t>
      </w:r>
      <w:r w:rsidR="00EB5E06">
        <w:rPr>
          <w:lang w:val="es-ES_tradnl"/>
        </w:rPr>
        <w:t xml:space="preserve"> Se añade a la cola de prioridad el cambio a implementar, asignándole una prioridad en función de la evaluación del informe realizado sobre dicho cambio para comenzar con él en cuanto se considere oportuno en función del resultado de la evaluación.</w:t>
      </w:r>
    </w:p>
    <w:p w14:paraId="3AE258C0" w14:textId="77777777" w:rsidR="00EB5E06" w:rsidRDefault="00EB5E06" w:rsidP="00EB5E06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987A81">
        <w:rPr>
          <w:b/>
          <w:bCs/>
          <w:lang w:val="es-ES_tradnl"/>
        </w:rPr>
        <w:t>Involucrados:</w:t>
      </w:r>
      <w:r>
        <w:rPr>
          <w:lang w:val="es-ES_tradnl"/>
        </w:rPr>
        <w:t xml:space="preserve"> Evaluador del informe.</w:t>
      </w:r>
    </w:p>
    <w:p w14:paraId="18739438" w14:textId="77777777" w:rsidR="00EB5E06" w:rsidRDefault="00EB5E06" w:rsidP="00EB5E06">
      <w:pPr>
        <w:jc w:val="both"/>
        <w:rPr>
          <w:lang w:val="es-ES_tradnl"/>
        </w:rPr>
      </w:pPr>
      <w:r>
        <w:rPr>
          <w:lang w:val="es-ES_tradnl"/>
        </w:rPr>
        <w:lastRenderedPageBreak/>
        <w:t xml:space="preserve">- </w:t>
      </w:r>
      <w:r w:rsidRPr="00987A81">
        <w:rPr>
          <w:b/>
          <w:bCs/>
          <w:lang w:val="es-ES_tradnl"/>
        </w:rPr>
        <w:t>Entradas requeridas:</w:t>
      </w:r>
      <w:r>
        <w:rPr>
          <w:lang w:val="es-ES_tradnl"/>
        </w:rPr>
        <w:t xml:space="preserve"> Evaluación del informe de desarrollo con la aceptación del cambio como resultado.</w:t>
      </w:r>
    </w:p>
    <w:p w14:paraId="2509F359" w14:textId="77777777" w:rsidR="00EB5E06" w:rsidRDefault="00EB5E06" w:rsidP="00EB5E06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987A81">
        <w:rPr>
          <w:b/>
          <w:bCs/>
          <w:lang w:val="es-ES_tradnl"/>
        </w:rPr>
        <w:t>Productos de trabajo:</w:t>
      </w:r>
      <w:r>
        <w:rPr>
          <w:lang w:val="es-ES_tradnl"/>
        </w:rPr>
        <w:t xml:space="preserve"> Cola de prioridades. </w:t>
      </w:r>
    </w:p>
    <w:p w14:paraId="09C9705B" w14:textId="77777777" w:rsidR="00EB5E06" w:rsidRDefault="00EB5E06" w:rsidP="00EB5E06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DA04AC">
        <w:rPr>
          <w:b/>
          <w:lang w:val="es-ES_tradnl"/>
        </w:rPr>
        <w:t>Criterios de entrada</w:t>
      </w:r>
      <w:r>
        <w:rPr>
          <w:lang w:val="es-ES_tradnl"/>
        </w:rPr>
        <w:t>: La evaluación del informe de viabilidad del cambio ha finalizado con la conclusión de aceptar el cambio propuesto.</w:t>
      </w:r>
    </w:p>
    <w:p w14:paraId="54CAF65F" w14:textId="4D09597E" w:rsidR="00EB5E06" w:rsidRPr="00CE1178" w:rsidRDefault="00EB5E06" w:rsidP="00EB5E06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Pr="00987A81">
        <w:rPr>
          <w:b/>
          <w:bCs/>
          <w:lang w:val="es-ES_tradnl"/>
        </w:rPr>
        <w:t>Criterios de salida:</w:t>
      </w:r>
      <w:r>
        <w:rPr>
          <w:lang w:val="es-ES_tradnl"/>
        </w:rPr>
        <w:t xml:space="preserve"> El cambio se añade a la cola con la prioridad establecida a partir de la evaluación del informe.</w:t>
      </w:r>
    </w:p>
    <w:p w14:paraId="282A75D1" w14:textId="095A6D03" w:rsidR="00073C6E" w:rsidRDefault="00073C6E" w:rsidP="00EB5E06">
      <w:pPr>
        <w:jc w:val="both"/>
        <w:rPr>
          <w:lang w:val="es-ES_tradnl"/>
        </w:rPr>
      </w:pPr>
    </w:p>
    <w:p w14:paraId="2DC262C1" w14:textId="580863D9" w:rsidR="009D4BD5" w:rsidRDefault="009D4BD5" w:rsidP="009D4BD5">
      <w:pPr>
        <w:pStyle w:val="Ttulo4"/>
        <w:rPr>
          <w:lang w:val="es-ES"/>
        </w:rPr>
      </w:pPr>
      <w:r w:rsidRPr="32E7F2FF">
        <w:rPr>
          <w:lang w:val="es-ES"/>
        </w:rPr>
        <w:t xml:space="preserve">Subactividad </w:t>
      </w:r>
      <w:r w:rsidR="00EB5E06" w:rsidRPr="32E7F2FF">
        <w:rPr>
          <w:lang w:val="es-ES"/>
        </w:rPr>
        <w:t>Generar el OCI</w:t>
      </w:r>
    </w:p>
    <w:p w14:paraId="59A0401B" w14:textId="561BEB69" w:rsidR="00EB5E06" w:rsidRDefault="58D61C6C" w:rsidP="32E7F2FF">
      <w:pPr>
        <w:rPr>
          <w:lang w:val="es-ES"/>
        </w:rPr>
      </w:pPr>
      <w:r w:rsidRPr="32E7F2FF">
        <w:rPr>
          <w:b/>
          <w:bCs/>
          <w:lang w:val="es-ES"/>
        </w:rPr>
        <w:t xml:space="preserve">- </w:t>
      </w:r>
      <w:r w:rsidR="6787DD7A" w:rsidRPr="32E7F2FF">
        <w:rPr>
          <w:b/>
          <w:bCs/>
          <w:lang w:val="es-ES"/>
        </w:rPr>
        <w:t xml:space="preserve">Descripción: </w:t>
      </w:r>
      <w:r w:rsidR="0E990DE9" w:rsidRPr="32E7F2FF">
        <w:rPr>
          <w:lang w:val="es-ES"/>
        </w:rPr>
        <w:t xml:space="preserve">Para un cambio aprobado, se genera una Orden de Cambio de Ingeniería (OCI) que lo describa. </w:t>
      </w:r>
      <w:r w:rsidR="1FEEE05E" w:rsidRPr="32E7F2FF">
        <w:rPr>
          <w:lang w:val="es-ES"/>
        </w:rPr>
        <w:t>En ella se debe definir el cambio a realizar, sus restricciones y sus criterios de revisión y auditoría.</w:t>
      </w:r>
    </w:p>
    <w:p w14:paraId="31BB23F4" w14:textId="3B038E8A" w:rsidR="00EB5E06" w:rsidRDefault="00EB5E06" w:rsidP="32E7F2FF">
      <w:pPr>
        <w:rPr>
          <w:lang w:val="es-ES"/>
        </w:rPr>
      </w:pPr>
      <w:r w:rsidRPr="32E7F2FF">
        <w:rPr>
          <w:b/>
          <w:lang w:val="es-ES"/>
        </w:rPr>
        <w:t>- Involucrados:</w:t>
      </w:r>
      <w:r w:rsidRPr="32E7F2FF">
        <w:rPr>
          <w:lang w:val="es-ES"/>
        </w:rPr>
        <w:t xml:space="preserve"> Evaluador del informe.</w:t>
      </w:r>
    </w:p>
    <w:p w14:paraId="735F1A6F" w14:textId="77777777" w:rsidR="00EB5E06" w:rsidRDefault="00EB5E06" w:rsidP="00EB5E06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Entradas requeridas</w:t>
      </w:r>
      <w:r>
        <w:rPr>
          <w:lang w:val="es-ES_tradnl"/>
        </w:rPr>
        <w:t>: Evaluación del informe de desarrollo con la aceptación del cambio como resultado.</w:t>
      </w:r>
    </w:p>
    <w:p w14:paraId="22860984" w14:textId="08EBAA93" w:rsidR="00EB5E06" w:rsidRDefault="00EB5E06" w:rsidP="00EB5E06">
      <w:pPr>
        <w:jc w:val="both"/>
        <w:rPr>
          <w:lang w:val="es-ES"/>
        </w:rPr>
      </w:pPr>
      <w:r w:rsidRPr="32E7F2FF">
        <w:rPr>
          <w:b/>
          <w:lang w:val="es-ES"/>
        </w:rPr>
        <w:t>- Productos de trabajo:</w:t>
      </w:r>
      <w:r w:rsidRPr="32E7F2FF">
        <w:rPr>
          <w:lang w:val="es-ES"/>
        </w:rPr>
        <w:t xml:space="preserve"> </w:t>
      </w:r>
      <w:r w:rsidR="647629D1" w:rsidRPr="32E7F2FF">
        <w:rPr>
          <w:lang w:val="es-ES"/>
        </w:rPr>
        <w:t>OCI</w:t>
      </w:r>
    </w:p>
    <w:p w14:paraId="0B27C3BB" w14:textId="2B491AD0" w:rsidR="00EB5E06" w:rsidRDefault="00EB5E06" w:rsidP="00EB5E06">
      <w:pPr>
        <w:jc w:val="both"/>
        <w:rPr>
          <w:lang w:val="es-ES"/>
        </w:rPr>
      </w:pPr>
      <w:r w:rsidRPr="32E7F2FF">
        <w:rPr>
          <w:b/>
          <w:lang w:val="es-ES"/>
        </w:rPr>
        <w:t>-</w:t>
      </w:r>
      <w:r w:rsidR="006F768A" w:rsidRPr="32E7F2FF">
        <w:rPr>
          <w:b/>
          <w:lang w:val="es-ES"/>
        </w:rPr>
        <w:t xml:space="preserve"> </w:t>
      </w:r>
      <w:r w:rsidRPr="32E7F2FF">
        <w:rPr>
          <w:b/>
          <w:lang w:val="es-ES"/>
        </w:rPr>
        <w:t>Criterios de entrada:</w:t>
      </w:r>
      <w:r w:rsidRPr="32E7F2FF">
        <w:rPr>
          <w:lang w:val="es-ES"/>
        </w:rPr>
        <w:t xml:space="preserve"> La evaluación del informe de viabilidad del cambio ha finalizado con la conclusión de aceptar el cambio propuesto.</w:t>
      </w:r>
    </w:p>
    <w:p w14:paraId="1D480C6F" w14:textId="58330F6F" w:rsidR="00EB5E06" w:rsidRPr="006F768A" w:rsidRDefault="6787DD7A" w:rsidP="00EB5E06">
      <w:pPr>
        <w:jc w:val="both"/>
        <w:rPr>
          <w:lang w:val="es-ES"/>
        </w:rPr>
      </w:pPr>
      <w:r w:rsidRPr="32E7F2FF">
        <w:rPr>
          <w:b/>
          <w:bCs/>
          <w:lang w:val="es-ES"/>
        </w:rPr>
        <w:t>- Criterios de salida:</w:t>
      </w:r>
      <w:r w:rsidR="5E93C58F" w:rsidRPr="32E7F2FF">
        <w:rPr>
          <w:lang w:val="es-ES"/>
        </w:rPr>
        <w:t xml:space="preserve"> </w:t>
      </w:r>
      <w:r w:rsidR="424CD95E" w:rsidRPr="7E9ABFAA">
        <w:rPr>
          <w:lang w:val="es-ES"/>
        </w:rPr>
        <w:t xml:space="preserve">El </w:t>
      </w:r>
      <w:r w:rsidR="5E93C58F" w:rsidRPr="7E9ABFAA">
        <w:rPr>
          <w:lang w:val="es-ES"/>
        </w:rPr>
        <w:t>OCI</w:t>
      </w:r>
      <w:r w:rsidR="5E93C58F" w:rsidRPr="32E7F2FF">
        <w:rPr>
          <w:lang w:val="es-ES"/>
        </w:rPr>
        <w:t xml:space="preserve"> finalizad</w:t>
      </w:r>
      <w:r w:rsidR="2A2EF7A2" w:rsidRPr="32E7F2FF">
        <w:rPr>
          <w:lang w:val="es-ES"/>
        </w:rPr>
        <w:t>o refleja las características del cambio propuesto.</w:t>
      </w:r>
    </w:p>
    <w:p w14:paraId="2F857410" w14:textId="7011B6AB" w:rsidR="009D4BD5" w:rsidRDefault="009D4BD5" w:rsidP="00EB5E06">
      <w:pPr>
        <w:jc w:val="both"/>
        <w:rPr>
          <w:lang w:val="es-ES_tradnl"/>
        </w:rPr>
      </w:pPr>
    </w:p>
    <w:p w14:paraId="214F4733" w14:textId="77777777" w:rsidR="00B84C46" w:rsidRDefault="00B84C46" w:rsidP="00B84C46">
      <w:pPr>
        <w:pStyle w:val="Ttulo3"/>
        <w:rPr>
          <w:lang w:val="es-ES_tradnl"/>
        </w:rPr>
      </w:pPr>
      <w:bookmarkStart w:id="16" w:name="_Toc158039224"/>
      <w:r>
        <w:rPr>
          <w:lang w:val="es-ES_tradnl"/>
        </w:rPr>
        <w:t>Actividad Asignación de responsables de objetos de configuración</w:t>
      </w:r>
      <w:bookmarkEnd w:id="16"/>
    </w:p>
    <w:p w14:paraId="796B3A87" w14:textId="77777777" w:rsidR="00B84C46" w:rsidRPr="00423918" w:rsidRDefault="00B84C46" w:rsidP="00B84C46">
      <w:pPr>
        <w:jc w:val="both"/>
        <w:rPr>
          <w:lang w:val="es-ES_tradnl"/>
        </w:rPr>
      </w:pPr>
      <w:r w:rsidRPr="006F768A">
        <w:rPr>
          <w:b/>
          <w:lang w:val="es-ES_tradnl"/>
        </w:rPr>
        <w:t>- Descripción: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Se asigna el personal responsable del desarrollo de cada objeto de configuración relacionado con el cambio a llevar a cabo.</w:t>
      </w:r>
    </w:p>
    <w:p w14:paraId="21B1466E" w14:textId="77777777" w:rsidR="00B84C46" w:rsidRPr="00BD38BA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 xml:space="preserve">- Involucrados: </w:t>
      </w:r>
      <w:r>
        <w:rPr>
          <w:bCs/>
          <w:lang w:val="es-ES_tradnl"/>
        </w:rPr>
        <w:t>Equipo de desarrollo.</w:t>
      </w:r>
    </w:p>
    <w:p w14:paraId="28E7A754" w14:textId="77777777" w:rsidR="00B84C46" w:rsidRPr="0055297A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 xml:space="preserve">- Entradas requeridas: </w:t>
      </w:r>
      <w:r>
        <w:rPr>
          <w:bCs/>
          <w:lang w:val="es-ES_tradnl"/>
        </w:rPr>
        <w:t>OCI generado correctamente.</w:t>
      </w:r>
    </w:p>
    <w:p w14:paraId="5A0B1249" w14:textId="77777777" w:rsidR="00B84C46" w:rsidRPr="009800B9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>- Productos de trabajo:</w:t>
      </w:r>
      <w:r>
        <w:rPr>
          <w:bCs/>
          <w:lang w:val="es-ES_tradnl"/>
        </w:rPr>
        <w:t xml:space="preserve"> Documento de asignación de objetos de configuración.</w:t>
      </w:r>
    </w:p>
    <w:p w14:paraId="75C97360" w14:textId="77777777" w:rsidR="00B84C46" w:rsidRPr="009C4E48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>- Criterios de entrada:</w:t>
      </w:r>
      <w:r>
        <w:rPr>
          <w:b/>
          <w:lang w:val="es-ES_tradnl"/>
        </w:rPr>
        <w:t xml:space="preserve"> </w:t>
      </w:r>
      <w:r>
        <w:rPr>
          <w:bCs/>
          <w:lang w:val="es-ES_tradnl"/>
        </w:rPr>
        <w:t>Se ha acabado de desarrollar el cambio anterior y ya se ha distribuido y el cambio es el primero en la cola de desarrollo.</w:t>
      </w:r>
    </w:p>
    <w:p w14:paraId="4C5C298D" w14:textId="77777777" w:rsidR="00B84C46" w:rsidRPr="00A67522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>- Criterios de salida:</w:t>
      </w:r>
      <w:r>
        <w:rPr>
          <w:b/>
          <w:lang w:val="es-ES_tradnl"/>
        </w:rPr>
        <w:t xml:space="preserve"> </w:t>
      </w:r>
      <w:r>
        <w:rPr>
          <w:bCs/>
          <w:lang w:val="es-ES_tradnl"/>
        </w:rPr>
        <w:t>Cierto personal del equipo de desarrollo tiene asignada la tarea de llevar a cabo los objetos de configuración.</w:t>
      </w:r>
    </w:p>
    <w:p w14:paraId="06B2F3D9" w14:textId="1843DA8A" w:rsidR="00B84C46" w:rsidRPr="006F768A" w:rsidRDefault="00B84C46" w:rsidP="32E7F2FF">
      <w:pPr>
        <w:rPr>
          <w:b/>
          <w:lang w:val="es-ES"/>
        </w:rPr>
      </w:pPr>
      <w:r w:rsidRPr="32E7F2FF">
        <w:rPr>
          <w:b/>
          <w:lang w:val="es-ES"/>
        </w:rPr>
        <w:t xml:space="preserve">- Subactividades: </w:t>
      </w:r>
      <w:r w:rsidR="7B3B4274" w:rsidRPr="32E7F2FF">
        <w:rPr>
          <w:lang w:val="es-ES"/>
        </w:rPr>
        <w:t>No hay</w:t>
      </w:r>
      <w:r w:rsidR="0F570C9D" w:rsidRPr="32E7F2FF">
        <w:rPr>
          <w:lang w:val="es-ES"/>
        </w:rPr>
        <w:t>.</w:t>
      </w:r>
    </w:p>
    <w:p w14:paraId="1A417558" w14:textId="77777777" w:rsidR="00B84C46" w:rsidRDefault="00B84C46" w:rsidP="00B84C46">
      <w:pPr>
        <w:rPr>
          <w:lang w:val="es-ES_tradnl"/>
        </w:rPr>
      </w:pPr>
    </w:p>
    <w:p w14:paraId="5C3F7C92" w14:textId="77777777" w:rsidR="00B84C46" w:rsidRDefault="00B84C46" w:rsidP="00B84C46">
      <w:pPr>
        <w:pStyle w:val="Ttulo3"/>
        <w:rPr>
          <w:lang w:val="es-ES_tradnl"/>
        </w:rPr>
      </w:pPr>
      <w:bookmarkStart w:id="17" w:name="_Toc158039225"/>
      <w:r>
        <w:rPr>
          <w:lang w:val="es-ES_tradnl"/>
        </w:rPr>
        <w:t>Actividad Desarrollo del cambio</w:t>
      </w:r>
      <w:bookmarkEnd w:id="17"/>
    </w:p>
    <w:p w14:paraId="0A9AD172" w14:textId="505ADF25" w:rsidR="00B84C46" w:rsidRPr="006F768A" w:rsidRDefault="00B84C46" w:rsidP="00B84C46">
      <w:pPr>
        <w:rPr>
          <w:lang w:val="es-ES"/>
        </w:rPr>
      </w:pPr>
      <w:r w:rsidRPr="32E7F2FF">
        <w:rPr>
          <w:lang w:val="es-ES"/>
        </w:rPr>
        <w:t>-</w:t>
      </w:r>
      <w:r w:rsidRPr="32E7F2FF">
        <w:rPr>
          <w:b/>
          <w:lang w:val="es-ES"/>
        </w:rPr>
        <w:t xml:space="preserve"> Descripción: </w:t>
      </w:r>
      <w:r w:rsidRPr="32E7F2FF">
        <w:rPr>
          <w:lang w:val="es-ES"/>
        </w:rPr>
        <w:t xml:space="preserve">Para llevar a </w:t>
      </w:r>
      <w:r w:rsidR="32BACFA1" w:rsidRPr="32E7F2FF">
        <w:rPr>
          <w:lang w:val="es-ES"/>
        </w:rPr>
        <w:t>ca</w:t>
      </w:r>
      <w:r w:rsidR="3B4C60C4" w:rsidRPr="32E7F2FF">
        <w:rPr>
          <w:lang w:val="es-ES"/>
        </w:rPr>
        <w:t>b</w:t>
      </w:r>
      <w:r w:rsidR="32BACFA1" w:rsidRPr="32E7F2FF">
        <w:rPr>
          <w:lang w:val="es-ES"/>
        </w:rPr>
        <w:t>o</w:t>
      </w:r>
      <w:r w:rsidRPr="32E7F2FF">
        <w:rPr>
          <w:lang w:val="es-ES"/>
        </w:rPr>
        <w:t xml:space="preserve"> la nueva versión ya aceptada, ha de ser necesario desarrollar el cambio</w:t>
      </w:r>
      <w:r w:rsidR="6AF91E6E" w:rsidRPr="32E7F2FF">
        <w:rPr>
          <w:lang w:val="es-ES"/>
        </w:rPr>
        <w:t xml:space="preserve"> </w:t>
      </w:r>
      <w:r w:rsidR="4C3DF48C" w:rsidRPr="32E7F2FF">
        <w:rPr>
          <w:lang w:val="es-ES"/>
        </w:rPr>
        <w:t>propuesto</w:t>
      </w:r>
      <w:r w:rsidR="6AF91E6E" w:rsidRPr="32E7F2FF">
        <w:rPr>
          <w:lang w:val="es-ES"/>
        </w:rPr>
        <w:t>.</w:t>
      </w:r>
    </w:p>
    <w:p w14:paraId="7061C52C" w14:textId="77777777" w:rsidR="00B84C46" w:rsidRPr="006F768A" w:rsidRDefault="00B84C46" w:rsidP="00B84C46">
      <w:pPr>
        <w:jc w:val="both"/>
        <w:rPr>
          <w:b/>
          <w:lang w:val="es-ES_tradnl"/>
        </w:rPr>
      </w:pPr>
      <w:r w:rsidRPr="006F768A">
        <w:rPr>
          <w:b/>
          <w:lang w:val="es-ES_tradnl"/>
        </w:rPr>
        <w:t xml:space="preserve">- Involucrados: </w:t>
      </w:r>
      <w:r w:rsidRPr="00B92938">
        <w:rPr>
          <w:lang w:val="es-ES_tradnl"/>
        </w:rPr>
        <w:t>Equipo de desarrollo.</w:t>
      </w:r>
    </w:p>
    <w:p w14:paraId="71D6231D" w14:textId="77777777" w:rsidR="00B84C46" w:rsidRPr="00720BCB" w:rsidRDefault="00B84C46" w:rsidP="00B84C46">
      <w:pPr>
        <w:jc w:val="both"/>
        <w:rPr>
          <w:bCs/>
          <w:lang w:val="es-ES_tradnl"/>
        </w:rPr>
      </w:pPr>
      <w:r w:rsidRPr="006F768A">
        <w:rPr>
          <w:b/>
          <w:lang w:val="es-ES_tradnl"/>
        </w:rPr>
        <w:t>- Entradas requeridas:</w:t>
      </w:r>
      <w:r>
        <w:rPr>
          <w:bCs/>
          <w:lang w:val="es-ES_tradnl"/>
        </w:rPr>
        <w:t xml:space="preserve"> Documento de asignación de objetos de configuración.</w:t>
      </w:r>
    </w:p>
    <w:p w14:paraId="3F0E12BC" w14:textId="744DD72B" w:rsidR="00B84C46" w:rsidRDefault="00B84C46" w:rsidP="00B84C46">
      <w:pPr>
        <w:jc w:val="both"/>
        <w:rPr>
          <w:lang w:val="es-ES"/>
        </w:rPr>
      </w:pPr>
      <w:r w:rsidRPr="32E7F2FF">
        <w:rPr>
          <w:b/>
          <w:lang w:val="es-ES"/>
        </w:rPr>
        <w:t xml:space="preserve">- Productos de trabajo: </w:t>
      </w:r>
      <w:r w:rsidRPr="32E7F2FF">
        <w:rPr>
          <w:lang w:val="es-ES"/>
        </w:rPr>
        <w:t>Nuevo cambio desarrollado y preparado para ser testeado.</w:t>
      </w:r>
    </w:p>
    <w:p w14:paraId="19F1923D" w14:textId="77777777" w:rsidR="00B84C46" w:rsidRPr="00705732" w:rsidRDefault="00B84C46" w:rsidP="00B84C46">
      <w:pPr>
        <w:jc w:val="both"/>
        <w:rPr>
          <w:lang w:val="es-ES"/>
        </w:rPr>
      </w:pPr>
      <w:r w:rsidRPr="006F768A">
        <w:rPr>
          <w:b/>
          <w:lang w:val="es-ES_tradnl"/>
        </w:rPr>
        <w:t>- Criterios de entrada:</w:t>
      </w:r>
      <w:r w:rsidRPr="009D0F09">
        <w:rPr>
          <w:lang w:val="es-ES"/>
        </w:rPr>
        <w:t xml:space="preserve"> </w:t>
      </w:r>
      <w:r w:rsidRPr="00705732">
        <w:rPr>
          <w:lang w:val="es-ES"/>
        </w:rPr>
        <w:t>Se ha finalizado la asignación</w:t>
      </w:r>
      <w:r>
        <w:rPr>
          <w:lang w:val="es-ES"/>
        </w:rPr>
        <w:t xml:space="preserve"> de los objetos de configuración.</w:t>
      </w:r>
    </w:p>
    <w:p w14:paraId="6383DCC4" w14:textId="098B4C77" w:rsidR="00B84C46" w:rsidRPr="006F768A" w:rsidRDefault="32BACFA1" w:rsidP="00B84C46">
      <w:pPr>
        <w:jc w:val="both"/>
        <w:rPr>
          <w:b/>
          <w:lang w:val="es-ES"/>
        </w:rPr>
      </w:pPr>
      <w:r w:rsidRPr="32E7F2FF">
        <w:rPr>
          <w:b/>
          <w:bCs/>
          <w:lang w:val="es-ES"/>
        </w:rPr>
        <w:t>- Criterios de salida:</w:t>
      </w:r>
      <w:r w:rsidR="5545276D" w:rsidRPr="32E7F2FF">
        <w:rPr>
          <w:b/>
          <w:bCs/>
          <w:lang w:val="es-ES"/>
        </w:rPr>
        <w:t xml:space="preserve"> </w:t>
      </w:r>
      <w:r w:rsidR="0FFFD05C" w:rsidRPr="5F73430F">
        <w:rPr>
          <w:lang w:val="es-ES"/>
        </w:rPr>
        <w:t>El cambio</w:t>
      </w:r>
      <w:r w:rsidR="0FFFD05C" w:rsidRPr="3351E663">
        <w:rPr>
          <w:lang w:val="es-ES"/>
        </w:rPr>
        <w:t xml:space="preserve"> </w:t>
      </w:r>
      <w:r w:rsidR="0FFFD05C" w:rsidRPr="5CEAD2F8">
        <w:rPr>
          <w:lang w:val="es-ES"/>
        </w:rPr>
        <w:t xml:space="preserve">propuesto </w:t>
      </w:r>
      <w:r w:rsidR="0FFFD05C" w:rsidRPr="30B2ABCF">
        <w:rPr>
          <w:lang w:val="es-ES"/>
        </w:rPr>
        <w:t xml:space="preserve">está </w:t>
      </w:r>
      <w:r w:rsidR="070F3C0E" w:rsidRPr="30B2ABCF">
        <w:rPr>
          <w:lang w:val="es-ES"/>
        </w:rPr>
        <w:t>preparado</w:t>
      </w:r>
      <w:r w:rsidR="070F3C0E" w:rsidRPr="32E7F2FF">
        <w:rPr>
          <w:lang w:val="es-ES"/>
        </w:rPr>
        <w:t xml:space="preserve"> </w:t>
      </w:r>
      <w:r w:rsidR="2F8067E2" w:rsidRPr="32E7F2FF">
        <w:rPr>
          <w:lang w:val="es-ES"/>
        </w:rPr>
        <w:t>para ser testeado.</w:t>
      </w:r>
    </w:p>
    <w:p w14:paraId="4AAE6C6F" w14:textId="1F33A131" w:rsidR="00073C6E" w:rsidRDefault="00B84C46" w:rsidP="00B84C46">
      <w:pPr>
        <w:rPr>
          <w:b/>
          <w:lang w:val="es-ES"/>
        </w:rPr>
      </w:pPr>
      <w:r w:rsidRPr="32E7F2FF">
        <w:rPr>
          <w:b/>
          <w:lang w:val="es-ES"/>
        </w:rPr>
        <w:t>- Subactividades:</w:t>
      </w:r>
      <w:r w:rsidR="4F1717E6" w:rsidRPr="32E7F2FF">
        <w:rPr>
          <w:lang w:val="es-ES"/>
        </w:rPr>
        <w:t xml:space="preserve"> No hay</w:t>
      </w:r>
      <w:r w:rsidR="47C9A74A" w:rsidRPr="32E7F2FF">
        <w:rPr>
          <w:lang w:val="es-ES"/>
        </w:rPr>
        <w:t>.</w:t>
      </w:r>
    </w:p>
    <w:p w14:paraId="69887873" w14:textId="131D6E6D" w:rsidR="0080626C" w:rsidRDefault="0080626C" w:rsidP="0080626C">
      <w:pPr>
        <w:pStyle w:val="Ttulo3"/>
        <w:rPr>
          <w:lang w:val="es-ES_tradnl"/>
        </w:rPr>
      </w:pPr>
      <w:bookmarkStart w:id="18" w:name="_Toc158039226"/>
      <w:r>
        <w:rPr>
          <w:lang w:val="es-ES_tradnl"/>
        </w:rPr>
        <w:lastRenderedPageBreak/>
        <w:t>Actividad Revisión del desarrollo</w:t>
      </w:r>
      <w:bookmarkEnd w:id="18"/>
    </w:p>
    <w:p w14:paraId="1650FEE4" w14:textId="4C6CD060" w:rsidR="0080626C" w:rsidRPr="00AA4B85" w:rsidRDefault="002532AC" w:rsidP="0080626C">
      <w:pPr>
        <w:rPr>
          <w:lang w:val="es-ES_tradnl"/>
        </w:rPr>
      </w:pPr>
      <w:r w:rsidRPr="006F768A">
        <w:rPr>
          <w:b/>
          <w:bCs/>
          <w:lang w:val="es-ES_tradnl"/>
        </w:rPr>
        <w:t>- Descripción:</w:t>
      </w:r>
      <w:r w:rsidR="00AA4B85">
        <w:rPr>
          <w:lang w:val="es-ES_tradnl"/>
        </w:rPr>
        <w:t xml:space="preserve"> Revisión del desarrollo realizado para encontrar posibles errores a simple vista con anterioridad al testeado de este.</w:t>
      </w:r>
    </w:p>
    <w:p w14:paraId="2A47A9A6" w14:textId="12049E2A" w:rsidR="00073C6E" w:rsidRPr="00AA4B85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Involucrados:</w:t>
      </w:r>
      <w:r w:rsidR="00AA4B85">
        <w:rPr>
          <w:lang w:val="es-ES_tradnl"/>
        </w:rPr>
        <w:t xml:space="preserve"> Equipo de desarrollo.</w:t>
      </w:r>
    </w:p>
    <w:p w14:paraId="1A441781" w14:textId="230EBC27" w:rsidR="00073C6E" w:rsidRPr="00AA4B85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Entradas requeridas:</w:t>
      </w:r>
      <w:r w:rsidR="00AA4B85">
        <w:rPr>
          <w:lang w:val="es-ES_tradnl"/>
        </w:rPr>
        <w:t xml:space="preserve"> </w:t>
      </w:r>
      <w:r w:rsidR="00D84ADE">
        <w:rPr>
          <w:lang w:val="es-ES_tradnl"/>
        </w:rPr>
        <w:t>Desarrollo del cambio.</w:t>
      </w:r>
    </w:p>
    <w:p w14:paraId="41466D4E" w14:textId="71B1E711" w:rsidR="00073C6E" w:rsidRPr="00D84ADE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Productos de trabajo:</w:t>
      </w:r>
      <w:r w:rsidR="00D84ADE">
        <w:rPr>
          <w:lang w:val="es-ES_tradnl"/>
        </w:rPr>
        <w:t xml:space="preserve"> Desarrollo del cambio corrigiendo posibles errores </w:t>
      </w:r>
      <w:r w:rsidR="001166EA">
        <w:rPr>
          <w:lang w:val="es-ES_tradnl"/>
        </w:rPr>
        <w:t>detectados en el proceso de revisión</w:t>
      </w:r>
      <w:r w:rsidR="003B3C81">
        <w:rPr>
          <w:lang w:val="es-ES_tradnl"/>
        </w:rPr>
        <w:t>, plantilla Revisión del cambio</w:t>
      </w:r>
      <w:r w:rsidR="00D84ADE">
        <w:rPr>
          <w:lang w:val="es-ES_tradnl"/>
        </w:rPr>
        <w:t>.</w:t>
      </w:r>
    </w:p>
    <w:p w14:paraId="45DC2114" w14:textId="1234D404" w:rsidR="00073C6E" w:rsidRPr="00D84ADE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Criterios de entrada:</w:t>
      </w:r>
      <w:r w:rsidR="00D84ADE">
        <w:rPr>
          <w:lang w:val="es-ES_tradnl"/>
        </w:rPr>
        <w:t xml:space="preserve"> </w:t>
      </w:r>
      <w:r w:rsidR="007A7415">
        <w:rPr>
          <w:lang w:val="es-ES_tradnl"/>
        </w:rPr>
        <w:t>Se ha completado el proceso de desarrollo.</w:t>
      </w:r>
    </w:p>
    <w:p w14:paraId="28EDCAA4" w14:textId="5F977BEB" w:rsidR="00073C6E" w:rsidRPr="009D0F09" w:rsidRDefault="00073C6E" w:rsidP="00073C6E">
      <w:pPr>
        <w:jc w:val="both"/>
        <w:rPr>
          <w:lang w:val="es-ES"/>
        </w:rPr>
      </w:pPr>
      <w:r w:rsidRPr="006F768A">
        <w:rPr>
          <w:b/>
          <w:bCs/>
          <w:lang w:val="es-ES_tradnl"/>
        </w:rPr>
        <w:t>- Criterios de salida:</w:t>
      </w:r>
      <w:r w:rsidR="007A7415" w:rsidRPr="00251DB5">
        <w:rPr>
          <w:lang w:val="es-ES"/>
        </w:rPr>
        <w:t xml:space="preserve"> Se</w:t>
      </w:r>
      <w:r w:rsidR="00251DB5" w:rsidRPr="00251DB5">
        <w:rPr>
          <w:lang w:val="es-ES"/>
        </w:rPr>
        <w:t xml:space="preserve"> han corregido los fallos detectados una vez visualizado con detención el código</w:t>
      </w:r>
      <w:r w:rsidR="003B3C81">
        <w:rPr>
          <w:lang w:val="es-ES"/>
        </w:rPr>
        <w:t xml:space="preserve"> y se ha cubierto correctamente la plantilla Revisión del cambio</w:t>
      </w:r>
      <w:r w:rsidR="003B3C81" w:rsidRPr="003B3C81">
        <w:rPr>
          <w:lang w:val="es-ES"/>
        </w:rPr>
        <w:t xml:space="preserve"> </w:t>
      </w:r>
      <w:r w:rsidR="003B3C81">
        <w:rPr>
          <w:lang w:val="es-ES"/>
        </w:rPr>
        <w:t>disponible en la carpeta “Plantillas”</w:t>
      </w:r>
      <w:r w:rsidR="003B3C81" w:rsidRPr="284B0E35">
        <w:rPr>
          <w:lang w:val="es-ES"/>
        </w:rPr>
        <w:t>.</w:t>
      </w:r>
    </w:p>
    <w:p w14:paraId="4583CF44" w14:textId="217C2337" w:rsidR="00073C6E" w:rsidRPr="006F768A" w:rsidRDefault="00073C6E" w:rsidP="00073C6E">
      <w:pPr>
        <w:jc w:val="both"/>
        <w:rPr>
          <w:b/>
          <w:lang w:val="es-ES"/>
        </w:rPr>
      </w:pPr>
      <w:r w:rsidRPr="32E7F2FF">
        <w:rPr>
          <w:b/>
          <w:lang w:val="es-ES"/>
        </w:rPr>
        <w:t xml:space="preserve">- Subactividades: </w:t>
      </w:r>
      <w:r w:rsidR="5A4AE95C" w:rsidRPr="32E7F2FF">
        <w:rPr>
          <w:lang w:val="es-ES"/>
        </w:rPr>
        <w:t>No hay</w:t>
      </w:r>
      <w:r w:rsidR="092D6F1A" w:rsidRPr="32E7F2FF">
        <w:rPr>
          <w:lang w:val="es-ES"/>
        </w:rPr>
        <w:t>.</w:t>
      </w:r>
    </w:p>
    <w:p w14:paraId="4615FDB6" w14:textId="77777777" w:rsidR="00073C6E" w:rsidRDefault="00073C6E" w:rsidP="00FE7C60">
      <w:pPr>
        <w:pStyle w:val="Ttulo3"/>
        <w:numPr>
          <w:ilvl w:val="0"/>
          <w:numId w:val="0"/>
        </w:numPr>
        <w:ind w:left="720"/>
        <w:rPr>
          <w:lang w:val="es-ES"/>
        </w:rPr>
      </w:pPr>
    </w:p>
    <w:p w14:paraId="041F65C6" w14:textId="26DE5E5E" w:rsidR="00DB6904" w:rsidRPr="00FE7C60" w:rsidRDefault="00DB3073" w:rsidP="00DB6904">
      <w:pPr>
        <w:pStyle w:val="Ttulo3"/>
        <w:rPr>
          <w:lang w:val="es-ES"/>
        </w:rPr>
      </w:pPr>
      <w:bookmarkStart w:id="19" w:name="_Toc158039227"/>
      <w:r w:rsidRPr="4780B4A4">
        <w:rPr>
          <w:lang w:val="es-ES"/>
        </w:rPr>
        <w:t>Actividad</w:t>
      </w:r>
      <w:r w:rsidR="0080626C" w:rsidRPr="21613797">
        <w:rPr>
          <w:lang w:val="es-ES"/>
        </w:rPr>
        <w:t xml:space="preserve"> Realización del testead</w:t>
      </w:r>
      <w:r w:rsidR="00DB6904">
        <w:rPr>
          <w:lang w:val="es-ES"/>
        </w:rPr>
        <w:t>o.</w:t>
      </w:r>
      <w:bookmarkEnd w:id="19"/>
    </w:p>
    <w:p w14:paraId="053EAB64" w14:textId="14A7503A" w:rsidR="0080626C" w:rsidRPr="009015BF" w:rsidRDefault="002532AC" w:rsidP="0080626C">
      <w:pPr>
        <w:rPr>
          <w:lang w:val="es-ES_tradnl"/>
        </w:rPr>
      </w:pPr>
      <w:r w:rsidRPr="006F768A">
        <w:rPr>
          <w:b/>
          <w:bCs/>
          <w:lang w:val="es-ES_tradnl"/>
        </w:rPr>
        <w:t>- Descripción:</w:t>
      </w:r>
      <w:r w:rsidR="009015BF">
        <w:rPr>
          <w:b/>
          <w:bCs/>
          <w:lang w:val="es-ES_tradnl"/>
        </w:rPr>
        <w:t xml:space="preserve"> </w:t>
      </w:r>
      <w:r w:rsidR="009015BF" w:rsidRPr="009015BF">
        <w:rPr>
          <w:lang w:val="es-ES_tradnl"/>
        </w:rPr>
        <w:t>Para la posterior inclusión del cambio en una nueva versión, se ha de realizar un testeado exhaustivo del cambio ya traducido a código.</w:t>
      </w:r>
      <w:r w:rsidR="009015BF">
        <w:rPr>
          <w:b/>
          <w:bCs/>
          <w:lang w:val="es-ES_tradnl"/>
        </w:rPr>
        <w:t xml:space="preserve"> </w:t>
      </w:r>
      <w:r w:rsidR="009015BF">
        <w:rPr>
          <w:lang w:val="es-ES_tradnl"/>
        </w:rPr>
        <w:t>Si se comprueba que existe algún error, se retrocederá para subsanar dicho error.</w:t>
      </w:r>
    </w:p>
    <w:p w14:paraId="025AC151" w14:textId="594F2907" w:rsidR="00073C6E" w:rsidRPr="009015BF" w:rsidRDefault="00073C6E" w:rsidP="00073C6E">
      <w:pPr>
        <w:jc w:val="both"/>
        <w:rPr>
          <w:lang w:val="es-ES"/>
        </w:rPr>
      </w:pPr>
      <w:r w:rsidRPr="32E7F2FF">
        <w:rPr>
          <w:b/>
          <w:lang w:val="es-ES"/>
        </w:rPr>
        <w:t xml:space="preserve">- Involucrados: </w:t>
      </w:r>
      <w:r w:rsidR="009015BF" w:rsidRPr="32E7F2FF">
        <w:rPr>
          <w:lang w:val="es-ES"/>
        </w:rPr>
        <w:t>Equipo de pruebas y desarrollo</w:t>
      </w:r>
      <w:r w:rsidR="51828595" w:rsidRPr="32E7F2FF">
        <w:rPr>
          <w:lang w:val="es-ES"/>
        </w:rPr>
        <w:t>.</w:t>
      </w:r>
    </w:p>
    <w:p w14:paraId="6EB6E3B7" w14:textId="0CCA88C6" w:rsidR="00073C6E" w:rsidRPr="006F768A" w:rsidRDefault="00073C6E" w:rsidP="00073C6E">
      <w:pPr>
        <w:jc w:val="both"/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 xml:space="preserve">- Entradas requeridas: </w:t>
      </w:r>
      <w:r w:rsidR="009015BF" w:rsidRPr="009015BF">
        <w:rPr>
          <w:lang w:val="es-ES_tradnl"/>
        </w:rPr>
        <w:t>Para el testeo del cambio</w:t>
      </w:r>
      <w:r w:rsidR="009015BF">
        <w:rPr>
          <w:lang w:val="es-ES_tradnl"/>
        </w:rPr>
        <w:t xml:space="preserve"> se ha de tener desarrollado el nuevo cambio. </w:t>
      </w:r>
    </w:p>
    <w:p w14:paraId="794AD286" w14:textId="72697EF5" w:rsidR="00073C6E" w:rsidRPr="009015BF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Productos de trabajo:</w:t>
      </w:r>
      <w:r w:rsidR="009015BF">
        <w:rPr>
          <w:b/>
          <w:bCs/>
          <w:lang w:val="es-ES_tradnl"/>
        </w:rPr>
        <w:t xml:space="preserve"> </w:t>
      </w:r>
      <w:r w:rsidR="009015BF" w:rsidRPr="009015BF">
        <w:rPr>
          <w:lang w:val="es-ES_tradnl"/>
        </w:rPr>
        <w:t>El resultado del trabajo consistirá en una validación positiva del cambio</w:t>
      </w:r>
      <w:r w:rsidR="009015BF">
        <w:rPr>
          <w:lang w:val="es-ES_tradnl"/>
        </w:rPr>
        <w:t xml:space="preserve"> </w:t>
      </w:r>
      <w:r w:rsidR="009015BF" w:rsidRPr="009015BF">
        <w:rPr>
          <w:lang w:val="es-ES_tradnl"/>
        </w:rPr>
        <w:t>o negativa que conllevará a un nuevo estado de desarrollo y revisión del cambio</w:t>
      </w:r>
      <w:r w:rsidR="003B3C81">
        <w:rPr>
          <w:lang w:val="es-ES_tradnl"/>
        </w:rPr>
        <w:t>, plantilla Revisión del testeado</w:t>
      </w:r>
      <w:r w:rsidR="009015BF" w:rsidRPr="009015BF">
        <w:rPr>
          <w:lang w:val="es-ES_tradnl"/>
        </w:rPr>
        <w:t xml:space="preserve">. </w:t>
      </w:r>
    </w:p>
    <w:p w14:paraId="467B56F1" w14:textId="2EE79F44" w:rsidR="00073C6E" w:rsidRPr="009015BF" w:rsidRDefault="00073C6E" w:rsidP="00073C6E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Criterios de entrada:</w:t>
      </w:r>
      <w:r w:rsidR="009015BF">
        <w:rPr>
          <w:b/>
          <w:bCs/>
          <w:lang w:val="es-ES_tradnl"/>
        </w:rPr>
        <w:t xml:space="preserve"> </w:t>
      </w:r>
      <w:r w:rsidR="009015BF" w:rsidRPr="009015BF">
        <w:rPr>
          <w:lang w:val="es-ES_tradnl"/>
        </w:rPr>
        <w:t>Versión revisada y desarrollada del cambio propuesto.</w:t>
      </w:r>
    </w:p>
    <w:p w14:paraId="04C32390" w14:textId="7FDDDA58" w:rsidR="00073C6E" w:rsidRPr="006F768A" w:rsidRDefault="00073C6E" w:rsidP="00073C6E">
      <w:pPr>
        <w:jc w:val="both"/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>- Criterios de salida:</w:t>
      </w:r>
      <w:r w:rsidR="009015BF">
        <w:rPr>
          <w:b/>
          <w:bCs/>
          <w:lang w:val="es-ES_tradnl"/>
        </w:rPr>
        <w:t xml:space="preserve"> </w:t>
      </w:r>
      <w:r w:rsidR="009015BF" w:rsidRPr="009015BF">
        <w:rPr>
          <w:lang w:val="es-ES_tradnl"/>
        </w:rPr>
        <w:t>Si el cambio realizado supera las pruebas de testeo, se propone incluirlo en la nueva versión, sin embargo, si falla, se tendrá que retroceder a la etapa de desarrollo del cambio</w:t>
      </w:r>
      <w:r w:rsidR="005F45D2">
        <w:rPr>
          <w:lang w:val="es-ES_tradnl"/>
        </w:rPr>
        <w:t xml:space="preserve">, plantilla Realización del testeado </w:t>
      </w:r>
      <w:r w:rsidR="003B3C81">
        <w:rPr>
          <w:lang w:val="es-ES"/>
        </w:rPr>
        <w:t xml:space="preserve">disponible en la carpeta “Plantillas” </w:t>
      </w:r>
      <w:r w:rsidR="005F45D2">
        <w:rPr>
          <w:lang w:val="es-ES_tradnl"/>
        </w:rPr>
        <w:t>correctamente cubierta</w:t>
      </w:r>
      <w:r w:rsidR="009015BF" w:rsidRPr="009015BF">
        <w:rPr>
          <w:lang w:val="es-ES_tradnl"/>
        </w:rPr>
        <w:t>.</w:t>
      </w:r>
      <w:r w:rsidR="009015BF">
        <w:rPr>
          <w:b/>
          <w:bCs/>
          <w:lang w:val="es-ES_tradnl"/>
        </w:rPr>
        <w:t xml:space="preserve"> </w:t>
      </w:r>
    </w:p>
    <w:p w14:paraId="7F882C90" w14:textId="70F4C2E3" w:rsidR="00DB3073" w:rsidRDefault="00073C6E" w:rsidP="00DB6904">
      <w:pPr>
        <w:jc w:val="both"/>
        <w:rPr>
          <w:lang w:val="es-ES"/>
        </w:rPr>
      </w:pPr>
      <w:r w:rsidRPr="32E7F2FF">
        <w:rPr>
          <w:b/>
          <w:lang w:val="es-ES"/>
        </w:rPr>
        <w:t xml:space="preserve">- Subactividades: </w:t>
      </w:r>
      <w:r w:rsidR="1913CA65" w:rsidRPr="32E7F2FF">
        <w:rPr>
          <w:lang w:val="es-ES"/>
        </w:rPr>
        <w:t>No hay.</w:t>
      </w:r>
    </w:p>
    <w:p w14:paraId="131487AB" w14:textId="77777777" w:rsidR="00DB6904" w:rsidRDefault="00DB6904" w:rsidP="00DB6904">
      <w:pPr>
        <w:jc w:val="both"/>
        <w:rPr>
          <w:b/>
          <w:lang w:val="es-ES"/>
        </w:rPr>
      </w:pPr>
    </w:p>
    <w:p w14:paraId="5F56AF1A" w14:textId="77777777" w:rsidR="00073C6E" w:rsidRPr="00DB6904" w:rsidRDefault="00073C6E" w:rsidP="00DB6904">
      <w:pPr>
        <w:jc w:val="both"/>
        <w:rPr>
          <w:b/>
          <w:lang w:val="es-ES"/>
        </w:rPr>
      </w:pPr>
    </w:p>
    <w:p w14:paraId="6DB6860B" w14:textId="5FE9831F" w:rsidR="0080626C" w:rsidRPr="00DB6904" w:rsidRDefault="0080626C" w:rsidP="0080626C">
      <w:pPr>
        <w:pStyle w:val="Ttulo3"/>
        <w:rPr>
          <w:lang w:val="es-ES"/>
        </w:rPr>
      </w:pPr>
      <w:bookmarkStart w:id="20" w:name="_Toc158039228"/>
      <w:r w:rsidRPr="00DB3073">
        <w:rPr>
          <w:lang w:val="es-ES"/>
        </w:rPr>
        <w:t xml:space="preserve">Actividad </w:t>
      </w:r>
      <w:r w:rsidR="0070083F" w:rsidRPr="00DB3073">
        <w:rPr>
          <w:lang w:val="es-ES"/>
        </w:rPr>
        <w:t>Inclusión del cambio en la nueva versión</w:t>
      </w:r>
      <w:bookmarkEnd w:id="20"/>
    </w:p>
    <w:p w14:paraId="42BBE59B" w14:textId="3F4188E2" w:rsidR="0070083F" w:rsidRPr="00106745" w:rsidRDefault="002532AC" w:rsidP="0070083F">
      <w:pPr>
        <w:rPr>
          <w:lang w:val="es-ES_tradnl"/>
        </w:rPr>
      </w:pPr>
      <w:r w:rsidRPr="006F768A">
        <w:rPr>
          <w:b/>
          <w:bCs/>
          <w:lang w:val="es-ES_tradnl"/>
        </w:rPr>
        <w:t>- Descripción:</w:t>
      </w:r>
      <w:r w:rsidR="00106745">
        <w:rPr>
          <w:b/>
          <w:bCs/>
          <w:lang w:val="es-ES_tradnl"/>
        </w:rPr>
        <w:t xml:space="preserve"> </w:t>
      </w:r>
      <w:r w:rsidR="00106745">
        <w:rPr>
          <w:lang w:val="es-ES_tradnl"/>
        </w:rPr>
        <w:t xml:space="preserve">Consiste en generar una nueva versión en la que se incluya el nuevo cambio que se ha planteado. </w:t>
      </w:r>
    </w:p>
    <w:p w14:paraId="3AAC9B62" w14:textId="7F76E390" w:rsidR="000E1A03" w:rsidRPr="00106745" w:rsidRDefault="000E1A03" w:rsidP="000E1A03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 xml:space="preserve">- Involucrados: </w:t>
      </w:r>
      <w:r w:rsidR="00106745" w:rsidRPr="00106745">
        <w:rPr>
          <w:lang w:val="es-ES_tradnl"/>
        </w:rPr>
        <w:t>Desarrolladores y personal</w:t>
      </w:r>
      <w:r w:rsidR="00106745">
        <w:rPr>
          <w:lang w:val="es-ES_tradnl"/>
        </w:rPr>
        <w:t xml:space="preserve"> con conocimientos habilitantes capaces de realizar dicho cambio.</w:t>
      </w:r>
    </w:p>
    <w:p w14:paraId="0AD1CFD4" w14:textId="2740630D" w:rsidR="000E1A03" w:rsidRPr="00106745" w:rsidRDefault="000E1A03" w:rsidP="000E1A03">
      <w:pPr>
        <w:jc w:val="both"/>
        <w:rPr>
          <w:lang w:val="es-ES"/>
        </w:rPr>
      </w:pPr>
      <w:r w:rsidRPr="32E7F2FF">
        <w:rPr>
          <w:b/>
          <w:lang w:val="es-ES"/>
        </w:rPr>
        <w:t xml:space="preserve">- Entradas requeridas: </w:t>
      </w:r>
      <w:r w:rsidR="00106745" w:rsidRPr="32E7F2FF">
        <w:rPr>
          <w:lang w:val="es-ES"/>
        </w:rPr>
        <w:t xml:space="preserve">Planificación del cambio </w:t>
      </w:r>
      <w:r w:rsidR="26F9EB2D" w:rsidRPr="32E7F2FF">
        <w:rPr>
          <w:lang w:val="es-ES"/>
        </w:rPr>
        <w:t>y</w:t>
      </w:r>
      <w:r w:rsidR="00106745" w:rsidRPr="32E7F2FF">
        <w:rPr>
          <w:lang w:val="es-ES"/>
        </w:rPr>
        <w:t xml:space="preserve"> memoria del proceso de cambio que se va a introducir de forma detallada. </w:t>
      </w:r>
    </w:p>
    <w:p w14:paraId="2E1EA799" w14:textId="7E77090C" w:rsidR="000E1A03" w:rsidRPr="000A0AF5" w:rsidRDefault="000E1A03" w:rsidP="000E1A03">
      <w:pPr>
        <w:jc w:val="both"/>
        <w:rPr>
          <w:lang w:val="es-ES"/>
        </w:rPr>
      </w:pPr>
      <w:r w:rsidRPr="32E7F2FF">
        <w:rPr>
          <w:b/>
          <w:lang w:val="es-ES"/>
        </w:rPr>
        <w:t>- Productos de trabajo:</w:t>
      </w:r>
      <w:r w:rsidR="00DE3889" w:rsidRPr="32E7F2FF">
        <w:rPr>
          <w:b/>
          <w:lang w:val="es-ES"/>
        </w:rPr>
        <w:t xml:space="preserve"> </w:t>
      </w:r>
      <w:r w:rsidR="00F66C81" w:rsidRPr="32E7F2FF">
        <w:rPr>
          <w:lang w:val="es-ES"/>
        </w:rPr>
        <w:t xml:space="preserve">Nueva versión del software </w:t>
      </w:r>
      <w:r w:rsidR="000A0AF5" w:rsidRPr="32E7F2FF">
        <w:rPr>
          <w:lang w:val="es-ES"/>
        </w:rPr>
        <w:t>desarrollado</w:t>
      </w:r>
      <w:r w:rsidR="003B3C81">
        <w:rPr>
          <w:lang w:val="es-ES"/>
        </w:rPr>
        <w:t>, plantilla Inclusión del cambio en la nueva versión</w:t>
      </w:r>
      <w:r w:rsidR="000A0AF5" w:rsidRPr="32E7F2FF">
        <w:rPr>
          <w:lang w:val="es-ES"/>
        </w:rPr>
        <w:t>.</w:t>
      </w:r>
    </w:p>
    <w:p w14:paraId="6910592B" w14:textId="6E50C233" w:rsidR="000E1A03" w:rsidRPr="006F768A" w:rsidRDefault="000E1A03" w:rsidP="000E1A03">
      <w:pPr>
        <w:jc w:val="both"/>
        <w:rPr>
          <w:b/>
          <w:lang w:val="es-ES"/>
        </w:rPr>
      </w:pPr>
      <w:r w:rsidRPr="32E7F2FF">
        <w:rPr>
          <w:b/>
          <w:lang w:val="es-ES"/>
        </w:rPr>
        <w:t>- Criterios de entrada:</w:t>
      </w:r>
      <w:r w:rsidR="00CC620D" w:rsidRPr="32E7F2FF">
        <w:rPr>
          <w:b/>
          <w:lang w:val="es-ES"/>
        </w:rPr>
        <w:t xml:space="preserve"> </w:t>
      </w:r>
      <w:r w:rsidR="00CC620D" w:rsidRPr="32E7F2FF">
        <w:rPr>
          <w:lang w:val="es-ES"/>
        </w:rPr>
        <w:t xml:space="preserve">Una vez asegurados los criterios de calidad procedentes del testeado y tras asegurar de que no existen errores </w:t>
      </w:r>
      <w:r w:rsidR="025B6CE6" w:rsidRPr="32E7F2FF">
        <w:rPr>
          <w:lang w:val="es-ES"/>
        </w:rPr>
        <w:t>e</w:t>
      </w:r>
      <w:r w:rsidR="154E305A" w:rsidRPr="32E7F2FF">
        <w:rPr>
          <w:lang w:val="es-ES"/>
        </w:rPr>
        <w:t>n</w:t>
      </w:r>
      <w:r w:rsidR="00CC620D" w:rsidRPr="32E7F2FF">
        <w:rPr>
          <w:lang w:val="es-ES"/>
        </w:rPr>
        <w:t xml:space="preserve"> la nueva versión, se propone que se incorpore el nuevo cambio al previamente existente.</w:t>
      </w:r>
    </w:p>
    <w:p w14:paraId="3339B67D" w14:textId="1C4D626C" w:rsidR="000E1A03" w:rsidRPr="006F768A" w:rsidRDefault="000E1A03" w:rsidP="000E1A03">
      <w:pPr>
        <w:jc w:val="both"/>
        <w:rPr>
          <w:b/>
          <w:lang w:val="es-ES"/>
        </w:rPr>
      </w:pPr>
      <w:r w:rsidRPr="32E7F2FF">
        <w:rPr>
          <w:b/>
          <w:lang w:val="es-ES"/>
        </w:rPr>
        <w:t>- Criterios de salida:</w:t>
      </w:r>
      <w:r w:rsidR="00E97760" w:rsidRPr="32E7F2FF">
        <w:rPr>
          <w:b/>
          <w:lang w:val="es-ES"/>
        </w:rPr>
        <w:t xml:space="preserve"> </w:t>
      </w:r>
      <w:r w:rsidR="00E97760" w:rsidRPr="32E7F2FF">
        <w:rPr>
          <w:lang w:val="es-ES"/>
        </w:rPr>
        <w:t xml:space="preserve">Versión nueva </w:t>
      </w:r>
      <w:r w:rsidR="6E2C7D71" w:rsidRPr="32E7F2FF">
        <w:rPr>
          <w:lang w:val="es-ES"/>
        </w:rPr>
        <w:t xml:space="preserve">del software </w:t>
      </w:r>
      <w:r w:rsidR="00E97760" w:rsidRPr="32E7F2FF">
        <w:rPr>
          <w:lang w:val="es-ES"/>
        </w:rPr>
        <w:t>que incluye el cambio propuesto</w:t>
      </w:r>
      <w:r w:rsidR="002F39F9">
        <w:rPr>
          <w:lang w:val="es-ES"/>
        </w:rPr>
        <w:t xml:space="preserve"> y plantilla Inclusión del cambio en la nueva versión</w:t>
      </w:r>
      <w:r w:rsidR="00B734A0">
        <w:rPr>
          <w:lang w:val="es-ES"/>
        </w:rPr>
        <w:t xml:space="preserve"> </w:t>
      </w:r>
      <w:r w:rsidR="003B3C81">
        <w:rPr>
          <w:lang w:val="es-ES"/>
        </w:rPr>
        <w:t xml:space="preserve">disponible en la carpeta “Plantillas” </w:t>
      </w:r>
      <w:r w:rsidR="00B734A0">
        <w:rPr>
          <w:lang w:val="es-ES"/>
        </w:rPr>
        <w:t>correctamente cubierto</w:t>
      </w:r>
      <w:r w:rsidR="181C3190" w:rsidRPr="32E7F2FF">
        <w:rPr>
          <w:lang w:val="es-ES"/>
        </w:rPr>
        <w:t>.</w:t>
      </w:r>
    </w:p>
    <w:p w14:paraId="481ABA84" w14:textId="5C101A1D" w:rsidR="000E1A03" w:rsidRPr="006F768A" w:rsidRDefault="000E1A03" w:rsidP="000E1A03">
      <w:pPr>
        <w:jc w:val="both"/>
        <w:rPr>
          <w:b/>
          <w:lang w:val="es-ES"/>
        </w:rPr>
      </w:pPr>
      <w:r w:rsidRPr="32E7F2FF">
        <w:rPr>
          <w:b/>
          <w:lang w:val="es-ES"/>
        </w:rPr>
        <w:lastRenderedPageBreak/>
        <w:t xml:space="preserve">- Subactividades: </w:t>
      </w:r>
      <w:r w:rsidR="63780236" w:rsidRPr="3D3ACA40">
        <w:rPr>
          <w:lang w:val="es-ES"/>
        </w:rPr>
        <w:t>No hay.</w:t>
      </w:r>
    </w:p>
    <w:p w14:paraId="0728936E" w14:textId="77777777" w:rsidR="000E1A03" w:rsidRDefault="000E1A03" w:rsidP="0070083F">
      <w:pPr>
        <w:rPr>
          <w:lang w:val="es-ES_tradnl"/>
        </w:rPr>
      </w:pPr>
    </w:p>
    <w:p w14:paraId="564250C5" w14:textId="043B3416" w:rsidR="0070083F" w:rsidRDefault="0070083F" w:rsidP="0070083F">
      <w:pPr>
        <w:pStyle w:val="Ttulo3"/>
        <w:rPr>
          <w:lang w:val="es-ES"/>
        </w:rPr>
      </w:pPr>
      <w:bookmarkStart w:id="21" w:name="_Toc158039229"/>
      <w:r w:rsidRPr="4780B4A4">
        <w:rPr>
          <w:lang w:val="es-ES"/>
        </w:rPr>
        <w:t>Actividad Distribución de la nueva versión</w:t>
      </w:r>
      <w:bookmarkEnd w:id="21"/>
    </w:p>
    <w:p w14:paraId="4A6D1819" w14:textId="42A3AAB4" w:rsidR="0070083F" w:rsidRPr="006F768A" w:rsidRDefault="002532AC" w:rsidP="0070083F">
      <w:pPr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>- Descripción:</w:t>
      </w:r>
      <w:r w:rsidR="00E97760">
        <w:rPr>
          <w:b/>
          <w:bCs/>
          <w:lang w:val="es-ES_tradnl"/>
        </w:rPr>
        <w:t xml:space="preserve"> </w:t>
      </w:r>
      <w:r w:rsidR="00E97760" w:rsidRPr="00E97760">
        <w:rPr>
          <w:lang w:val="es-ES_tradnl"/>
        </w:rPr>
        <w:t>Tras la inclusión del cambio en la nueva versión se distribuye a los usuarios la nueva versión, en la que estará presente el cambio propuesto.</w:t>
      </w:r>
    </w:p>
    <w:p w14:paraId="2D311AFD" w14:textId="1A02D390" w:rsidR="00BD0809" w:rsidRPr="006F768A" w:rsidRDefault="00BD0809" w:rsidP="00BD0809">
      <w:pPr>
        <w:jc w:val="both"/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 xml:space="preserve">- Involucrados: </w:t>
      </w:r>
      <w:r w:rsidR="00E97760">
        <w:rPr>
          <w:lang w:val="es-ES_tradnl"/>
        </w:rPr>
        <w:t>Desarrolladores y plataforma que aloja la aplicación.</w:t>
      </w:r>
      <w:r w:rsidR="00E97760">
        <w:rPr>
          <w:b/>
          <w:bCs/>
          <w:lang w:val="es-ES_tradnl"/>
        </w:rPr>
        <w:t xml:space="preserve"> </w:t>
      </w:r>
    </w:p>
    <w:p w14:paraId="4FE526D6" w14:textId="0A95346F" w:rsidR="00BD0809" w:rsidRPr="006F768A" w:rsidRDefault="00BD0809" w:rsidP="00BD0809">
      <w:pPr>
        <w:jc w:val="both"/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 xml:space="preserve">- Entradas requeridas: </w:t>
      </w:r>
      <w:r w:rsidR="00E97760" w:rsidRPr="00E97760">
        <w:rPr>
          <w:lang w:val="es-ES_tradnl"/>
        </w:rPr>
        <w:t>Versión en la que se incluya el nuevo cambio.</w:t>
      </w:r>
    </w:p>
    <w:p w14:paraId="250FD229" w14:textId="04EA8121" w:rsidR="00BD0809" w:rsidRPr="006F768A" w:rsidRDefault="00BD0809" w:rsidP="00BD0809">
      <w:pPr>
        <w:jc w:val="both"/>
        <w:rPr>
          <w:b/>
          <w:bCs/>
          <w:lang w:val="es-ES_tradnl"/>
        </w:rPr>
      </w:pPr>
      <w:r w:rsidRPr="006F768A">
        <w:rPr>
          <w:b/>
          <w:bCs/>
          <w:lang w:val="es-ES_tradnl"/>
        </w:rPr>
        <w:t>- Productos de trabajo:</w:t>
      </w:r>
      <w:r w:rsidR="00E97760">
        <w:rPr>
          <w:b/>
          <w:bCs/>
          <w:lang w:val="es-ES_tradnl"/>
        </w:rPr>
        <w:t xml:space="preserve"> </w:t>
      </w:r>
      <w:r w:rsidR="00E97760" w:rsidRPr="00E97760">
        <w:rPr>
          <w:lang w:val="es-ES_tradnl"/>
        </w:rPr>
        <w:t>Lanzamiento a todos los usuarios de la nueva versión en la que está el nuevo cambio o modificación propuesto</w:t>
      </w:r>
      <w:r w:rsidR="00383480">
        <w:rPr>
          <w:lang w:val="es-ES_tradnl"/>
        </w:rPr>
        <w:t xml:space="preserve">, plantilla </w:t>
      </w:r>
      <w:r w:rsidR="009209FA">
        <w:rPr>
          <w:lang w:val="es-ES_tradnl"/>
        </w:rPr>
        <w:t>Distribución de la Nueva Versión</w:t>
      </w:r>
      <w:r w:rsidR="00E97760" w:rsidRPr="00E97760">
        <w:rPr>
          <w:lang w:val="es-ES_tradnl"/>
        </w:rPr>
        <w:t>.</w:t>
      </w:r>
    </w:p>
    <w:p w14:paraId="6AFE3061" w14:textId="10718963" w:rsidR="00BD0809" w:rsidRPr="00E97760" w:rsidRDefault="00BD0809" w:rsidP="00BD0809">
      <w:pPr>
        <w:jc w:val="both"/>
        <w:rPr>
          <w:lang w:val="es-ES_tradnl"/>
        </w:rPr>
      </w:pPr>
      <w:r w:rsidRPr="006F768A">
        <w:rPr>
          <w:b/>
          <w:bCs/>
          <w:lang w:val="es-ES_tradnl"/>
        </w:rPr>
        <w:t>- Criterios de entrada:</w:t>
      </w:r>
      <w:r w:rsidR="00E97760">
        <w:rPr>
          <w:b/>
          <w:bCs/>
          <w:lang w:val="es-ES_tradnl"/>
        </w:rPr>
        <w:t xml:space="preserve"> </w:t>
      </w:r>
      <w:r w:rsidR="00E97760" w:rsidRPr="00E97760">
        <w:rPr>
          <w:lang w:val="es-ES_tradnl"/>
        </w:rPr>
        <w:t>La versión resultante de incluir el cambio se debe adaptar a los medios en los que se a lanzar y debe de ser compatible con los mismos.</w:t>
      </w:r>
    </w:p>
    <w:p w14:paraId="3492F000" w14:textId="5E088A2A" w:rsidR="00BD0809" w:rsidRPr="00E97760" w:rsidRDefault="00BD0809" w:rsidP="00BD0809">
      <w:pPr>
        <w:jc w:val="both"/>
        <w:rPr>
          <w:lang w:val="es-ES"/>
        </w:rPr>
      </w:pPr>
      <w:r w:rsidRPr="4AFE651A">
        <w:rPr>
          <w:lang w:val="es-ES"/>
        </w:rPr>
        <w:t xml:space="preserve">- </w:t>
      </w:r>
      <w:r w:rsidRPr="4AFE651A">
        <w:rPr>
          <w:b/>
          <w:lang w:val="es-ES"/>
        </w:rPr>
        <w:t>Criterios de salida</w:t>
      </w:r>
      <w:r w:rsidRPr="4AFE651A">
        <w:rPr>
          <w:lang w:val="es-ES"/>
        </w:rPr>
        <w:t>:</w:t>
      </w:r>
      <w:r w:rsidR="00E97760" w:rsidRPr="4AFE651A">
        <w:rPr>
          <w:lang w:val="es-ES"/>
        </w:rPr>
        <w:t xml:space="preserve"> </w:t>
      </w:r>
      <w:r w:rsidR="3B074C35" w:rsidRPr="1F08A42F">
        <w:rPr>
          <w:lang w:val="es-ES"/>
        </w:rPr>
        <w:t xml:space="preserve">Se informa </w:t>
      </w:r>
      <w:r w:rsidR="3B074C35" w:rsidRPr="79ED28CC">
        <w:rPr>
          <w:lang w:val="es-ES"/>
        </w:rPr>
        <w:t xml:space="preserve">a los usuarios </w:t>
      </w:r>
      <w:r w:rsidR="3B074C35" w:rsidRPr="0FFDD723">
        <w:rPr>
          <w:lang w:val="es-ES"/>
        </w:rPr>
        <w:t xml:space="preserve">de la </w:t>
      </w:r>
      <w:r w:rsidR="3B074C35" w:rsidRPr="3CABB25E">
        <w:rPr>
          <w:lang w:val="es-ES"/>
        </w:rPr>
        <w:t xml:space="preserve">disponibilidad de una nueva </w:t>
      </w:r>
      <w:r w:rsidR="3B074C35" w:rsidRPr="284B0E35">
        <w:rPr>
          <w:lang w:val="es-ES"/>
        </w:rPr>
        <w:t>versión</w:t>
      </w:r>
      <w:r w:rsidR="009209FA">
        <w:rPr>
          <w:lang w:val="es-ES"/>
        </w:rPr>
        <w:t xml:space="preserve"> y se ha cubierto</w:t>
      </w:r>
      <w:r w:rsidR="005F45D2">
        <w:rPr>
          <w:lang w:val="es-ES"/>
        </w:rPr>
        <w:t xml:space="preserve"> correctamente</w:t>
      </w:r>
      <w:r w:rsidR="009209FA">
        <w:rPr>
          <w:lang w:val="es-ES"/>
        </w:rPr>
        <w:t xml:space="preserve"> la plantilla Distribución de la Nueva Versión disponible en la carpeta “</w:t>
      </w:r>
      <w:r w:rsidR="005F45D2">
        <w:rPr>
          <w:lang w:val="es-ES"/>
        </w:rPr>
        <w:t>P</w:t>
      </w:r>
      <w:r w:rsidR="009209FA">
        <w:rPr>
          <w:lang w:val="es-ES"/>
        </w:rPr>
        <w:t>lantillas”</w:t>
      </w:r>
      <w:r w:rsidR="3B074C35" w:rsidRPr="284B0E35">
        <w:rPr>
          <w:lang w:val="es-ES"/>
        </w:rPr>
        <w:t>.</w:t>
      </w:r>
    </w:p>
    <w:p w14:paraId="040E0619" w14:textId="033A2610" w:rsidR="00BD0809" w:rsidRPr="006F768A" w:rsidRDefault="00BD0809" w:rsidP="00BD0809">
      <w:pPr>
        <w:jc w:val="both"/>
        <w:rPr>
          <w:b/>
          <w:lang w:val="es-ES"/>
        </w:rPr>
      </w:pPr>
      <w:r w:rsidRPr="2CC9E129">
        <w:rPr>
          <w:b/>
          <w:lang w:val="es-ES"/>
        </w:rPr>
        <w:t xml:space="preserve">- Subactividades: </w:t>
      </w:r>
      <w:r w:rsidR="74877BE1" w:rsidRPr="093564E4">
        <w:rPr>
          <w:lang w:val="es-ES"/>
        </w:rPr>
        <w:t>No hay.</w:t>
      </w:r>
    </w:p>
    <w:p w14:paraId="6097735A" w14:textId="77777777" w:rsidR="00BD0809" w:rsidRPr="0070083F" w:rsidRDefault="00BD0809" w:rsidP="0070083F">
      <w:pPr>
        <w:rPr>
          <w:lang w:val="es-ES_tradnl"/>
        </w:rPr>
      </w:pPr>
    </w:p>
    <w:p w14:paraId="0A620716" w14:textId="77777777" w:rsidR="0080626C" w:rsidRPr="0080626C" w:rsidRDefault="0080626C" w:rsidP="0080626C">
      <w:pPr>
        <w:rPr>
          <w:lang w:val="es-ES_tradnl"/>
        </w:rPr>
      </w:pPr>
    </w:p>
    <w:p w14:paraId="234B2984" w14:textId="77777777" w:rsidR="00EF6D95" w:rsidRPr="00EF6D95" w:rsidRDefault="00EF6D95" w:rsidP="00EF6D95">
      <w:pPr>
        <w:rPr>
          <w:lang w:val="es-ES_tradnl"/>
        </w:rPr>
      </w:pPr>
    </w:p>
    <w:p w14:paraId="442D99E3" w14:textId="4A9F0E72" w:rsidR="00B462FE" w:rsidRPr="00AB72F8" w:rsidRDefault="00F512EB" w:rsidP="00AB72F8">
      <w:pPr>
        <w:pStyle w:val="Ttulo2"/>
        <w:rPr>
          <w:lang w:val="es-ES_tradnl"/>
        </w:rPr>
      </w:pPr>
      <w:bookmarkStart w:id="22" w:name="_Toc158039230"/>
      <w:r>
        <w:rPr>
          <w:lang w:val="es-ES_tradnl"/>
        </w:rPr>
        <w:t>Plantillas del proceso</w:t>
      </w:r>
      <w:bookmarkEnd w:id="22"/>
    </w:p>
    <w:p w14:paraId="4981C13F" w14:textId="1FF48AEA" w:rsidR="00B462FE" w:rsidRPr="00B462FE" w:rsidRDefault="00B462FE" w:rsidP="00B462FE">
      <w:pPr>
        <w:pStyle w:val="Ttulo3"/>
        <w:rPr>
          <w:lang w:val="es-ES_tradnl"/>
        </w:rPr>
      </w:pPr>
      <w:bookmarkStart w:id="23" w:name="_Toc158039231"/>
      <w:r>
        <w:rPr>
          <w:lang w:val="es-ES_tradnl"/>
        </w:rPr>
        <w:t xml:space="preserve">Plantilla proposición </w:t>
      </w:r>
      <w:r w:rsidR="00AF6229">
        <w:rPr>
          <w:lang w:val="es-ES_tradnl"/>
        </w:rPr>
        <w:t>del cambio</w:t>
      </w:r>
      <w:bookmarkEnd w:id="23"/>
    </w:p>
    <w:p w14:paraId="57A558ED" w14:textId="5D9B9308" w:rsidR="00934185" w:rsidRPr="00934185" w:rsidRDefault="00934185" w:rsidP="00934185">
      <w:pPr>
        <w:rPr>
          <w:lang w:val="es-ES_tradnl"/>
        </w:rPr>
      </w:pPr>
      <w:r>
        <w:rPr>
          <w:lang w:val="es-ES_tradnl"/>
        </w:rPr>
        <w:t>Plantilla usada por aquellos usuarios que</w:t>
      </w:r>
      <w:r w:rsidR="004B4AE8">
        <w:rPr>
          <w:lang w:val="es-ES_tradnl"/>
        </w:rPr>
        <w:t xml:space="preserve">, dadas las circunstancias, desean </w:t>
      </w:r>
      <w:r w:rsidR="006F5171">
        <w:rPr>
          <w:lang w:val="es-ES_tradnl"/>
        </w:rPr>
        <w:t>p</w:t>
      </w:r>
      <w:r w:rsidR="00B92200">
        <w:rPr>
          <w:lang w:val="es-ES_tradnl"/>
        </w:rPr>
        <w:t>roponer un cambio</w:t>
      </w:r>
      <w:r w:rsidR="00227459">
        <w:rPr>
          <w:lang w:val="es-ES_tradnl"/>
        </w:rPr>
        <w:t xml:space="preserve"> </w:t>
      </w:r>
      <w:r w:rsidR="00565076">
        <w:rPr>
          <w:lang w:val="es-ES_tradnl"/>
        </w:rPr>
        <w:t xml:space="preserve">a los responsables del proyecto. </w:t>
      </w:r>
      <w:r w:rsidR="00F21F0F">
        <w:rPr>
          <w:lang w:val="es-ES_tradnl"/>
        </w:rPr>
        <w:t>S</w:t>
      </w:r>
      <w:r w:rsidR="00A74C89">
        <w:rPr>
          <w:lang w:val="es-ES_tradnl"/>
        </w:rPr>
        <w:t>e envía o por carta o por correo electrónico.</w:t>
      </w:r>
    </w:p>
    <w:p w14:paraId="11ADF072" w14:textId="77777777" w:rsidR="00F512EB" w:rsidRDefault="00F512EB" w:rsidP="004D546D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2C8D6FC0" w14:textId="77777777" w:rsidR="00BC6218" w:rsidRPr="00BC6218" w:rsidRDefault="00BC6218" w:rsidP="00BC6218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425"/>
      </w:tblGrid>
      <w:tr w:rsidR="00BC6218" w14:paraId="6B98BDC5" w14:textId="77777777" w:rsidTr="0056629F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1F2B1707" w14:textId="77777777" w:rsidR="00BC6218" w:rsidRDefault="00BC6218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425" w:type="dxa"/>
            <w:tcBorders>
              <w:left w:val="nil"/>
            </w:tcBorders>
            <w:shd w:val="clear" w:color="auto" w:fill="FFFFFF"/>
          </w:tcPr>
          <w:p w14:paraId="531F1C97" w14:textId="25094648" w:rsidR="00BC6218" w:rsidRDefault="00BC6218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>Fecha:</w:t>
            </w:r>
            <w:r w:rsidR="00AA15A0">
              <w:rPr>
                <w:lang w:val="es-ES_tradnl"/>
              </w:rPr>
              <w:t xml:space="preserve"> </w:t>
            </w:r>
          </w:p>
        </w:tc>
      </w:tr>
      <w:tr w:rsidR="00965BD7" w14:paraId="66EFCB45" w14:textId="77777777">
        <w:tc>
          <w:tcPr>
            <w:tcW w:w="8644" w:type="dxa"/>
            <w:gridSpan w:val="2"/>
            <w:shd w:val="clear" w:color="auto" w:fill="F2CEED"/>
          </w:tcPr>
          <w:p w14:paraId="09463F1C" w14:textId="67D13699" w:rsidR="00965BD7" w:rsidRDefault="00965BD7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>Nombre:</w:t>
            </w:r>
          </w:p>
        </w:tc>
      </w:tr>
      <w:tr w:rsidR="00C94D07" w14:paraId="5E37554E" w14:textId="77777777">
        <w:tc>
          <w:tcPr>
            <w:tcW w:w="4219" w:type="dxa"/>
            <w:shd w:val="clear" w:color="auto" w:fill="F2CEED"/>
          </w:tcPr>
          <w:p w14:paraId="04138E58" w14:textId="1F0A21E5" w:rsidR="00C94D07" w:rsidRDefault="00965BD7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Correo electrónico: </w:t>
            </w:r>
          </w:p>
        </w:tc>
        <w:tc>
          <w:tcPr>
            <w:tcW w:w="4425" w:type="dxa"/>
            <w:shd w:val="clear" w:color="auto" w:fill="F2CEED"/>
          </w:tcPr>
          <w:p w14:paraId="7D486AD4" w14:textId="3AEE302C" w:rsidR="00C94D07" w:rsidRDefault="00965BD7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>Dirección postal:</w:t>
            </w:r>
          </w:p>
        </w:tc>
      </w:tr>
      <w:tr w:rsidR="00BC6218" w14:paraId="34B61F62" w14:textId="77777777" w:rsidTr="0056629F">
        <w:tc>
          <w:tcPr>
            <w:tcW w:w="86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6013FF" w14:textId="77777777" w:rsidR="00BC6218" w:rsidRDefault="00BC6218" w:rsidP="006869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Descripción: </w:t>
            </w:r>
          </w:p>
          <w:p w14:paraId="5850CBAE" w14:textId="77777777" w:rsidR="00E20EEF" w:rsidRDefault="00E20EEF" w:rsidP="00686909">
            <w:pPr>
              <w:rPr>
                <w:lang w:val="es-ES_tradnl"/>
              </w:rPr>
            </w:pPr>
          </w:p>
          <w:p w14:paraId="1855F574" w14:textId="77777777" w:rsidR="00E20EEF" w:rsidRDefault="00E20EEF" w:rsidP="00686909">
            <w:pPr>
              <w:rPr>
                <w:lang w:val="es-ES_tradnl"/>
              </w:rPr>
            </w:pPr>
          </w:p>
        </w:tc>
      </w:tr>
      <w:tr w:rsidR="00BC6218" w14:paraId="038F5A24" w14:textId="77777777" w:rsidTr="0056629F">
        <w:tc>
          <w:tcPr>
            <w:tcW w:w="8644" w:type="dxa"/>
            <w:gridSpan w:val="2"/>
            <w:tcBorders>
              <w:bottom w:val="nil"/>
            </w:tcBorders>
            <w:shd w:val="clear" w:color="auto" w:fill="F2CEED"/>
          </w:tcPr>
          <w:p w14:paraId="49DECDF0" w14:textId="53DA34EE" w:rsidR="00BC6218" w:rsidRPr="00F05F5A" w:rsidRDefault="00F05F5A" w:rsidP="00686909">
            <w:pPr>
              <w:jc w:val="center"/>
              <w:rPr>
                <w:b/>
                <w:bCs/>
                <w:lang w:val="es-ES_tradnl"/>
              </w:rPr>
            </w:pPr>
            <w:r w:rsidRPr="00F05F5A">
              <w:rPr>
                <w:b/>
                <w:bCs/>
                <w:lang w:val="es-ES_tradnl"/>
              </w:rPr>
              <w:t>PROPOSICIÓN DE CAMBIOS</w:t>
            </w:r>
          </w:p>
        </w:tc>
      </w:tr>
      <w:tr w:rsidR="00BC6218" w:rsidRPr="00537E5A" w14:paraId="6658C5DC" w14:textId="77777777" w:rsidTr="0056629F">
        <w:tc>
          <w:tcPr>
            <w:tcW w:w="8644" w:type="dxa"/>
            <w:gridSpan w:val="2"/>
            <w:tcBorders>
              <w:top w:val="nil"/>
            </w:tcBorders>
            <w:shd w:val="clear" w:color="auto" w:fill="FFFFFF"/>
          </w:tcPr>
          <w:p w14:paraId="2D81C469" w14:textId="03B1E51A" w:rsidR="00BC6218" w:rsidRPr="00C56FB6" w:rsidRDefault="00BC6218" w:rsidP="00686909">
            <w:pPr>
              <w:jc w:val="center"/>
              <w:rPr>
                <w:lang w:val="pt-PT"/>
              </w:rPr>
            </w:pPr>
            <w:r w:rsidRPr="00C56FB6">
              <w:rPr>
                <w:lang w:val="pt-PT"/>
              </w:rPr>
              <w:t xml:space="preserve">Página </w:t>
            </w:r>
            <w:r w:rsidR="00061159" w:rsidRPr="00C56FB6">
              <w:rPr>
                <w:lang w:val="pt-PT"/>
              </w:rPr>
              <w:t xml:space="preserve">nº página actual </w:t>
            </w:r>
            <w:r w:rsidRPr="00C56FB6">
              <w:rPr>
                <w:lang w:val="pt-PT"/>
              </w:rPr>
              <w:t>/</w:t>
            </w:r>
            <w:r w:rsidR="00061159" w:rsidRPr="00C56FB6">
              <w:rPr>
                <w:lang w:val="pt-PT"/>
              </w:rPr>
              <w:t xml:space="preserve"> nº páginas total</w:t>
            </w:r>
          </w:p>
        </w:tc>
      </w:tr>
    </w:tbl>
    <w:p w14:paraId="168A3D52" w14:textId="77777777" w:rsidR="00BC6218" w:rsidRPr="00C56FB6" w:rsidRDefault="00BC6218" w:rsidP="00BC6218">
      <w:pPr>
        <w:rPr>
          <w:lang w:val="pt-PT"/>
        </w:rPr>
      </w:pPr>
    </w:p>
    <w:p w14:paraId="58EE125D" w14:textId="77777777" w:rsidR="00F512EB" w:rsidRPr="00F63D22" w:rsidRDefault="00F512EB" w:rsidP="004D546D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72A6FAF3" w14:textId="231D2D24" w:rsidR="00370DA3" w:rsidRPr="00213D7F" w:rsidRDefault="00370DA3" w:rsidP="00370DA3">
      <w:pPr>
        <w:rPr>
          <w:b/>
          <w:bCs/>
          <w:lang w:val="es-ES_tradnl"/>
        </w:rPr>
      </w:pPr>
      <w:r w:rsidRPr="00213D7F">
        <w:rPr>
          <w:b/>
          <w:bCs/>
          <w:lang w:val="es-ES_tradnl"/>
        </w:rPr>
        <w:t xml:space="preserve">a. Fecha: </w:t>
      </w:r>
      <w:r w:rsidR="008247BD" w:rsidRPr="00213D7F">
        <w:rPr>
          <w:lang w:val="es-ES_tradnl"/>
        </w:rPr>
        <w:t>formato día/mes/año</w:t>
      </w:r>
      <w:r w:rsidR="008247BD" w:rsidRPr="00213D7F">
        <w:rPr>
          <w:b/>
          <w:bCs/>
          <w:lang w:val="es-ES_tradnl"/>
        </w:rPr>
        <w:t xml:space="preserve"> </w:t>
      </w:r>
      <w:r w:rsidR="00213D7F" w:rsidRPr="00AA15A0">
        <w:rPr>
          <w:lang w:val="es-ES_tradnl"/>
        </w:rPr>
        <w:t>(</w:t>
      </w:r>
      <w:r w:rsidR="00AA15A0" w:rsidRPr="00AA15A0">
        <w:rPr>
          <w:lang w:val="es-ES_tradnl"/>
        </w:rPr>
        <w:t>automático</w:t>
      </w:r>
      <w:r w:rsidR="00213D7F" w:rsidRPr="00AA15A0">
        <w:rPr>
          <w:lang w:val="es-ES_tradnl"/>
        </w:rPr>
        <w:t>)</w:t>
      </w:r>
    </w:p>
    <w:p w14:paraId="2798A7C1" w14:textId="2D27C55D" w:rsidR="008247BD" w:rsidRPr="007E0FE1" w:rsidRDefault="008247BD" w:rsidP="00370DA3">
      <w:pPr>
        <w:rPr>
          <w:lang w:val="es-ES_tradnl"/>
        </w:rPr>
      </w:pPr>
      <w:r w:rsidRPr="00213D7F">
        <w:rPr>
          <w:b/>
          <w:bCs/>
          <w:lang w:val="es-ES_tradnl"/>
        </w:rPr>
        <w:t>b. Identificador:</w:t>
      </w:r>
      <w:r w:rsidR="00506421">
        <w:rPr>
          <w:b/>
          <w:bCs/>
          <w:lang w:val="es-ES_tradnl"/>
        </w:rPr>
        <w:t xml:space="preserve"> </w:t>
      </w:r>
      <w:r w:rsidR="00591897" w:rsidRPr="007E0FE1">
        <w:rPr>
          <w:lang w:val="es-ES_tradnl"/>
        </w:rPr>
        <w:t xml:space="preserve">identificador </w:t>
      </w:r>
      <w:r w:rsidR="00AE11E5" w:rsidRPr="007E0FE1">
        <w:rPr>
          <w:lang w:val="es-ES_tradnl"/>
        </w:rPr>
        <w:t>(</w:t>
      </w:r>
      <w:r w:rsidR="007E0FE1" w:rsidRPr="007E0FE1">
        <w:rPr>
          <w:lang w:val="es-ES_tradnl"/>
        </w:rPr>
        <w:t>automático)</w:t>
      </w:r>
    </w:p>
    <w:p w14:paraId="0B0EAA35" w14:textId="20D39DD0" w:rsidR="008247BD" w:rsidRDefault="008247BD" w:rsidP="00370DA3">
      <w:pPr>
        <w:rPr>
          <w:b/>
          <w:bCs/>
          <w:lang w:val="es-ES_tradnl"/>
        </w:rPr>
      </w:pPr>
      <w:r w:rsidRPr="00213D7F">
        <w:rPr>
          <w:b/>
          <w:bCs/>
          <w:lang w:val="es-ES_tradnl"/>
        </w:rPr>
        <w:t>c. Nombre:</w:t>
      </w:r>
      <w:r w:rsidR="007E0FE1">
        <w:rPr>
          <w:b/>
          <w:bCs/>
          <w:lang w:val="es-ES_tradnl"/>
        </w:rPr>
        <w:t xml:space="preserve"> </w:t>
      </w:r>
      <w:r w:rsidR="000671D8" w:rsidRPr="00F02405">
        <w:rPr>
          <w:lang w:val="es-ES_tradnl"/>
        </w:rPr>
        <w:t xml:space="preserve">nombre </w:t>
      </w:r>
      <w:r w:rsidR="008A47A9" w:rsidRPr="00F02405">
        <w:rPr>
          <w:lang w:val="es-ES_tradnl"/>
        </w:rPr>
        <w:t xml:space="preserve">de la persona </w:t>
      </w:r>
      <w:r w:rsidR="0049309E" w:rsidRPr="00F02405">
        <w:rPr>
          <w:lang w:val="es-ES_tradnl"/>
        </w:rPr>
        <w:t>q</w:t>
      </w:r>
      <w:r w:rsidR="00476FF2" w:rsidRPr="00F02405">
        <w:rPr>
          <w:lang w:val="es-ES_tradnl"/>
        </w:rPr>
        <w:t>ue propone el cambio</w:t>
      </w:r>
    </w:p>
    <w:p w14:paraId="5393ADE5" w14:textId="6ECCF129" w:rsidR="00591897" w:rsidRPr="00213D7F" w:rsidRDefault="00591897" w:rsidP="00370DA3">
      <w:pPr>
        <w:rPr>
          <w:b/>
          <w:bCs/>
          <w:lang w:val="es-ES_tradnl"/>
        </w:rPr>
      </w:pPr>
      <w:r>
        <w:rPr>
          <w:b/>
          <w:bCs/>
          <w:lang w:val="es-ES_tradnl"/>
        </w:rPr>
        <w:t>d</w:t>
      </w:r>
      <w:r w:rsidRPr="00213D7F">
        <w:rPr>
          <w:b/>
          <w:bCs/>
          <w:lang w:val="es-ES_tradnl"/>
        </w:rPr>
        <w:t>. Correo electrónico:</w:t>
      </w:r>
      <w:r w:rsidR="00476FF2">
        <w:rPr>
          <w:b/>
          <w:bCs/>
          <w:lang w:val="es-ES_tradnl"/>
        </w:rPr>
        <w:t xml:space="preserve"> </w:t>
      </w:r>
      <w:r w:rsidR="009F0AF1" w:rsidRPr="00F02405">
        <w:rPr>
          <w:lang w:val="es-ES_tradnl"/>
        </w:rPr>
        <w:t>s</w:t>
      </w:r>
      <w:r w:rsidR="00441DA3" w:rsidRPr="00F02405">
        <w:rPr>
          <w:lang w:val="es-ES_tradnl"/>
        </w:rPr>
        <w:t xml:space="preserve">i la petición es enviada por correo, se almacena (si no, </w:t>
      </w:r>
      <w:r w:rsidR="00F02405">
        <w:rPr>
          <w:lang w:val="es-ES_tradnl"/>
        </w:rPr>
        <w:t xml:space="preserve">se </w:t>
      </w:r>
      <w:r w:rsidR="00F02405" w:rsidRPr="00F02405">
        <w:rPr>
          <w:lang w:val="es-ES_tradnl"/>
        </w:rPr>
        <w:t>marca</w:t>
      </w:r>
      <w:r w:rsidR="00C4550D" w:rsidRPr="00F02405">
        <w:rPr>
          <w:lang w:val="es-ES_tradnl"/>
        </w:rPr>
        <w:t xml:space="preserve"> con una línea </w:t>
      </w:r>
      <w:r w:rsidR="00F02405" w:rsidRPr="00F02405">
        <w:rPr>
          <w:lang w:val="es-ES_tradnl"/>
        </w:rPr>
        <w:t>‘-</w:t>
      </w:r>
      <w:r w:rsidR="00C4550D" w:rsidRPr="00F02405">
        <w:rPr>
          <w:lang w:val="es-ES_tradnl"/>
        </w:rPr>
        <w:t xml:space="preserve">’, indicando que </w:t>
      </w:r>
      <w:r w:rsidR="00F02405" w:rsidRPr="00F02405">
        <w:rPr>
          <w:lang w:val="es-ES_tradnl"/>
        </w:rPr>
        <w:t>el campo está cubierto</w:t>
      </w:r>
      <w:r w:rsidR="00441DA3" w:rsidRPr="00F02405">
        <w:rPr>
          <w:lang w:val="es-ES_tradnl"/>
        </w:rPr>
        <w:t>)</w:t>
      </w:r>
      <w:r w:rsidR="00190722">
        <w:rPr>
          <w:lang w:val="es-ES_tradnl"/>
        </w:rPr>
        <w:br/>
      </w:r>
      <w:r w:rsidR="00190722" w:rsidRPr="00190722">
        <w:rPr>
          <w:b/>
          <w:bCs/>
          <w:lang w:val="es-ES_tradnl"/>
        </w:rPr>
        <w:t>e. Dirección postal:</w:t>
      </w:r>
      <w:r w:rsidR="00190722">
        <w:rPr>
          <w:lang w:val="es-ES_tradnl"/>
        </w:rPr>
        <w:t xml:space="preserve"> si la petición es enviada por carta (o correspondencia) se almacena, si no se marca con ‘-’.</w:t>
      </w:r>
    </w:p>
    <w:p w14:paraId="54AC9031" w14:textId="2CF3212A" w:rsidR="008247BD" w:rsidRDefault="00591897" w:rsidP="00370DA3">
      <w:pPr>
        <w:rPr>
          <w:lang w:val="es-ES_tradnl"/>
        </w:rPr>
      </w:pPr>
      <w:r>
        <w:rPr>
          <w:b/>
          <w:bCs/>
          <w:lang w:val="es-ES_tradnl"/>
        </w:rPr>
        <w:lastRenderedPageBreak/>
        <w:t>e</w:t>
      </w:r>
      <w:r w:rsidR="008247BD" w:rsidRPr="00213D7F">
        <w:rPr>
          <w:b/>
          <w:bCs/>
          <w:lang w:val="es-ES_tradnl"/>
        </w:rPr>
        <w:t>. Descripción:</w:t>
      </w:r>
      <w:r w:rsidR="00190722">
        <w:rPr>
          <w:b/>
          <w:bCs/>
          <w:lang w:val="es-ES_tradnl"/>
        </w:rPr>
        <w:t xml:space="preserve"> </w:t>
      </w:r>
      <w:r w:rsidR="009367EC" w:rsidRPr="00934185">
        <w:rPr>
          <w:lang w:val="es-ES_tradnl"/>
        </w:rPr>
        <w:t xml:space="preserve">explicación de la propuesta de cambio, así como </w:t>
      </w:r>
      <w:r w:rsidR="005E3489" w:rsidRPr="00934185">
        <w:rPr>
          <w:lang w:val="es-ES_tradnl"/>
        </w:rPr>
        <w:t>l</w:t>
      </w:r>
      <w:r w:rsidR="00914AE6" w:rsidRPr="00934185">
        <w:rPr>
          <w:lang w:val="es-ES_tradnl"/>
        </w:rPr>
        <w:t xml:space="preserve">a situación en la que ha sido detectada y </w:t>
      </w:r>
      <w:r w:rsidR="0009535B" w:rsidRPr="00934185">
        <w:rPr>
          <w:lang w:val="es-ES_tradnl"/>
        </w:rPr>
        <w:t>a</w:t>
      </w:r>
      <w:r w:rsidR="00B93E9C" w:rsidRPr="00934185">
        <w:rPr>
          <w:lang w:val="es-ES_tradnl"/>
        </w:rPr>
        <w:t>rgumentos para justificar</w:t>
      </w:r>
      <w:r w:rsidR="00370F21" w:rsidRPr="00934185">
        <w:rPr>
          <w:lang w:val="es-ES_tradnl"/>
        </w:rPr>
        <w:t>l</w:t>
      </w:r>
      <w:r w:rsidR="00934185" w:rsidRPr="00934185">
        <w:rPr>
          <w:lang w:val="es-ES_tradnl"/>
        </w:rPr>
        <w:t>a.</w:t>
      </w:r>
    </w:p>
    <w:p w14:paraId="320707C8" w14:textId="77777777" w:rsidR="00934185" w:rsidRDefault="00934185" w:rsidP="00370DA3">
      <w:pPr>
        <w:rPr>
          <w:lang w:val="es-ES_tradnl"/>
        </w:rPr>
      </w:pPr>
    </w:p>
    <w:p w14:paraId="68104E17" w14:textId="167E1487" w:rsidR="009C5BB8" w:rsidRDefault="009C5BB8" w:rsidP="00370DA3">
      <w:pPr>
        <w:rPr>
          <w:lang w:val="es-ES_tradnl"/>
        </w:rPr>
      </w:pPr>
    </w:p>
    <w:p w14:paraId="21B541B6" w14:textId="71819C99" w:rsidR="009C5BB8" w:rsidRDefault="009C5BB8" w:rsidP="009C5BB8">
      <w:pPr>
        <w:pStyle w:val="Ttulo3"/>
        <w:rPr>
          <w:lang w:val="es-ES_tradnl"/>
        </w:rPr>
      </w:pPr>
      <w:bookmarkStart w:id="24" w:name="_Toc158039232"/>
      <w:r>
        <w:rPr>
          <w:lang w:val="es-ES_tradnl"/>
        </w:rPr>
        <w:t xml:space="preserve">Plantilla informe </w:t>
      </w:r>
      <w:r w:rsidR="008A2618">
        <w:rPr>
          <w:lang w:val="es-ES_tradnl"/>
        </w:rPr>
        <w:t>del cambio</w:t>
      </w:r>
      <w:bookmarkEnd w:id="24"/>
      <w:r w:rsidR="00AF6229">
        <w:rPr>
          <w:lang w:val="es-ES_tradnl"/>
        </w:rPr>
        <w:t xml:space="preserve"> </w:t>
      </w:r>
    </w:p>
    <w:p w14:paraId="0EEFEA3B" w14:textId="6D042D53" w:rsidR="003A034B" w:rsidRPr="003A034B" w:rsidRDefault="003A034B" w:rsidP="003A034B">
      <w:pPr>
        <w:rPr>
          <w:lang w:val="es-ES_tradnl"/>
        </w:rPr>
      </w:pPr>
      <w:r>
        <w:rPr>
          <w:lang w:val="es-ES_tradnl"/>
        </w:rPr>
        <w:t>Plantilla usada por el desarrollador. A partir de la plantilla “prop</w:t>
      </w:r>
      <w:r w:rsidR="00036D5F">
        <w:rPr>
          <w:lang w:val="es-ES_tradnl"/>
        </w:rPr>
        <w:t>o</w:t>
      </w:r>
      <w:r w:rsidR="00F61074">
        <w:rPr>
          <w:lang w:val="es-ES_tradnl"/>
        </w:rPr>
        <w:t>s</w:t>
      </w:r>
      <w:r w:rsidR="000A6715">
        <w:rPr>
          <w:lang w:val="es-ES_tradnl"/>
        </w:rPr>
        <w:t>ición del cambio</w:t>
      </w:r>
      <w:r>
        <w:rPr>
          <w:lang w:val="es-ES_tradnl"/>
        </w:rPr>
        <w:t>”</w:t>
      </w:r>
      <w:r w:rsidR="000A6715">
        <w:rPr>
          <w:lang w:val="es-ES_tradnl"/>
        </w:rPr>
        <w:t>, se crea esta</w:t>
      </w:r>
      <w:r w:rsidR="00241FA2">
        <w:rPr>
          <w:lang w:val="es-ES_tradnl"/>
        </w:rPr>
        <w:t>, dónde se incluye una especificación y análisis detallado (con el fin de facilitar la decisión</w:t>
      </w:r>
      <w:r w:rsidR="00527708">
        <w:rPr>
          <w:lang w:val="es-ES_tradnl"/>
        </w:rPr>
        <w:t xml:space="preserve"> </w:t>
      </w:r>
      <w:r w:rsidR="000D6E09">
        <w:rPr>
          <w:lang w:val="es-ES_tradnl"/>
        </w:rPr>
        <w:t>posterior</w:t>
      </w:r>
      <w:r w:rsidR="00241FA2">
        <w:rPr>
          <w:lang w:val="es-ES_tradnl"/>
        </w:rPr>
        <w:t>)</w:t>
      </w:r>
      <w:r w:rsidR="000D6E09">
        <w:rPr>
          <w:lang w:val="es-ES_tradnl"/>
        </w:rPr>
        <w:t>.</w:t>
      </w:r>
    </w:p>
    <w:p w14:paraId="1AD08F60" w14:textId="0D24390A" w:rsidR="00A74C89" w:rsidRPr="00A74C89" w:rsidRDefault="00A74C89" w:rsidP="00A74C89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473A5C84" w14:textId="77777777" w:rsidR="00A74C89" w:rsidRDefault="00A74C89" w:rsidP="00A74C89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425"/>
      </w:tblGrid>
      <w:tr w:rsidR="00A74C89" w14:paraId="60AC4351" w14:textId="77777777" w:rsidTr="00146B37">
        <w:tc>
          <w:tcPr>
            <w:tcW w:w="4219" w:type="dxa"/>
            <w:tcBorders>
              <w:right w:val="nil"/>
            </w:tcBorders>
            <w:shd w:val="clear" w:color="auto" w:fill="FFFFFF"/>
          </w:tcPr>
          <w:p w14:paraId="57900B4D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425" w:type="dxa"/>
            <w:tcBorders>
              <w:left w:val="nil"/>
            </w:tcBorders>
            <w:shd w:val="clear" w:color="auto" w:fill="FFFFFF"/>
          </w:tcPr>
          <w:p w14:paraId="4C0E6E5A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Fecha: </w:t>
            </w:r>
          </w:p>
        </w:tc>
      </w:tr>
      <w:tr w:rsidR="00A74C89" w14:paraId="3CFFE8E4" w14:textId="77777777">
        <w:tc>
          <w:tcPr>
            <w:tcW w:w="8644" w:type="dxa"/>
            <w:gridSpan w:val="2"/>
            <w:shd w:val="clear" w:color="auto" w:fill="F6C5AC"/>
          </w:tcPr>
          <w:p w14:paraId="4B9F6559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>Nombre:</w:t>
            </w:r>
          </w:p>
        </w:tc>
      </w:tr>
      <w:tr w:rsidR="00A74C89" w14:paraId="6A0F4658" w14:textId="77777777">
        <w:tc>
          <w:tcPr>
            <w:tcW w:w="4219" w:type="dxa"/>
            <w:shd w:val="clear" w:color="auto" w:fill="F6C5AC"/>
          </w:tcPr>
          <w:p w14:paraId="40963956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Correo electrónico: </w:t>
            </w:r>
          </w:p>
        </w:tc>
        <w:tc>
          <w:tcPr>
            <w:tcW w:w="4425" w:type="dxa"/>
            <w:shd w:val="clear" w:color="auto" w:fill="F6C5AC"/>
          </w:tcPr>
          <w:p w14:paraId="5E226F28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>Dirección postal:</w:t>
            </w:r>
          </w:p>
        </w:tc>
      </w:tr>
      <w:tr w:rsidR="00A74C89" w14:paraId="26B8CD19" w14:textId="77777777" w:rsidTr="00146B37">
        <w:tc>
          <w:tcPr>
            <w:tcW w:w="86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A8B4F2" w14:textId="77777777" w:rsidR="00A74C89" w:rsidRDefault="00A74C8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Descripción: </w:t>
            </w:r>
          </w:p>
          <w:p w14:paraId="18F91574" w14:textId="40B6456C" w:rsidR="00611798" w:rsidRDefault="00611798">
            <w:pPr>
              <w:rPr>
                <w:lang w:val="es-ES_tradnl"/>
              </w:rPr>
            </w:pPr>
          </w:p>
        </w:tc>
      </w:tr>
      <w:tr w:rsidR="00611798" w14:paraId="160ADFFC" w14:textId="77777777" w:rsidTr="00146B37">
        <w:tc>
          <w:tcPr>
            <w:tcW w:w="86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C1FD5B9" w14:textId="77777777" w:rsidR="00611798" w:rsidRDefault="00611798">
            <w:pPr>
              <w:rPr>
                <w:lang w:val="es-ES_tradnl"/>
              </w:rPr>
            </w:pPr>
            <w:r>
              <w:rPr>
                <w:lang w:val="es-ES_tradnl"/>
              </w:rPr>
              <w:t>Justificación:</w:t>
            </w:r>
          </w:p>
          <w:p w14:paraId="78A611EE" w14:textId="7C48DD18" w:rsidR="00611798" w:rsidRDefault="00611798">
            <w:pPr>
              <w:rPr>
                <w:lang w:val="es-ES_tradnl"/>
              </w:rPr>
            </w:pPr>
          </w:p>
        </w:tc>
      </w:tr>
      <w:tr w:rsidR="00351D2E" w14:paraId="695B4750" w14:textId="77777777" w:rsidTr="00146B37">
        <w:tc>
          <w:tcPr>
            <w:tcW w:w="86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E44C86" w14:textId="7D7906C7" w:rsidR="00351D2E" w:rsidRDefault="00B47089">
            <w:pPr>
              <w:rPr>
                <w:lang w:val="es-ES_tradnl"/>
              </w:rPr>
            </w:pPr>
            <w:r>
              <w:rPr>
                <w:lang w:val="es-ES_tradnl"/>
              </w:rPr>
              <w:t>Influencia:</w:t>
            </w:r>
          </w:p>
          <w:p w14:paraId="0DC8BF30" w14:textId="026CE2CC" w:rsidR="00B47089" w:rsidRDefault="00B47089">
            <w:pPr>
              <w:rPr>
                <w:lang w:val="es-ES_tradnl"/>
              </w:rPr>
            </w:pPr>
          </w:p>
        </w:tc>
      </w:tr>
      <w:tr w:rsidR="00A74C89" w14:paraId="2C14AC21" w14:textId="77777777">
        <w:tc>
          <w:tcPr>
            <w:tcW w:w="8644" w:type="dxa"/>
            <w:gridSpan w:val="2"/>
            <w:tcBorders>
              <w:bottom w:val="nil"/>
            </w:tcBorders>
            <w:shd w:val="clear" w:color="auto" w:fill="F6C5AC"/>
          </w:tcPr>
          <w:p w14:paraId="1AA0F646" w14:textId="5A3E67DC" w:rsidR="00A74C89" w:rsidRPr="00F05F5A" w:rsidRDefault="003A034B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INFORME DEL CAMBIO</w:t>
            </w:r>
          </w:p>
        </w:tc>
      </w:tr>
      <w:tr w:rsidR="00A74C89" w:rsidRPr="00537E5A" w14:paraId="45D75A64" w14:textId="77777777" w:rsidTr="00146B37">
        <w:tc>
          <w:tcPr>
            <w:tcW w:w="8644" w:type="dxa"/>
            <w:gridSpan w:val="2"/>
            <w:tcBorders>
              <w:top w:val="nil"/>
            </w:tcBorders>
            <w:shd w:val="clear" w:color="auto" w:fill="FFFFFF"/>
          </w:tcPr>
          <w:p w14:paraId="301C3984" w14:textId="77777777" w:rsidR="00A74C89" w:rsidRPr="009D0F09" w:rsidRDefault="00A74C89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766A623D" w14:textId="060DB972" w:rsidR="00A74C89" w:rsidRPr="009D0F09" w:rsidRDefault="00A74C89" w:rsidP="00A74C89">
      <w:pPr>
        <w:rPr>
          <w:lang w:val="pt-PT"/>
        </w:rPr>
      </w:pPr>
    </w:p>
    <w:p w14:paraId="1FE71C24" w14:textId="77777777" w:rsidR="00A74C89" w:rsidRDefault="00A74C89" w:rsidP="00A74C89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391DB0AA" w14:textId="77777777" w:rsidR="00B47089" w:rsidRPr="00213D7F" w:rsidRDefault="00B47089" w:rsidP="00B47089">
      <w:pPr>
        <w:rPr>
          <w:b/>
          <w:bCs/>
          <w:lang w:val="es-ES_tradnl"/>
        </w:rPr>
      </w:pPr>
      <w:r w:rsidRPr="00213D7F">
        <w:rPr>
          <w:b/>
          <w:bCs/>
          <w:lang w:val="es-ES_tradnl"/>
        </w:rPr>
        <w:t xml:space="preserve">a. Fecha: </w:t>
      </w:r>
      <w:r w:rsidRPr="00213D7F">
        <w:rPr>
          <w:lang w:val="es-ES_tradnl"/>
        </w:rPr>
        <w:t>formato día/mes/año</w:t>
      </w:r>
      <w:r w:rsidRPr="00213D7F">
        <w:rPr>
          <w:b/>
          <w:bCs/>
          <w:lang w:val="es-ES_tradnl"/>
        </w:rPr>
        <w:t xml:space="preserve"> </w:t>
      </w:r>
      <w:r w:rsidRPr="00AA15A0">
        <w:rPr>
          <w:lang w:val="es-ES_tradnl"/>
        </w:rPr>
        <w:t>(automático)</w:t>
      </w:r>
    </w:p>
    <w:p w14:paraId="430F4CD0" w14:textId="77777777" w:rsidR="00B47089" w:rsidRPr="007E0FE1" w:rsidRDefault="00B47089" w:rsidP="00B47089">
      <w:pPr>
        <w:rPr>
          <w:lang w:val="es-ES_tradnl"/>
        </w:rPr>
      </w:pPr>
      <w:r w:rsidRPr="00213D7F">
        <w:rPr>
          <w:b/>
          <w:bCs/>
          <w:lang w:val="es-ES_tradnl"/>
        </w:rPr>
        <w:t>b. Identificador:</w:t>
      </w:r>
      <w:r>
        <w:rPr>
          <w:b/>
          <w:bCs/>
          <w:lang w:val="es-ES_tradnl"/>
        </w:rPr>
        <w:t xml:space="preserve"> </w:t>
      </w:r>
      <w:r w:rsidRPr="007E0FE1">
        <w:rPr>
          <w:lang w:val="es-ES_tradnl"/>
        </w:rPr>
        <w:t>identificador (automático)</w:t>
      </w:r>
    </w:p>
    <w:p w14:paraId="3D02A659" w14:textId="77777777" w:rsidR="00B47089" w:rsidRDefault="00B47089" w:rsidP="00B47089">
      <w:pPr>
        <w:rPr>
          <w:b/>
          <w:bCs/>
          <w:lang w:val="es-ES_tradnl"/>
        </w:rPr>
      </w:pPr>
      <w:r w:rsidRPr="00213D7F">
        <w:rPr>
          <w:b/>
          <w:bCs/>
          <w:lang w:val="es-ES_tradnl"/>
        </w:rPr>
        <w:t>c. Nombre:</w:t>
      </w:r>
      <w:r>
        <w:rPr>
          <w:b/>
          <w:bCs/>
          <w:lang w:val="es-ES_tradnl"/>
        </w:rPr>
        <w:t xml:space="preserve"> </w:t>
      </w:r>
      <w:r w:rsidRPr="00F02405">
        <w:rPr>
          <w:lang w:val="es-ES_tradnl"/>
        </w:rPr>
        <w:t>nombre de la persona que propone el cambio</w:t>
      </w:r>
    </w:p>
    <w:p w14:paraId="29B4758E" w14:textId="77777777" w:rsidR="00B47089" w:rsidRPr="00213D7F" w:rsidRDefault="00B47089" w:rsidP="00B47089">
      <w:pPr>
        <w:rPr>
          <w:b/>
          <w:bCs/>
          <w:lang w:val="es-ES_tradnl"/>
        </w:rPr>
      </w:pPr>
      <w:r>
        <w:rPr>
          <w:b/>
          <w:bCs/>
          <w:lang w:val="es-ES_tradnl"/>
        </w:rPr>
        <w:t>d</w:t>
      </w:r>
      <w:r w:rsidRPr="00213D7F">
        <w:rPr>
          <w:b/>
          <w:bCs/>
          <w:lang w:val="es-ES_tradnl"/>
        </w:rPr>
        <w:t>. Correo electrónico:</w:t>
      </w:r>
      <w:r>
        <w:rPr>
          <w:b/>
          <w:bCs/>
          <w:lang w:val="es-ES_tradnl"/>
        </w:rPr>
        <w:t xml:space="preserve"> </w:t>
      </w:r>
      <w:r w:rsidRPr="00F02405">
        <w:rPr>
          <w:lang w:val="es-ES_tradnl"/>
        </w:rPr>
        <w:t xml:space="preserve">si la petición es enviada por correo, se almacena (si no, </w:t>
      </w:r>
      <w:r>
        <w:rPr>
          <w:lang w:val="es-ES_tradnl"/>
        </w:rPr>
        <w:t xml:space="preserve">se </w:t>
      </w:r>
      <w:r w:rsidRPr="00F02405">
        <w:rPr>
          <w:lang w:val="es-ES_tradnl"/>
        </w:rPr>
        <w:t>marca con una línea ‘-’, indicando que el campo está cubierto)</w:t>
      </w:r>
      <w:r>
        <w:rPr>
          <w:lang w:val="es-ES_tradnl"/>
        </w:rPr>
        <w:br/>
      </w:r>
      <w:r w:rsidRPr="00190722">
        <w:rPr>
          <w:b/>
          <w:bCs/>
          <w:lang w:val="es-ES_tradnl"/>
        </w:rPr>
        <w:t>e. Dirección postal:</w:t>
      </w:r>
      <w:r>
        <w:rPr>
          <w:lang w:val="es-ES_tradnl"/>
        </w:rPr>
        <w:t xml:space="preserve"> si la petición es enviada por carta (o correspondencia) se almacena, si no se marca con ‘-’.</w:t>
      </w:r>
    </w:p>
    <w:p w14:paraId="66071782" w14:textId="4512FCE8" w:rsidR="00B47089" w:rsidRDefault="00B47089" w:rsidP="00B47089">
      <w:pPr>
        <w:rPr>
          <w:lang w:val="es-ES_tradnl"/>
        </w:rPr>
      </w:pPr>
      <w:r>
        <w:rPr>
          <w:b/>
          <w:bCs/>
          <w:lang w:val="es-ES_tradnl"/>
        </w:rPr>
        <w:t>e</w:t>
      </w:r>
      <w:r w:rsidRPr="00213D7F">
        <w:rPr>
          <w:b/>
          <w:bCs/>
          <w:lang w:val="es-ES_tradnl"/>
        </w:rPr>
        <w:t>. Descripción:</w:t>
      </w:r>
      <w:r>
        <w:rPr>
          <w:b/>
          <w:bCs/>
          <w:lang w:val="es-ES_tradnl"/>
        </w:rPr>
        <w:t xml:space="preserve"> </w:t>
      </w:r>
      <w:r w:rsidRPr="00934185">
        <w:rPr>
          <w:lang w:val="es-ES_tradnl"/>
        </w:rPr>
        <w:t>explicación de la propuesta de cambio</w:t>
      </w:r>
      <w:r>
        <w:rPr>
          <w:lang w:val="es-ES_tradnl"/>
        </w:rPr>
        <w:t xml:space="preserve"> en detalle</w:t>
      </w:r>
      <w:r w:rsidR="00473FBA">
        <w:rPr>
          <w:lang w:val="es-ES_tradnl"/>
        </w:rPr>
        <w:t>.</w:t>
      </w:r>
    </w:p>
    <w:p w14:paraId="3AFF74F6" w14:textId="57E2D771" w:rsidR="00473FBA" w:rsidRDefault="00473FBA" w:rsidP="00B47089">
      <w:pPr>
        <w:rPr>
          <w:lang w:val="es-ES_tradnl"/>
        </w:rPr>
      </w:pPr>
      <w:r w:rsidRPr="00484792">
        <w:rPr>
          <w:b/>
          <w:bCs/>
          <w:lang w:val="es-ES_tradnl"/>
        </w:rPr>
        <w:t>f. Justificación:</w:t>
      </w:r>
      <w:r>
        <w:rPr>
          <w:lang w:val="es-ES_tradnl"/>
        </w:rPr>
        <w:t xml:space="preserve"> especifica la justificación del usuario, añadiendo </w:t>
      </w:r>
      <w:r w:rsidR="00BD4AD7">
        <w:rPr>
          <w:lang w:val="es-ES_tradnl"/>
        </w:rPr>
        <w:t>la opinión subjetiva del desarrollador.</w:t>
      </w:r>
    </w:p>
    <w:p w14:paraId="452FE05C" w14:textId="1E729393" w:rsidR="00BD4AD7" w:rsidRDefault="00BD4AD7" w:rsidP="00B47089">
      <w:pPr>
        <w:rPr>
          <w:lang w:val="es-ES_tradnl"/>
        </w:rPr>
      </w:pPr>
      <w:r w:rsidRPr="00484792">
        <w:rPr>
          <w:b/>
          <w:bCs/>
          <w:lang w:val="es-ES_tradnl"/>
        </w:rPr>
        <w:t>g. Influencia:</w:t>
      </w:r>
      <w:r>
        <w:rPr>
          <w:lang w:val="es-ES_tradnl"/>
        </w:rPr>
        <w:t xml:space="preserve"> describe aqu</w:t>
      </w:r>
      <w:r w:rsidR="00484792">
        <w:rPr>
          <w:lang w:val="es-ES_tradnl"/>
        </w:rPr>
        <w:t>el punto del proyecto que pueda verse afectado por el cambio propuesta.</w:t>
      </w:r>
    </w:p>
    <w:p w14:paraId="3780C8C8" w14:textId="77777777" w:rsidR="00B47089" w:rsidRPr="00B47089" w:rsidRDefault="00B47089" w:rsidP="00B47089">
      <w:pPr>
        <w:rPr>
          <w:lang w:val="es-ES_tradnl"/>
        </w:rPr>
      </w:pPr>
    </w:p>
    <w:p w14:paraId="5F639DDB" w14:textId="77777777" w:rsidR="00480805" w:rsidRDefault="00480805" w:rsidP="00480805">
      <w:pPr>
        <w:rPr>
          <w:lang w:val="es-ES_tradnl"/>
        </w:rPr>
      </w:pPr>
    </w:p>
    <w:p w14:paraId="57BE725D" w14:textId="0F7EC380" w:rsidR="00106D32" w:rsidRDefault="00106D32" w:rsidP="00106D32">
      <w:pPr>
        <w:pStyle w:val="Ttulo3"/>
        <w:rPr>
          <w:lang w:val="es-ES_tradnl"/>
        </w:rPr>
      </w:pPr>
      <w:bookmarkStart w:id="25" w:name="_Toc158039233"/>
      <w:r>
        <w:rPr>
          <w:lang w:val="es-ES_tradnl"/>
        </w:rPr>
        <w:t>Plantilla decisión tras evaluación</w:t>
      </w:r>
      <w:bookmarkEnd w:id="25"/>
    </w:p>
    <w:p w14:paraId="22ECCD15" w14:textId="3A948507" w:rsidR="000D6E09" w:rsidRDefault="000D6E09" w:rsidP="00236129">
      <w:pPr>
        <w:jc w:val="both"/>
        <w:rPr>
          <w:lang w:val="es-ES_tradnl"/>
        </w:rPr>
      </w:pPr>
      <w:r>
        <w:rPr>
          <w:lang w:val="es-ES_tradnl"/>
        </w:rPr>
        <w:t xml:space="preserve">Plantilla cubierta por los responsables de control, aquellos que toman la decisión de aceptar o rechazar </w:t>
      </w:r>
      <w:r w:rsidR="004A58F0">
        <w:rPr>
          <w:lang w:val="es-ES_tradnl"/>
        </w:rPr>
        <w:t>l</w:t>
      </w:r>
      <w:r w:rsidR="00A322BE">
        <w:rPr>
          <w:lang w:val="es-ES_tradnl"/>
        </w:rPr>
        <w:t xml:space="preserve">a propuesta de cambio. </w:t>
      </w:r>
      <w:r w:rsidR="00236129">
        <w:rPr>
          <w:lang w:val="es-ES_tradnl"/>
        </w:rPr>
        <w:t>Se parte de la plantilla “informe del cambio” para rellenarla.</w:t>
      </w:r>
    </w:p>
    <w:p w14:paraId="0E47EAB6" w14:textId="77777777" w:rsidR="00372FF0" w:rsidRDefault="00372FF0" w:rsidP="00236129">
      <w:pPr>
        <w:jc w:val="both"/>
        <w:rPr>
          <w:lang w:val="es-ES_tradnl"/>
        </w:rPr>
      </w:pPr>
    </w:p>
    <w:p w14:paraId="4A39DA83" w14:textId="77777777" w:rsidR="00372FF0" w:rsidRDefault="00372FF0" w:rsidP="00236129">
      <w:pPr>
        <w:jc w:val="both"/>
        <w:rPr>
          <w:lang w:val="es-ES_tradnl"/>
        </w:rPr>
      </w:pPr>
    </w:p>
    <w:p w14:paraId="6E30881C" w14:textId="77777777" w:rsidR="00372FF0" w:rsidRDefault="00372FF0" w:rsidP="00236129">
      <w:pPr>
        <w:jc w:val="both"/>
        <w:rPr>
          <w:lang w:val="es-ES_tradnl"/>
        </w:rPr>
      </w:pPr>
    </w:p>
    <w:p w14:paraId="4C327EAD" w14:textId="77777777" w:rsidR="00372FF0" w:rsidRDefault="00372FF0" w:rsidP="00236129">
      <w:pPr>
        <w:jc w:val="both"/>
        <w:rPr>
          <w:lang w:val="es-ES_tradnl"/>
        </w:rPr>
      </w:pPr>
    </w:p>
    <w:p w14:paraId="572963A6" w14:textId="77777777" w:rsidR="00372FF0" w:rsidRDefault="00372FF0" w:rsidP="00236129">
      <w:pPr>
        <w:jc w:val="both"/>
        <w:rPr>
          <w:lang w:val="es-ES_tradnl"/>
        </w:rPr>
      </w:pPr>
    </w:p>
    <w:p w14:paraId="70179AA6" w14:textId="77777777" w:rsidR="00372FF0" w:rsidRDefault="00372FF0" w:rsidP="00236129">
      <w:pPr>
        <w:jc w:val="both"/>
        <w:rPr>
          <w:lang w:val="es-ES_tradnl"/>
        </w:rPr>
      </w:pPr>
    </w:p>
    <w:p w14:paraId="2D6362EA" w14:textId="77777777" w:rsidR="000D6E09" w:rsidRPr="00A74C89" w:rsidRDefault="000D6E09" w:rsidP="000D6E09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58D67D5A" w14:textId="77777777" w:rsidR="000D6E09" w:rsidRDefault="000D6E09" w:rsidP="000D6E09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0AE5" w14:paraId="0B330791" w14:textId="77777777" w:rsidTr="004E3AD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793D770" w14:textId="77777777" w:rsidR="000D6E09" w:rsidRDefault="000D6E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CB330" w14:textId="77777777" w:rsidR="000D6E09" w:rsidRDefault="000D6E0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Fecha: </w:t>
            </w:r>
          </w:p>
        </w:tc>
      </w:tr>
      <w:tr w:rsidR="00127D20" w14:paraId="42102B41" w14:textId="7777777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/>
          </w:tcPr>
          <w:p w14:paraId="3FB5F1F5" w14:textId="77777777" w:rsidR="000D6E09" w:rsidRDefault="000D6E09">
            <w:pPr>
              <w:rPr>
                <w:lang w:val="es-ES_tradnl"/>
              </w:rPr>
            </w:pPr>
            <w:r>
              <w:rPr>
                <w:lang w:val="es-ES_tradnl"/>
              </w:rPr>
              <w:t>Nombre:</w:t>
            </w:r>
          </w:p>
        </w:tc>
      </w:tr>
      <w:tr w:rsidR="000E0AE5" w14:paraId="3F32A51E" w14:textId="77777777" w:rsidTr="004E3AD1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/>
          </w:tcPr>
          <w:p w14:paraId="015841FF" w14:textId="0E84C807" w:rsidR="000D6E09" w:rsidRDefault="00B1159B" w:rsidP="00CC5BC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DESCRIPCIÓN DEL </w:t>
            </w:r>
            <w:r w:rsidR="004E3AD1">
              <w:rPr>
                <w:lang w:val="es-ES_tradnl"/>
              </w:rPr>
              <w:t>CAMBIO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/>
          </w:tcPr>
          <w:p w14:paraId="31E87DE6" w14:textId="6B34AC09" w:rsidR="000D6E09" w:rsidRDefault="004E3AD1" w:rsidP="004E3AD1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DECISIÓN</w:t>
            </w:r>
          </w:p>
        </w:tc>
      </w:tr>
      <w:tr w:rsidR="000D6E09" w14:paraId="418D138A" w14:textId="77777777" w:rsidTr="004D18B2"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B6" w14:textId="30BBC1E6" w:rsidR="004D18B2" w:rsidRDefault="004D18B2" w:rsidP="004D18B2">
            <w:pPr>
              <w:jc w:val="center"/>
              <w:rPr>
                <w:lang w:val="es-ES_tradnl"/>
              </w:rPr>
            </w:pPr>
          </w:p>
        </w:tc>
        <w:tc>
          <w:tcPr>
            <w:tcW w:w="4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136957" w14:textId="77777777" w:rsidR="00B1159B" w:rsidRDefault="00B1159B" w:rsidP="004D18B2">
            <w:pPr>
              <w:jc w:val="center"/>
              <w:rPr>
                <w:lang w:val="es-ES_tradnl"/>
              </w:rPr>
            </w:pPr>
          </w:p>
          <w:p w14:paraId="22DF322D" w14:textId="6794A88F" w:rsidR="004E3AD1" w:rsidRDefault="004E3AD1" w:rsidP="004D18B2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Aceptar/</w:t>
            </w:r>
            <w:r w:rsidR="004D18B2">
              <w:rPr>
                <w:lang w:val="es-ES_tradnl"/>
              </w:rPr>
              <w:t>Rechazar</w:t>
            </w:r>
          </w:p>
          <w:p w14:paraId="0796DC46" w14:textId="395628DD" w:rsidR="000D6E09" w:rsidRDefault="000D6E09" w:rsidP="004D18B2">
            <w:pPr>
              <w:jc w:val="center"/>
              <w:rPr>
                <w:lang w:val="es-ES_tradnl"/>
              </w:rPr>
            </w:pPr>
          </w:p>
        </w:tc>
      </w:tr>
      <w:tr w:rsidR="007433CF" w14:paraId="3CADD2B3" w14:textId="7777777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4E290"/>
          </w:tcPr>
          <w:p w14:paraId="5C33721E" w14:textId="21412681" w:rsidR="000D6E09" w:rsidRPr="00F05F5A" w:rsidRDefault="00422E6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DECISIÓN TRAS EVALUACIÓN</w:t>
            </w:r>
          </w:p>
        </w:tc>
      </w:tr>
      <w:tr w:rsidR="0002627D" w:rsidRPr="00537E5A" w14:paraId="7FA116FA" w14:textId="77777777" w:rsidTr="00146B37">
        <w:tc>
          <w:tcPr>
            <w:tcW w:w="8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8E2C8" w14:textId="77777777" w:rsidR="000D6E09" w:rsidRPr="009D0F09" w:rsidRDefault="000D6E09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61FB6CA1" w14:textId="77777777" w:rsidR="000D6E09" w:rsidRPr="009D0F09" w:rsidRDefault="000D6E09" w:rsidP="000D6E09">
      <w:pPr>
        <w:rPr>
          <w:lang w:val="pt-PT"/>
        </w:rPr>
      </w:pPr>
    </w:p>
    <w:p w14:paraId="0583476A" w14:textId="77777777" w:rsidR="000D6E09" w:rsidRPr="00F63D22" w:rsidRDefault="000D6E09" w:rsidP="000D6E09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3FD20DCC" w14:textId="77777777" w:rsidR="00D31AE7" w:rsidRDefault="00CF4C20" w:rsidP="00CF4C20">
      <w:pPr>
        <w:numPr>
          <w:ilvl w:val="0"/>
          <w:numId w:val="30"/>
        </w:numPr>
        <w:rPr>
          <w:b/>
          <w:bCs/>
          <w:lang w:val="es-ES_tradnl"/>
        </w:rPr>
      </w:pPr>
      <w:r w:rsidRPr="00213D7F">
        <w:rPr>
          <w:b/>
          <w:bCs/>
          <w:lang w:val="es-ES_tradnl"/>
        </w:rPr>
        <w:t xml:space="preserve">Fecha: </w:t>
      </w:r>
      <w:r w:rsidRPr="00213D7F">
        <w:rPr>
          <w:lang w:val="es-ES_tradnl"/>
        </w:rPr>
        <w:t>formato día/mes/año</w:t>
      </w:r>
      <w:r w:rsidRPr="00213D7F">
        <w:rPr>
          <w:b/>
          <w:bCs/>
          <w:lang w:val="es-ES_tradnl"/>
        </w:rPr>
        <w:t xml:space="preserve"> </w:t>
      </w:r>
      <w:r w:rsidRPr="00AA15A0">
        <w:rPr>
          <w:lang w:val="es-ES_tradnl"/>
        </w:rPr>
        <w:t>(automático)</w:t>
      </w:r>
    </w:p>
    <w:p w14:paraId="370DF699" w14:textId="77777777" w:rsidR="00D31AE7" w:rsidRDefault="00CF4C20" w:rsidP="00CF4C20">
      <w:pPr>
        <w:numPr>
          <w:ilvl w:val="0"/>
          <w:numId w:val="30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 w:rsidRPr="00D31AE7">
        <w:rPr>
          <w:lang w:val="es-ES_tradnl"/>
        </w:rPr>
        <w:t>identificador (automático)</w:t>
      </w:r>
    </w:p>
    <w:p w14:paraId="7AFB9118" w14:textId="77777777" w:rsidR="00D31AE7" w:rsidRDefault="00CF4C20" w:rsidP="00CF4C20">
      <w:pPr>
        <w:numPr>
          <w:ilvl w:val="0"/>
          <w:numId w:val="30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Nombre: </w:t>
      </w:r>
      <w:r w:rsidRPr="00D31AE7">
        <w:rPr>
          <w:lang w:val="es-ES_tradnl"/>
        </w:rPr>
        <w:t>nombre de</w:t>
      </w:r>
      <w:r w:rsidR="00252CE4" w:rsidRPr="00D31AE7">
        <w:rPr>
          <w:lang w:val="es-ES_tradnl"/>
        </w:rPr>
        <w:t>l equipo responsable de la decisión.</w:t>
      </w:r>
    </w:p>
    <w:p w14:paraId="65DABDB3" w14:textId="77777777" w:rsidR="00D31AE7" w:rsidRPr="00D31AE7" w:rsidRDefault="00252CE4" w:rsidP="00CF4C20">
      <w:pPr>
        <w:numPr>
          <w:ilvl w:val="0"/>
          <w:numId w:val="30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>Descripción</w:t>
      </w:r>
      <w:r w:rsidR="00287B9F" w:rsidRPr="00D31AE7">
        <w:rPr>
          <w:b/>
          <w:bCs/>
          <w:lang w:val="es-ES_tradnl"/>
        </w:rPr>
        <w:t xml:space="preserve"> del </w:t>
      </w:r>
      <w:r w:rsidR="003C6066" w:rsidRPr="00D31AE7">
        <w:rPr>
          <w:b/>
          <w:bCs/>
          <w:lang w:val="es-ES_tradnl"/>
        </w:rPr>
        <w:t>cambio</w:t>
      </w:r>
      <w:r w:rsidR="00CF4C20" w:rsidRPr="00D31AE7">
        <w:rPr>
          <w:b/>
          <w:bCs/>
          <w:lang w:val="es-ES_tradnl"/>
        </w:rPr>
        <w:t xml:space="preserve">: </w:t>
      </w:r>
      <w:r w:rsidR="00D31AE7" w:rsidRPr="00D31AE7">
        <w:rPr>
          <w:lang w:val="es-ES_tradnl"/>
        </w:rPr>
        <w:t>descripción identificativa del cambio sobre el que se ha tomado la decisión.</w:t>
      </w:r>
    </w:p>
    <w:p w14:paraId="7D291DA6" w14:textId="6731B401" w:rsidR="000D6E09" w:rsidRPr="000D6E09" w:rsidRDefault="00E72DEA" w:rsidP="00F8717B">
      <w:pPr>
        <w:numPr>
          <w:ilvl w:val="0"/>
          <w:numId w:val="30"/>
        </w:numPr>
        <w:rPr>
          <w:lang w:val="es-ES_tradnl"/>
        </w:rPr>
      </w:pPr>
      <w:r>
        <w:rPr>
          <w:b/>
          <w:bCs/>
          <w:lang w:val="es-ES_tradnl"/>
        </w:rPr>
        <w:t>Decisión</w:t>
      </w:r>
      <w:r w:rsidR="00CF4C20" w:rsidRPr="00D31AE7">
        <w:rPr>
          <w:b/>
          <w:bCs/>
          <w:lang w:val="es-ES_tradnl"/>
        </w:rPr>
        <w:t>:</w:t>
      </w:r>
      <w:r>
        <w:rPr>
          <w:lang w:val="es-ES_tradnl"/>
        </w:rPr>
        <w:t xml:space="preserve"> resultado de la decisión</w:t>
      </w:r>
      <w:r w:rsidR="00F8717B">
        <w:rPr>
          <w:lang w:val="es-ES_tradnl"/>
        </w:rPr>
        <w:t>: aceptar o rechazar.</w:t>
      </w:r>
    </w:p>
    <w:p w14:paraId="2F9D539C" w14:textId="4CF7D8AB" w:rsidR="00106D32" w:rsidRPr="00480805" w:rsidRDefault="00106D32" w:rsidP="3670AE7D">
      <w:pPr>
        <w:rPr>
          <w:lang w:val="es-ES"/>
        </w:rPr>
      </w:pPr>
    </w:p>
    <w:p w14:paraId="1B1AD652" w14:textId="31D4B571" w:rsidR="7FF4F8B4" w:rsidRDefault="7FF4F8B4" w:rsidP="3670AE7D">
      <w:pPr>
        <w:pStyle w:val="Ttulo3"/>
        <w:rPr>
          <w:lang w:val="es-ES"/>
        </w:rPr>
      </w:pPr>
      <w:bookmarkStart w:id="26" w:name="_Toc158039234"/>
      <w:r w:rsidRPr="3670AE7D">
        <w:rPr>
          <w:lang w:val="es-ES"/>
        </w:rPr>
        <w:t xml:space="preserve">Plantilla Asignación de </w:t>
      </w:r>
      <w:proofErr w:type="gramStart"/>
      <w:r w:rsidRPr="3670AE7D">
        <w:rPr>
          <w:lang w:val="es-ES"/>
        </w:rPr>
        <w:t>Responsab</w:t>
      </w:r>
      <w:r w:rsidR="447C4228" w:rsidRPr="3670AE7D">
        <w:rPr>
          <w:lang w:val="es-ES"/>
        </w:rPr>
        <w:t>les</w:t>
      </w:r>
      <w:proofErr w:type="gramEnd"/>
      <w:r w:rsidR="447C4228" w:rsidRPr="3670AE7D">
        <w:rPr>
          <w:lang w:val="es-ES"/>
        </w:rPr>
        <w:t xml:space="preserve"> de Objetos de Configuración</w:t>
      </w:r>
      <w:bookmarkEnd w:id="26"/>
    </w:p>
    <w:p w14:paraId="19060320" w14:textId="4C8EB120" w:rsidR="7FF4F8B4" w:rsidRDefault="7FF4F8B4" w:rsidP="3670AE7D">
      <w:pPr>
        <w:jc w:val="both"/>
        <w:rPr>
          <w:lang w:val="es-ES"/>
        </w:rPr>
      </w:pPr>
      <w:r w:rsidRPr="3670AE7D">
        <w:rPr>
          <w:lang w:val="es-ES"/>
        </w:rPr>
        <w:t>Plantilla cubierta por el equipo después de asignar los responsables de objetos de configuración para registrar la decisión.</w:t>
      </w:r>
    </w:p>
    <w:p w14:paraId="57E9B230" w14:textId="77777777" w:rsidR="7FF4F8B4" w:rsidRDefault="7FF4F8B4" w:rsidP="3670AE7D">
      <w:pPr>
        <w:pStyle w:val="Ttulo4"/>
        <w:rPr>
          <w:lang w:val="es-ES"/>
        </w:rPr>
      </w:pPr>
      <w:r w:rsidRPr="3670AE7D">
        <w:rPr>
          <w:lang w:val="es-ES"/>
        </w:rPr>
        <w:t>Modelo</w:t>
      </w:r>
    </w:p>
    <w:p w14:paraId="1B9A5D8A" w14:textId="77777777" w:rsidR="3670AE7D" w:rsidRDefault="3670AE7D" w:rsidP="3670AE7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850"/>
      </w:tblGrid>
      <w:tr w:rsidR="3670AE7D" w14:paraId="3C528559" w14:textId="77777777">
        <w:trPr>
          <w:trHeight w:val="30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A342284" w14:textId="77777777" w:rsidR="3670AE7D" w:rsidRDefault="3670AE7D" w:rsidP="3670AE7D">
            <w:pPr>
              <w:rPr>
                <w:lang w:val="es-ES"/>
              </w:rPr>
            </w:pPr>
            <w:r w:rsidRPr="3670AE7D">
              <w:rPr>
                <w:lang w:val="es-ES"/>
              </w:rPr>
              <w:t xml:space="preserve">Id: </w:t>
            </w: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1E5E7" w14:textId="64E76D3F" w:rsidR="3670AE7D" w:rsidRDefault="3670AE7D" w:rsidP="3670AE7D">
            <w:pPr>
              <w:rPr>
                <w:lang w:val="es-ES"/>
              </w:rPr>
            </w:pPr>
            <w:r w:rsidRPr="3670AE7D">
              <w:rPr>
                <w:lang w:val="es-ES"/>
              </w:rPr>
              <w:t>Fecha</w:t>
            </w:r>
            <w:r w:rsidR="56DBDDB2" w:rsidRPr="3670AE7D">
              <w:rPr>
                <w:lang w:val="es-ES"/>
              </w:rPr>
              <w:t>:</w:t>
            </w:r>
          </w:p>
        </w:tc>
      </w:tr>
      <w:tr w:rsidR="3670AE7D" w14:paraId="1BD12BC2" w14:textId="77777777">
        <w:trPr>
          <w:trHeight w:val="300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/>
          </w:tcPr>
          <w:p w14:paraId="578B2356" w14:textId="1EEAA54B" w:rsidR="3670AE7D" w:rsidRDefault="3670AE7D" w:rsidP="3670AE7D">
            <w:pPr>
              <w:rPr>
                <w:lang w:val="es-ES"/>
              </w:rPr>
            </w:pPr>
            <w:r w:rsidRPr="3670AE7D">
              <w:rPr>
                <w:lang w:val="es-ES"/>
              </w:rPr>
              <w:t>Nombre:</w:t>
            </w:r>
          </w:p>
        </w:tc>
      </w:tr>
      <w:tr w:rsidR="3670AE7D" w14:paraId="7990E870" w14:textId="77777777">
        <w:trPr>
          <w:trHeight w:val="300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DCF7"/>
          </w:tcPr>
          <w:p w14:paraId="4480CCD1" w14:textId="3782F534" w:rsidR="5BF7FD55" w:rsidRDefault="5BF7FD55" w:rsidP="3670AE7D">
            <w:pPr>
              <w:jc w:val="center"/>
              <w:rPr>
                <w:lang w:val="es-ES"/>
              </w:rPr>
            </w:pPr>
            <w:r w:rsidRPr="3670AE7D">
              <w:rPr>
                <w:lang w:val="es-ES"/>
              </w:rPr>
              <w:t>Asignación de responsabilidades</w:t>
            </w:r>
          </w:p>
        </w:tc>
      </w:tr>
      <w:tr w:rsidR="3670AE7D" w14:paraId="66004684" w14:textId="77777777" w:rsidTr="3670AE7D">
        <w:trPr>
          <w:trHeight w:val="780"/>
        </w:trPr>
        <w:tc>
          <w:tcPr>
            <w:tcW w:w="86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1AECA6" w14:textId="77777777" w:rsidR="3670AE7D" w:rsidRDefault="3670AE7D" w:rsidP="3670AE7D">
            <w:pPr>
              <w:jc w:val="center"/>
              <w:rPr>
                <w:lang w:val="es-ES"/>
              </w:rPr>
            </w:pPr>
          </w:p>
        </w:tc>
      </w:tr>
      <w:tr w:rsidR="3670AE7D" w:rsidRPr="00537E5A" w14:paraId="7BFE09F1" w14:textId="77777777">
        <w:trPr>
          <w:trHeight w:val="300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5DCF7"/>
          </w:tcPr>
          <w:p w14:paraId="3995D7FA" w14:textId="27F02CB0" w:rsidR="07ED517D" w:rsidRPr="00AB72F8" w:rsidRDefault="07ED517D" w:rsidP="3670AE7D">
            <w:pPr>
              <w:spacing w:line="259" w:lineRule="auto"/>
              <w:jc w:val="center"/>
              <w:rPr>
                <w:lang w:val="es-ES"/>
              </w:rPr>
            </w:pPr>
            <w:r w:rsidRPr="3670AE7D">
              <w:rPr>
                <w:b/>
                <w:bCs/>
                <w:lang w:val="es-ES"/>
              </w:rPr>
              <w:t>ASIGNACIÓN DE RESPONSABLES DE OBJETOS DE CONFIGURACIÓN</w:t>
            </w:r>
          </w:p>
        </w:tc>
      </w:tr>
      <w:tr w:rsidR="3670AE7D" w:rsidRPr="00537E5A" w14:paraId="15151BF4" w14:textId="77777777">
        <w:trPr>
          <w:trHeight w:val="300"/>
        </w:trPr>
        <w:tc>
          <w:tcPr>
            <w:tcW w:w="8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B5BE68" w14:textId="77777777" w:rsidR="3670AE7D" w:rsidRDefault="3670AE7D" w:rsidP="3670AE7D">
            <w:pPr>
              <w:jc w:val="center"/>
              <w:rPr>
                <w:lang w:val="pt-PT"/>
              </w:rPr>
            </w:pPr>
            <w:r w:rsidRPr="3670AE7D">
              <w:rPr>
                <w:lang w:val="pt-PT"/>
              </w:rPr>
              <w:t>Página nº página actual / nº páginas total</w:t>
            </w:r>
          </w:p>
        </w:tc>
      </w:tr>
    </w:tbl>
    <w:p w14:paraId="13568CFB" w14:textId="77777777" w:rsidR="3670AE7D" w:rsidRDefault="3670AE7D" w:rsidP="3670AE7D">
      <w:pPr>
        <w:rPr>
          <w:lang w:val="pt-PT"/>
        </w:rPr>
      </w:pPr>
    </w:p>
    <w:p w14:paraId="5BB53A79" w14:textId="77777777" w:rsidR="7FF4F8B4" w:rsidRDefault="7FF4F8B4" w:rsidP="3670AE7D">
      <w:pPr>
        <w:pStyle w:val="Ttulo4"/>
        <w:rPr>
          <w:lang w:val="es-ES"/>
        </w:rPr>
      </w:pPr>
      <w:r w:rsidRPr="3670AE7D">
        <w:rPr>
          <w:lang w:val="es-ES"/>
        </w:rPr>
        <w:t>Justificación de sus campos</w:t>
      </w:r>
    </w:p>
    <w:p w14:paraId="2D954871" w14:textId="7C07F587" w:rsidR="0BEDFDDB" w:rsidRDefault="0BEDFDDB" w:rsidP="3670AE7D">
      <w:pPr>
        <w:numPr>
          <w:ilvl w:val="0"/>
          <w:numId w:val="31"/>
        </w:numPr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Fecha: </w:t>
      </w:r>
      <w:r>
        <w:rPr>
          <w:color w:val="000000"/>
          <w:lang w:val="es-ES"/>
        </w:rPr>
        <w:t>formato día/mes/año (automático)</w:t>
      </w:r>
    </w:p>
    <w:p w14:paraId="383D1537" w14:textId="738632B7" w:rsidR="0BEDFDDB" w:rsidRDefault="0BEDFDDB" w:rsidP="3670AE7D">
      <w:pPr>
        <w:pStyle w:val="Prrafodelista"/>
        <w:numPr>
          <w:ilvl w:val="0"/>
          <w:numId w:val="31"/>
        </w:numPr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Identificador: </w:t>
      </w:r>
      <w:r>
        <w:rPr>
          <w:color w:val="000000"/>
          <w:lang w:val="es-ES"/>
        </w:rPr>
        <w:t>identificador (automático)</w:t>
      </w:r>
    </w:p>
    <w:p w14:paraId="011ED44E" w14:textId="3C36E22D" w:rsidR="0BEDFDDB" w:rsidRDefault="0BEDFDDB" w:rsidP="3670AE7D">
      <w:pPr>
        <w:pStyle w:val="Prrafodelista"/>
        <w:numPr>
          <w:ilvl w:val="0"/>
          <w:numId w:val="31"/>
        </w:numPr>
        <w:rPr>
          <w:color w:val="000000"/>
          <w:lang w:val="es-ES"/>
        </w:rPr>
      </w:pPr>
      <w:r>
        <w:rPr>
          <w:b/>
          <w:bCs/>
          <w:color w:val="000000"/>
          <w:lang w:val="es-ES"/>
        </w:rPr>
        <w:t xml:space="preserve">Nombre: </w:t>
      </w:r>
      <w:r>
        <w:rPr>
          <w:color w:val="000000"/>
          <w:lang w:val="es-ES"/>
        </w:rPr>
        <w:t>nombre del responsable de cubrir la plantilla</w:t>
      </w:r>
    </w:p>
    <w:p w14:paraId="006CB55D" w14:textId="2B8A75D6" w:rsidR="4328BB51" w:rsidRPr="00484792" w:rsidRDefault="4328BB51" w:rsidP="3670AE7D">
      <w:pPr>
        <w:numPr>
          <w:ilvl w:val="0"/>
          <w:numId w:val="31"/>
        </w:numPr>
        <w:jc w:val="both"/>
        <w:rPr>
          <w:b/>
          <w:bCs/>
          <w:lang w:val="es-ES"/>
        </w:rPr>
      </w:pPr>
      <w:r w:rsidRPr="00484792">
        <w:rPr>
          <w:b/>
          <w:bCs/>
          <w:lang w:val="es-ES"/>
        </w:rPr>
        <w:lastRenderedPageBreak/>
        <w:t>Asignación de responsabilidades</w:t>
      </w:r>
      <w:r w:rsidR="7FF4F8B4" w:rsidRPr="00484792">
        <w:rPr>
          <w:b/>
          <w:bCs/>
          <w:lang w:val="es-ES"/>
        </w:rPr>
        <w:t xml:space="preserve">: </w:t>
      </w:r>
      <w:r w:rsidR="1A9CE287" w:rsidRPr="00484792">
        <w:rPr>
          <w:lang w:val="es-ES"/>
        </w:rPr>
        <w:t>Se asocia cada persona con sus responsabilidades de objetos de configuración.</w:t>
      </w:r>
    </w:p>
    <w:p w14:paraId="09FFF327" w14:textId="5FCFB80B" w:rsidR="00DE4C71" w:rsidRDefault="00DE4C71" w:rsidP="00DE4C71">
      <w:pPr>
        <w:pStyle w:val="Ttulo3"/>
        <w:rPr>
          <w:lang w:val="es-ES_tradnl"/>
        </w:rPr>
      </w:pPr>
      <w:bookmarkStart w:id="27" w:name="_Toc158039235"/>
      <w:r w:rsidRPr="3670AE7D">
        <w:rPr>
          <w:lang w:val="es-ES"/>
        </w:rPr>
        <w:t xml:space="preserve">Plantilla </w:t>
      </w:r>
      <w:r w:rsidR="00CB4F8F" w:rsidRPr="3670AE7D">
        <w:rPr>
          <w:lang w:val="es-ES"/>
        </w:rPr>
        <w:t>Desarrollo del Cambio</w:t>
      </w:r>
      <w:bookmarkEnd w:id="27"/>
    </w:p>
    <w:p w14:paraId="3B1FDAD0" w14:textId="62AE5018" w:rsidR="00DE4C71" w:rsidRDefault="00DE4C71" w:rsidP="00DE4C71">
      <w:pPr>
        <w:jc w:val="both"/>
        <w:rPr>
          <w:lang w:val="es-ES_tradnl"/>
        </w:rPr>
      </w:pPr>
      <w:r>
        <w:rPr>
          <w:lang w:val="es-ES_tradnl"/>
        </w:rPr>
        <w:t xml:space="preserve">Plantilla cubierta </w:t>
      </w:r>
      <w:r w:rsidR="00CB4F8F">
        <w:rPr>
          <w:lang w:val="es-ES_tradnl"/>
        </w:rPr>
        <w:t xml:space="preserve">por las personas encargadas </w:t>
      </w:r>
      <w:r w:rsidR="00484545">
        <w:rPr>
          <w:lang w:val="es-ES_tradnl"/>
        </w:rPr>
        <w:t>de realizar y/o implementar los cambios</w:t>
      </w:r>
      <w:r w:rsidR="002D73E5">
        <w:rPr>
          <w:lang w:val="es-ES_tradnl"/>
        </w:rPr>
        <w:t xml:space="preserve"> necesarios </w:t>
      </w:r>
      <w:r w:rsidR="00104785">
        <w:rPr>
          <w:lang w:val="es-ES_tradnl"/>
        </w:rPr>
        <w:t xml:space="preserve">para dar cobertura a la nueva propuesta de cambio. </w:t>
      </w:r>
    </w:p>
    <w:p w14:paraId="501A2784" w14:textId="77777777" w:rsidR="00DE4C71" w:rsidRPr="00A74C89" w:rsidRDefault="00DE4C71" w:rsidP="00DE4C71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166AD782" w14:textId="77777777" w:rsidR="00DE4C71" w:rsidRDefault="00DE4C71" w:rsidP="00DE4C71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850"/>
      </w:tblGrid>
      <w:tr w:rsidR="00DE4C71" w14:paraId="5D33A08F" w14:textId="77777777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BDA66ED" w14:textId="77777777" w:rsidR="00DE4C71" w:rsidRDefault="00DE4C7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AB5DA1" w14:textId="5BBD50AE" w:rsidR="00DE4C71" w:rsidRDefault="00DE4C71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  <w:r w:rsidR="00104785">
              <w:rPr>
                <w:lang w:val="es-ES_tradnl"/>
              </w:rPr>
              <w:t xml:space="preserve"> </w:t>
            </w:r>
            <w:r w:rsidR="00916CCB">
              <w:rPr>
                <w:lang w:val="es-ES_tradnl"/>
              </w:rPr>
              <w:t>Inicio</w:t>
            </w:r>
            <w:r>
              <w:rPr>
                <w:lang w:val="es-ES_tradnl"/>
              </w:rPr>
              <w:t xml:space="preserve">: </w:t>
            </w:r>
            <w:r w:rsidR="00916CCB">
              <w:rPr>
                <w:lang w:val="es-ES_tradnl"/>
              </w:rPr>
              <w:t xml:space="preserve">                 Fecha Fin:</w:t>
            </w:r>
          </w:p>
        </w:tc>
      </w:tr>
      <w:tr w:rsidR="00DE4C71" w14:paraId="3ABA008F" w14:textId="7777777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/>
          </w:tcPr>
          <w:p w14:paraId="20A37B32" w14:textId="1BC51F90" w:rsidR="00DE4C71" w:rsidRDefault="00104785">
            <w:pPr>
              <w:rPr>
                <w:lang w:val="es-ES_tradnl"/>
              </w:rPr>
            </w:pPr>
            <w:r>
              <w:rPr>
                <w:lang w:val="es-ES_tradnl"/>
              </w:rPr>
              <w:t>Nombre de los desarrolladores</w:t>
            </w:r>
            <w:r w:rsidR="00DE4C71">
              <w:rPr>
                <w:lang w:val="es-ES_tradnl"/>
              </w:rPr>
              <w:t>:</w:t>
            </w:r>
          </w:p>
        </w:tc>
      </w:tr>
      <w:tr w:rsidR="00DE4C71" w:rsidRPr="00537E5A" w14:paraId="07783530" w14:textId="77777777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/>
          </w:tcPr>
          <w:p w14:paraId="0CB44E29" w14:textId="29E55810" w:rsidR="00DE4C71" w:rsidRDefault="00D84862" w:rsidP="00360A93">
            <w:pPr>
              <w:rPr>
                <w:lang w:val="es-ES_tradnl"/>
              </w:rPr>
            </w:pPr>
            <w:r>
              <w:rPr>
                <w:lang w:val="es-ES_tradnl"/>
              </w:rPr>
              <w:t>Registro de versionado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/>
          </w:tcPr>
          <w:p w14:paraId="7C27370F" w14:textId="08A16126" w:rsidR="00DE4C71" w:rsidRDefault="009E3DC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Desarrollador</w:t>
            </w:r>
            <w:r w:rsidR="006202BD">
              <w:rPr>
                <w:lang w:val="es-ES_tradnl"/>
              </w:rPr>
              <w:t xml:space="preserve"> asociado</w:t>
            </w:r>
            <w:r w:rsidR="00CE47C0">
              <w:rPr>
                <w:lang w:val="es-ES_tradnl"/>
              </w:rPr>
              <w:t xml:space="preserve"> a la </w:t>
            </w:r>
            <w:r>
              <w:rPr>
                <w:lang w:val="es-ES_tradnl"/>
              </w:rPr>
              <w:t>modificación</w:t>
            </w:r>
          </w:p>
        </w:tc>
      </w:tr>
      <w:tr w:rsidR="00DE4C71" w:rsidRPr="00537E5A" w14:paraId="3F57802E" w14:textId="77777777" w:rsidTr="3670AE7D"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73069F" w14:textId="77777777" w:rsidR="00DE4C71" w:rsidRDefault="00DE4C71">
            <w:pPr>
              <w:jc w:val="center"/>
              <w:rPr>
                <w:lang w:val="es-ES_tradnl"/>
              </w:rPr>
            </w:pPr>
          </w:p>
          <w:p w14:paraId="46E808D9" w14:textId="77777777" w:rsidR="00D84862" w:rsidRDefault="00D84862">
            <w:pPr>
              <w:jc w:val="center"/>
              <w:rPr>
                <w:lang w:val="es-ES_tradnl"/>
              </w:rPr>
            </w:pPr>
          </w:p>
          <w:p w14:paraId="299D13EF" w14:textId="77777777" w:rsidR="00D84862" w:rsidRDefault="00D84862">
            <w:pPr>
              <w:jc w:val="center"/>
              <w:rPr>
                <w:lang w:val="es-ES_tradnl"/>
              </w:rPr>
            </w:pPr>
          </w:p>
        </w:tc>
        <w:tc>
          <w:tcPr>
            <w:tcW w:w="4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54EF64" w14:textId="77777777" w:rsidR="00104785" w:rsidRDefault="00104785">
            <w:pPr>
              <w:jc w:val="center"/>
              <w:rPr>
                <w:lang w:val="es-ES_tradnl"/>
              </w:rPr>
            </w:pPr>
          </w:p>
          <w:p w14:paraId="0C309883" w14:textId="77777777" w:rsidR="00FC3B03" w:rsidRDefault="00FC3B03">
            <w:pPr>
              <w:jc w:val="center"/>
              <w:rPr>
                <w:lang w:val="es-ES_tradnl"/>
              </w:rPr>
            </w:pPr>
          </w:p>
        </w:tc>
      </w:tr>
      <w:tr w:rsidR="00DE4C71" w14:paraId="33D0F324" w14:textId="77777777"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5C9EB"/>
          </w:tcPr>
          <w:p w14:paraId="1ADD3899" w14:textId="39DC4FA2" w:rsidR="00DE4C71" w:rsidRPr="00F05F5A" w:rsidRDefault="00857E8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DESARROLLO DEL CAMBIO</w:t>
            </w:r>
          </w:p>
        </w:tc>
      </w:tr>
      <w:tr w:rsidR="00DE4C71" w:rsidRPr="00537E5A" w14:paraId="623E7F49" w14:textId="77777777">
        <w:tc>
          <w:tcPr>
            <w:tcW w:w="8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0C7056" w14:textId="77777777" w:rsidR="00DE4C71" w:rsidRPr="009D0F09" w:rsidRDefault="00DE4C71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12A61107" w14:textId="77777777" w:rsidR="00DE4C71" w:rsidRPr="009D0F09" w:rsidRDefault="00DE4C71" w:rsidP="00DE4C71">
      <w:pPr>
        <w:rPr>
          <w:lang w:val="pt-PT"/>
        </w:rPr>
      </w:pPr>
    </w:p>
    <w:p w14:paraId="07E7F68A" w14:textId="77777777" w:rsidR="00DE4C71" w:rsidRPr="00F63D22" w:rsidRDefault="00DE4C71" w:rsidP="00DE4C71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68E9BA10" w14:textId="2B1209D0" w:rsidR="00DE4C71" w:rsidRDefault="00DE4C71" w:rsidP="3670AE7D">
      <w:pPr>
        <w:numPr>
          <w:ilvl w:val="0"/>
          <w:numId w:val="31"/>
        </w:numPr>
        <w:jc w:val="both"/>
        <w:rPr>
          <w:b/>
          <w:bCs/>
          <w:lang w:val="es-ES"/>
        </w:rPr>
      </w:pPr>
      <w:r w:rsidRPr="3670AE7D">
        <w:rPr>
          <w:b/>
          <w:bCs/>
          <w:lang w:val="es-ES"/>
        </w:rPr>
        <w:t>Fecha</w:t>
      </w:r>
      <w:r w:rsidR="00916CCB" w:rsidRPr="3670AE7D">
        <w:rPr>
          <w:b/>
          <w:bCs/>
          <w:lang w:val="es-ES"/>
        </w:rPr>
        <w:t xml:space="preserve"> Inicio y Fin</w:t>
      </w:r>
      <w:r w:rsidRPr="3670AE7D">
        <w:rPr>
          <w:b/>
          <w:bCs/>
          <w:lang w:val="es-ES"/>
        </w:rPr>
        <w:t xml:space="preserve">: </w:t>
      </w:r>
      <w:r w:rsidR="00916CCB" w:rsidRPr="3670AE7D">
        <w:rPr>
          <w:lang w:val="es-ES"/>
        </w:rPr>
        <w:t xml:space="preserve">fecha en la que se inician los trabajos </w:t>
      </w:r>
      <w:r w:rsidR="002040AB" w:rsidRPr="3670AE7D">
        <w:rPr>
          <w:lang w:val="es-ES"/>
        </w:rPr>
        <w:t xml:space="preserve">de desarrollo del cambio (automático cuando se le da entrada) y </w:t>
      </w:r>
      <w:r w:rsidR="0011295C" w:rsidRPr="3670AE7D">
        <w:rPr>
          <w:lang w:val="es-ES"/>
        </w:rPr>
        <w:t>fecha final cuando el cambio se encuentra implementado.</w:t>
      </w:r>
    </w:p>
    <w:p w14:paraId="6993DEE9" w14:textId="77777777" w:rsidR="00DE4C71" w:rsidRDefault="00DE4C71" w:rsidP="3670AE7D">
      <w:pPr>
        <w:numPr>
          <w:ilvl w:val="0"/>
          <w:numId w:val="31"/>
        </w:numPr>
        <w:jc w:val="both"/>
        <w:rPr>
          <w:b/>
          <w:bCs/>
          <w:lang w:val="es-ES"/>
        </w:rPr>
      </w:pPr>
      <w:r w:rsidRPr="3670AE7D">
        <w:rPr>
          <w:b/>
          <w:bCs/>
          <w:lang w:val="es-ES"/>
        </w:rPr>
        <w:t xml:space="preserve">Identificador: </w:t>
      </w:r>
      <w:r w:rsidRPr="3670AE7D">
        <w:rPr>
          <w:lang w:val="es-ES"/>
        </w:rPr>
        <w:t>identificador (automático)</w:t>
      </w:r>
    </w:p>
    <w:p w14:paraId="49F4AAA4" w14:textId="645F0EB6" w:rsidR="00DE4C71" w:rsidRPr="00D31AE7" w:rsidRDefault="0011295C" w:rsidP="3670AE7D">
      <w:pPr>
        <w:numPr>
          <w:ilvl w:val="0"/>
          <w:numId w:val="31"/>
        </w:numPr>
        <w:jc w:val="both"/>
        <w:rPr>
          <w:b/>
          <w:bCs/>
          <w:lang w:val="es-ES"/>
        </w:rPr>
      </w:pPr>
      <w:r w:rsidRPr="3670AE7D">
        <w:rPr>
          <w:b/>
          <w:bCs/>
          <w:lang w:val="es-ES"/>
        </w:rPr>
        <w:t>Nombre de los desa</w:t>
      </w:r>
      <w:r w:rsidR="00857E8A" w:rsidRPr="3670AE7D">
        <w:rPr>
          <w:b/>
          <w:bCs/>
          <w:lang w:val="es-ES"/>
        </w:rPr>
        <w:t>r</w:t>
      </w:r>
      <w:r w:rsidRPr="3670AE7D">
        <w:rPr>
          <w:b/>
          <w:bCs/>
          <w:lang w:val="es-ES"/>
        </w:rPr>
        <w:t>rolladores</w:t>
      </w:r>
      <w:r w:rsidR="00DE4C71" w:rsidRPr="3670AE7D">
        <w:rPr>
          <w:b/>
          <w:bCs/>
          <w:lang w:val="es-ES"/>
        </w:rPr>
        <w:t xml:space="preserve">: </w:t>
      </w:r>
      <w:r w:rsidRPr="3670AE7D">
        <w:rPr>
          <w:lang w:val="es-ES"/>
        </w:rPr>
        <w:t xml:space="preserve">Nombre de los desarrolladores que participan en el </w:t>
      </w:r>
      <w:r w:rsidR="00857E8A" w:rsidRPr="3670AE7D">
        <w:rPr>
          <w:lang w:val="es-ES"/>
        </w:rPr>
        <w:t xml:space="preserve">conjunto del proceso. </w:t>
      </w:r>
    </w:p>
    <w:p w14:paraId="4A433FC0" w14:textId="5EEEC0D2" w:rsidR="00DE4C71" w:rsidRDefault="00857E8A" w:rsidP="3670AE7D">
      <w:pPr>
        <w:numPr>
          <w:ilvl w:val="0"/>
          <w:numId w:val="31"/>
        </w:numPr>
        <w:jc w:val="both"/>
        <w:rPr>
          <w:lang w:val="es-ES"/>
        </w:rPr>
      </w:pPr>
      <w:r w:rsidRPr="3670AE7D">
        <w:rPr>
          <w:b/>
          <w:bCs/>
          <w:lang w:val="es-ES"/>
        </w:rPr>
        <w:t>Registro de versionado</w:t>
      </w:r>
      <w:r w:rsidR="00DE4C71" w:rsidRPr="3670AE7D">
        <w:rPr>
          <w:b/>
          <w:bCs/>
          <w:lang w:val="es-ES"/>
        </w:rPr>
        <w:t>:</w:t>
      </w:r>
      <w:r w:rsidR="00DE4C71" w:rsidRPr="3670AE7D">
        <w:rPr>
          <w:lang w:val="es-ES"/>
        </w:rPr>
        <w:t xml:space="preserve"> </w:t>
      </w:r>
      <w:r w:rsidRPr="3670AE7D">
        <w:rPr>
          <w:lang w:val="es-ES"/>
        </w:rPr>
        <w:t>Se ha</w:t>
      </w:r>
      <w:r w:rsidR="009E3DCD" w:rsidRPr="3670AE7D">
        <w:rPr>
          <w:lang w:val="es-ES"/>
        </w:rPr>
        <w:t>n</w:t>
      </w:r>
      <w:r w:rsidRPr="3670AE7D">
        <w:rPr>
          <w:lang w:val="es-ES"/>
        </w:rPr>
        <w:t xml:space="preserve"> de indicar </w:t>
      </w:r>
      <w:r w:rsidR="00D52297" w:rsidRPr="3670AE7D">
        <w:rPr>
          <w:lang w:val="es-ES"/>
        </w:rPr>
        <w:t>todas las versiones, indicando los cambios en cada una de ellas respecto a la anterior</w:t>
      </w:r>
      <w:r w:rsidR="00150159" w:rsidRPr="3670AE7D">
        <w:rPr>
          <w:lang w:val="es-ES"/>
        </w:rPr>
        <w:t>.</w:t>
      </w:r>
    </w:p>
    <w:p w14:paraId="1B94ED46" w14:textId="20067C1A" w:rsidR="00150159" w:rsidRDefault="00150159" w:rsidP="3670AE7D">
      <w:pPr>
        <w:numPr>
          <w:ilvl w:val="0"/>
          <w:numId w:val="31"/>
        </w:numPr>
        <w:jc w:val="both"/>
        <w:rPr>
          <w:lang w:val="es-ES"/>
        </w:rPr>
      </w:pPr>
      <w:r w:rsidRPr="3670AE7D">
        <w:rPr>
          <w:b/>
          <w:bCs/>
          <w:lang w:val="es-ES"/>
        </w:rPr>
        <w:t>Desarrollador asociado a la modificación:</w:t>
      </w:r>
      <w:r w:rsidRPr="3670AE7D">
        <w:rPr>
          <w:lang w:val="es-ES"/>
        </w:rPr>
        <w:t xml:space="preserve"> Para cada </w:t>
      </w:r>
      <w:proofErr w:type="gramStart"/>
      <w:r w:rsidRPr="3670AE7D">
        <w:rPr>
          <w:lang w:val="es-ES"/>
        </w:rPr>
        <w:t>uno</w:t>
      </w:r>
      <w:proofErr w:type="gramEnd"/>
      <w:r w:rsidRPr="3670AE7D">
        <w:rPr>
          <w:lang w:val="es-ES"/>
        </w:rPr>
        <w:t xml:space="preserve"> de l</w:t>
      </w:r>
      <w:r w:rsidR="00815CD8" w:rsidRPr="3670AE7D">
        <w:rPr>
          <w:lang w:val="es-ES"/>
        </w:rPr>
        <w:t xml:space="preserve">as versiones se ha de indicar, quienes del conjunto de desarrolladores ha participado. </w:t>
      </w:r>
    </w:p>
    <w:p w14:paraId="65A70274" w14:textId="77777777" w:rsidR="006E1E54" w:rsidRDefault="006E1E54" w:rsidP="00EF4802">
      <w:pPr>
        <w:rPr>
          <w:lang w:val="es-ES"/>
        </w:rPr>
      </w:pPr>
    </w:p>
    <w:p w14:paraId="1B8D78E8" w14:textId="2F0D8808" w:rsidR="00EF4802" w:rsidRDefault="00EF4802" w:rsidP="00EF4802">
      <w:pPr>
        <w:pStyle w:val="Ttulo3"/>
        <w:rPr>
          <w:lang w:val="es-ES_tradnl"/>
        </w:rPr>
      </w:pPr>
      <w:bookmarkStart w:id="28" w:name="_Toc158039236"/>
      <w:r w:rsidRPr="3670AE7D">
        <w:rPr>
          <w:lang w:val="es-ES"/>
        </w:rPr>
        <w:t xml:space="preserve">Plantilla </w:t>
      </w:r>
      <w:r w:rsidR="006E1E54" w:rsidRPr="3670AE7D">
        <w:rPr>
          <w:lang w:val="es-ES"/>
        </w:rPr>
        <w:t>Revisión del cambio</w:t>
      </w:r>
      <w:bookmarkEnd w:id="28"/>
    </w:p>
    <w:p w14:paraId="1D6412E8" w14:textId="13B7CB34" w:rsidR="00EF4802" w:rsidRDefault="00EF4802" w:rsidP="00EF4802">
      <w:pPr>
        <w:jc w:val="both"/>
        <w:rPr>
          <w:lang w:val="es-ES_tradnl"/>
        </w:rPr>
      </w:pPr>
      <w:r>
        <w:rPr>
          <w:lang w:val="es-ES_tradnl"/>
        </w:rPr>
        <w:t xml:space="preserve">Plantilla cubierta por </w:t>
      </w:r>
      <w:r w:rsidR="006E1E54">
        <w:rPr>
          <w:lang w:val="es-ES_tradnl"/>
        </w:rPr>
        <w:t xml:space="preserve">la persona encargada de </w:t>
      </w:r>
      <w:r w:rsidR="007B4208">
        <w:rPr>
          <w:lang w:val="es-ES_tradnl"/>
        </w:rPr>
        <w:t>supervisar los cambios realizados.</w:t>
      </w:r>
    </w:p>
    <w:p w14:paraId="57B394ED" w14:textId="77777777" w:rsidR="006E1E54" w:rsidRDefault="006E1E54" w:rsidP="00EF4802">
      <w:pPr>
        <w:jc w:val="both"/>
        <w:rPr>
          <w:lang w:val="es-ES_tradnl"/>
        </w:rPr>
      </w:pPr>
    </w:p>
    <w:p w14:paraId="3BDEC22F" w14:textId="757F20F8" w:rsidR="0050172C" w:rsidRPr="00053100" w:rsidRDefault="00EF4802" w:rsidP="00EF4802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174023C4" w14:textId="77777777" w:rsidR="0050172C" w:rsidRDefault="0050172C" w:rsidP="00EF4802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28"/>
        <w:gridCol w:w="4322"/>
      </w:tblGrid>
      <w:tr w:rsidR="00EF4802" w14:paraId="6739BD6A" w14:textId="77777777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4DC42E8" w14:textId="77777777" w:rsidR="00EF4802" w:rsidRDefault="00EF480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FF8FBC" w14:textId="04CD4BFA" w:rsidR="00EF4802" w:rsidRDefault="00EF480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  <w:r w:rsidR="007B4208">
              <w:rPr>
                <w:lang w:val="es-ES_tradnl"/>
              </w:rPr>
              <w:t>Supervisión</w:t>
            </w:r>
            <w:r>
              <w:rPr>
                <w:lang w:val="es-ES_tradnl"/>
              </w:rPr>
              <w:t xml:space="preserve">:                  </w:t>
            </w:r>
          </w:p>
        </w:tc>
      </w:tr>
      <w:tr w:rsidR="00E56B72" w14:paraId="6E2D60F5" w14:textId="77777777" w:rsidTr="3670AE7D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C8C"/>
          </w:tcPr>
          <w:p w14:paraId="134AC0B8" w14:textId="77777777" w:rsidR="00E56B72" w:rsidRDefault="00E56B72">
            <w:pPr>
              <w:rPr>
                <w:lang w:val="es-ES_tradnl"/>
              </w:rPr>
            </w:pPr>
            <w:r>
              <w:rPr>
                <w:lang w:val="es-ES_tradnl"/>
              </w:rPr>
              <w:t>Nombre del supervisor: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C8C"/>
          </w:tcPr>
          <w:p w14:paraId="2D248C76" w14:textId="1E32130D" w:rsidR="00E56B72" w:rsidRDefault="00E56B72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Versión: </w:t>
            </w:r>
          </w:p>
        </w:tc>
      </w:tr>
      <w:tr w:rsidR="00CD2C80" w:rsidRPr="00CE47C0" w14:paraId="4C04F0FF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8C8C"/>
          </w:tcPr>
          <w:p w14:paraId="7D1C9173" w14:textId="27BF9154" w:rsidR="00CD2C80" w:rsidRDefault="00372FF0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Defectos encontrados</w:t>
            </w:r>
            <w:r w:rsidR="00E56B72">
              <w:rPr>
                <w:lang w:val="es-ES_tradnl"/>
              </w:rPr>
              <w:t>:</w:t>
            </w:r>
          </w:p>
        </w:tc>
      </w:tr>
      <w:tr w:rsidR="00CD2C80" w:rsidRPr="00CE47C0" w14:paraId="1B589965" w14:textId="77777777" w:rsidTr="3670AE7D">
        <w:tc>
          <w:tcPr>
            <w:tcW w:w="86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F2A01" w14:textId="77777777" w:rsidR="00CD2C80" w:rsidRDefault="00CD2C80">
            <w:pPr>
              <w:jc w:val="center"/>
              <w:rPr>
                <w:lang w:val="es-ES_tradnl"/>
              </w:rPr>
            </w:pPr>
          </w:p>
          <w:p w14:paraId="031B456E" w14:textId="77777777" w:rsidR="00CD2C80" w:rsidRDefault="00CD2C80">
            <w:pPr>
              <w:jc w:val="center"/>
              <w:rPr>
                <w:lang w:val="es-ES_tradnl"/>
              </w:rPr>
            </w:pPr>
          </w:p>
          <w:p w14:paraId="1B2952C2" w14:textId="77777777" w:rsidR="00CD2C80" w:rsidRDefault="00CD2C80">
            <w:pPr>
              <w:jc w:val="center"/>
              <w:rPr>
                <w:lang w:val="es-ES_tradnl"/>
              </w:rPr>
            </w:pPr>
          </w:p>
        </w:tc>
      </w:tr>
      <w:tr w:rsidR="00EF4802" w14:paraId="2258D5AD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8C8C"/>
          </w:tcPr>
          <w:p w14:paraId="31018505" w14:textId="0C0CD3F2" w:rsidR="00EF4802" w:rsidRPr="00F05F5A" w:rsidRDefault="00B76A2E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REVISIÓN DEL CAMBIO</w:t>
            </w:r>
          </w:p>
        </w:tc>
      </w:tr>
      <w:tr w:rsidR="00EF4802" w:rsidRPr="00537E5A" w14:paraId="31370165" w14:textId="77777777">
        <w:tc>
          <w:tcPr>
            <w:tcW w:w="86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0A24EA" w14:textId="77777777" w:rsidR="00EF4802" w:rsidRPr="009D0F09" w:rsidRDefault="00EF4802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263D581C" w14:textId="77777777" w:rsidR="00EF4802" w:rsidRPr="009D0F09" w:rsidRDefault="00EF4802" w:rsidP="00EF4802">
      <w:pPr>
        <w:rPr>
          <w:lang w:val="pt-PT"/>
        </w:rPr>
      </w:pPr>
    </w:p>
    <w:p w14:paraId="1A69EA8A" w14:textId="77777777" w:rsidR="00EF4802" w:rsidRPr="00F63D22" w:rsidRDefault="00EF4802" w:rsidP="00EF4802">
      <w:pPr>
        <w:pStyle w:val="Ttulo4"/>
        <w:rPr>
          <w:lang w:val="es-ES_tradnl"/>
        </w:rPr>
      </w:pPr>
      <w:r>
        <w:rPr>
          <w:lang w:val="es-ES_tradnl"/>
        </w:rPr>
        <w:lastRenderedPageBreak/>
        <w:t>Justificación de sus campos</w:t>
      </w:r>
    </w:p>
    <w:p w14:paraId="6C5764BB" w14:textId="2B2FDB7B" w:rsidR="00EF4802" w:rsidRDefault="00E56B72" w:rsidP="00E56B72">
      <w:pPr>
        <w:numPr>
          <w:ilvl w:val="0"/>
          <w:numId w:val="32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Fecha supervisión</w:t>
      </w:r>
      <w:r w:rsidR="00EF4802" w:rsidRPr="00213D7F"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Fecha en la que se inician los </w:t>
      </w:r>
    </w:p>
    <w:p w14:paraId="6FC04767" w14:textId="77777777" w:rsidR="00EF4802" w:rsidRDefault="00EF4802" w:rsidP="00E56B72">
      <w:pPr>
        <w:numPr>
          <w:ilvl w:val="0"/>
          <w:numId w:val="32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 w:rsidRPr="00D31AE7">
        <w:rPr>
          <w:lang w:val="es-ES_tradnl"/>
        </w:rPr>
        <w:t>identificador (automático)</w:t>
      </w:r>
    </w:p>
    <w:p w14:paraId="3E8022CB" w14:textId="3D003633" w:rsidR="00EF4802" w:rsidRPr="0088737F" w:rsidRDefault="00EF4802" w:rsidP="0088737F">
      <w:pPr>
        <w:numPr>
          <w:ilvl w:val="0"/>
          <w:numId w:val="32"/>
        </w:numPr>
        <w:rPr>
          <w:b/>
          <w:bCs/>
          <w:lang w:val="it-IT"/>
        </w:rPr>
      </w:pPr>
      <w:r w:rsidRPr="0088737F">
        <w:rPr>
          <w:b/>
          <w:bCs/>
          <w:lang w:val="it-IT"/>
        </w:rPr>
        <w:t>Nombre de</w:t>
      </w:r>
      <w:r w:rsidR="0088737F" w:rsidRPr="0088737F">
        <w:rPr>
          <w:b/>
          <w:bCs/>
          <w:lang w:val="it-IT"/>
        </w:rPr>
        <w:t>l supervisor</w:t>
      </w:r>
      <w:r w:rsidRPr="0088737F">
        <w:rPr>
          <w:b/>
          <w:bCs/>
          <w:lang w:val="it-IT"/>
        </w:rPr>
        <w:t xml:space="preserve">: </w:t>
      </w:r>
      <w:r w:rsidRPr="0088737F">
        <w:rPr>
          <w:lang w:val="it-IT"/>
        </w:rPr>
        <w:t>Nombre de</w:t>
      </w:r>
      <w:r w:rsidR="0088737F" w:rsidRPr="0088737F">
        <w:rPr>
          <w:lang w:val="it-IT"/>
        </w:rPr>
        <w:t>l supervisor</w:t>
      </w:r>
      <w:r w:rsidR="0088737F">
        <w:rPr>
          <w:lang w:val="it-IT"/>
        </w:rPr>
        <w:t xml:space="preserve"> del cambio.</w:t>
      </w:r>
    </w:p>
    <w:p w14:paraId="54C3A0A2" w14:textId="71A11347" w:rsidR="00EF4802" w:rsidRDefault="0088737F" w:rsidP="00E56B72">
      <w:pPr>
        <w:numPr>
          <w:ilvl w:val="0"/>
          <w:numId w:val="32"/>
        </w:numPr>
        <w:rPr>
          <w:lang w:val="es-ES"/>
        </w:rPr>
      </w:pPr>
      <w:r>
        <w:rPr>
          <w:b/>
          <w:bCs/>
          <w:lang w:val="es-ES"/>
        </w:rPr>
        <w:t>Versi</w:t>
      </w:r>
      <w:r w:rsidR="00250E07">
        <w:rPr>
          <w:b/>
          <w:bCs/>
          <w:lang w:val="es-ES"/>
        </w:rPr>
        <w:t>ó</w:t>
      </w:r>
      <w:r>
        <w:rPr>
          <w:b/>
          <w:bCs/>
          <w:lang w:val="es-ES"/>
        </w:rPr>
        <w:t>n</w:t>
      </w:r>
      <w:r w:rsidR="00EF4802" w:rsidRPr="00D52297">
        <w:rPr>
          <w:b/>
          <w:bCs/>
          <w:lang w:val="es-ES"/>
        </w:rPr>
        <w:t>:</w:t>
      </w:r>
      <w:r w:rsidR="00EF4802" w:rsidRPr="00D52297">
        <w:rPr>
          <w:lang w:val="es-ES"/>
        </w:rPr>
        <w:t xml:space="preserve"> </w:t>
      </w:r>
      <w:r>
        <w:rPr>
          <w:lang w:val="es-ES"/>
        </w:rPr>
        <w:t xml:space="preserve">Versión sobre la que se está tratando </w:t>
      </w:r>
      <w:r w:rsidR="00BF7D0C">
        <w:rPr>
          <w:lang w:val="es-ES"/>
        </w:rPr>
        <w:t>el defecto encontrado.</w:t>
      </w:r>
    </w:p>
    <w:p w14:paraId="6FF64D5A" w14:textId="4502E735" w:rsidR="00EF4802" w:rsidRPr="00D52297" w:rsidRDefault="00BF7D0C" w:rsidP="00E56B72">
      <w:pPr>
        <w:numPr>
          <w:ilvl w:val="0"/>
          <w:numId w:val="32"/>
        </w:numPr>
        <w:rPr>
          <w:lang w:val="es-ES"/>
        </w:rPr>
      </w:pPr>
      <w:r>
        <w:rPr>
          <w:b/>
          <w:bCs/>
          <w:lang w:val="es-ES"/>
        </w:rPr>
        <w:t>Defectos encontrados</w:t>
      </w:r>
      <w:r w:rsidR="00EF4802">
        <w:rPr>
          <w:b/>
          <w:bCs/>
          <w:lang w:val="es-ES"/>
        </w:rPr>
        <w:t>:</w:t>
      </w:r>
      <w:r w:rsidR="00A7275D">
        <w:rPr>
          <w:lang w:val="es-ES"/>
        </w:rPr>
        <w:t xml:space="preserve"> Errores o posibles fallos anticipados que puedan observarse durante esta fase y que se corregirán </w:t>
      </w:r>
      <w:r w:rsidR="0050172C">
        <w:rPr>
          <w:lang w:val="es-ES"/>
        </w:rPr>
        <w:t xml:space="preserve">a posteriori de su detección. </w:t>
      </w:r>
    </w:p>
    <w:p w14:paraId="3F362746" w14:textId="77777777" w:rsidR="00EF4802" w:rsidRPr="00D52297" w:rsidRDefault="00EF4802" w:rsidP="00EF4802">
      <w:pPr>
        <w:rPr>
          <w:lang w:val="es-ES"/>
        </w:rPr>
      </w:pPr>
    </w:p>
    <w:p w14:paraId="0CE0EBA9" w14:textId="7531F706" w:rsidR="0050172C" w:rsidRDefault="0050172C" w:rsidP="0050172C">
      <w:pPr>
        <w:pStyle w:val="Ttulo3"/>
        <w:rPr>
          <w:lang w:val="es-ES_tradnl"/>
        </w:rPr>
      </w:pPr>
      <w:bookmarkStart w:id="29" w:name="_Toc158039237"/>
      <w:r w:rsidRPr="3670AE7D">
        <w:rPr>
          <w:lang w:val="es-ES"/>
        </w:rPr>
        <w:t>Plantilla Realización del testeado.</w:t>
      </w:r>
      <w:bookmarkEnd w:id="29"/>
    </w:p>
    <w:p w14:paraId="2BBD60DA" w14:textId="4395AFE9" w:rsidR="0050172C" w:rsidRDefault="0050172C" w:rsidP="0050172C">
      <w:pPr>
        <w:jc w:val="both"/>
        <w:rPr>
          <w:lang w:val="es-ES_tradnl"/>
        </w:rPr>
      </w:pPr>
      <w:r>
        <w:rPr>
          <w:lang w:val="es-ES_tradnl"/>
        </w:rPr>
        <w:t xml:space="preserve">Plantilla cubierta por el personal encargado de testear la nueva funcionalidad o cambio propuesto. </w:t>
      </w:r>
    </w:p>
    <w:p w14:paraId="1B39565A" w14:textId="77777777" w:rsidR="0050172C" w:rsidRDefault="0050172C" w:rsidP="0050172C">
      <w:pPr>
        <w:jc w:val="both"/>
        <w:rPr>
          <w:lang w:val="es-ES_tradnl"/>
        </w:rPr>
      </w:pPr>
    </w:p>
    <w:p w14:paraId="01B2754B" w14:textId="77777777" w:rsidR="0050172C" w:rsidRPr="00A74C89" w:rsidRDefault="0050172C" w:rsidP="0050172C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41F658F9" w14:textId="77777777" w:rsidR="0050172C" w:rsidRDefault="0050172C" w:rsidP="0050172C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371"/>
        <w:gridCol w:w="4322"/>
      </w:tblGrid>
      <w:tr w:rsidR="0050172C" w14:paraId="7D463CFD" w14:textId="77777777">
        <w:tc>
          <w:tcPr>
            <w:tcW w:w="4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2C01449" w14:textId="77777777" w:rsidR="0050172C" w:rsidRDefault="0050172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70777" w14:textId="61CC6FEE" w:rsidR="0050172C" w:rsidRDefault="0050172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  <w:r w:rsidR="00AA58CA">
              <w:rPr>
                <w:lang w:val="es-ES_tradnl"/>
              </w:rPr>
              <w:t>del testeado</w:t>
            </w:r>
            <w:r>
              <w:rPr>
                <w:lang w:val="es-ES_tradnl"/>
              </w:rPr>
              <w:t xml:space="preserve">:                  </w:t>
            </w:r>
          </w:p>
        </w:tc>
      </w:tr>
      <w:tr w:rsidR="00487381" w14:paraId="5B6385BB" w14:textId="7777777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/>
          </w:tcPr>
          <w:p w14:paraId="229D1F87" w14:textId="77777777" w:rsidR="00487381" w:rsidRDefault="004873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Apto:          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/>
          </w:tcPr>
          <w:p w14:paraId="0A9EB12C" w14:textId="4AFE025D" w:rsidR="00487381" w:rsidRDefault="004873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 Apto: 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/>
          </w:tcPr>
          <w:p w14:paraId="04FF90D2" w14:textId="0A9A97F1" w:rsidR="00487381" w:rsidRDefault="0048738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Versión del testeado: </w:t>
            </w:r>
          </w:p>
        </w:tc>
      </w:tr>
      <w:tr w:rsidR="0050172C" w:rsidRPr="00CE47C0" w14:paraId="7F217138" w14:textId="777777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/>
          </w:tcPr>
          <w:p w14:paraId="140E2EAD" w14:textId="10A6FD48" w:rsidR="0050172C" w:rsidRDefault="00A74C3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Fallo encontrado</w:t>
            </w:r>
            <w:r w:rsidR="0050172C">
              <w:rPr>
                <w:lang w:val="es-ES_tradnl"/>
              </w:rPr>
              <w:t>:</w:t>
            </w:r>
          </w:p>
        </w:tc>
      </w:tr>
      <w:tr w:rsidR="0050172C" w:rsidRPr="00CE47C0" w14:paraId="49FB9CD2" w14:textId="77777777" w:rsidTr="3670AE7D">
        <w:tc>
          <w:tcPr>
            <w:tcW w:w="86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017165" w14:textId="77777777" w:rsidR="0050172C" w:rsidRDefault="0050172C">
            <w:pPr>
              <w:jc w:val="center"/>
              <w:rPr>
                <w:lang w:val="es-ES_tradnl"/>
              </w:rPr>
            </w:pPr>
          </w:p>
          <w:p w14:paraId="6F6819DD" w14:textId="77777777" w:rsidR="0050172C" w:rsidRDefault="0050172C">
            <w:pPr>
              <w:jc w:val="center"/>
              <w:rPr>
                <w:lang w:val="es-ES_tradnl"/>
              </w:rPr>
            </w:pPr>
          </w:p>
          <w:p w14:paraId="07B51BE4" w14:textId="77777777" w:rsidR="0050172C" w:rsidRDefault="0050172C">
            <w:pPr>
              <w:jc w:val="center"/>
              <w:rPr>
                <w:lang w:val="es-ES_tradnl"/>
              </w:rPr>
            </w:pPr>
          </w:p>
        </w:tc>
      </w:tr>
      <w:tr w:rsidR="0050172C" w14:paraId="4A11352B" w14:textId="777777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F2D0"/>
          </w:tcPr>
          <w:p w14:paraId="54BBF775" w14:textId="681333A3" w:rsidR="0050172C" w:rsidRPr="00F05F5A" w:rsidRDefault="0090725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REALIZACIÓN DEL TESTEADO</w:t>
            </w:r>
          </w:p>
        </w:tc>
      </w:tr>
      <w:tr w:rsidR="0050172C" w:rsidRPr="00537E5A" w14:paraId="380E1833" w14:textId="77777777">
        <w:tc>
          <w:tcPr>
            <w:tcW w:w="86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1A185" w14:textId="77777777" w:rsidR="0050172C" w:rsidRPr="009D0F09" w:rsidRDefault="0050172C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0FC32ECD" w14:textId="77777777" w:rsidR="0050172C" w:rsidRPr="009D0F09" w:rsidRDefault="0050172C" w:rsidP="0050172C">
      <w:pPr>
        <w:rPr>
          <w:lang w:val="pt-PT"/>
        </w:rPr>
      </w:pPr>
    </w:p>
    <w:p w14:paraId="4DE732E2" w14:textId="77777777" w:rsidR="0050172C" w:rsidRPr="00F63D22" w:rsidRDefault="0050172C" w:rsidP="0050172C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3997DBB9" w14:textId="1E04E52A" w:rsidR="0050172C" w:rsidRDefault="0050172C" w:rsidP="00DB25A2">
      <w:pPr>
        <w:numPr>
          <w:ilvl w:val="0"/>
          <w:numId w:val="3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Fecha </w:t>
      </w:r>
      <w:r w:rsidR="00250E07">
        <w:rPr>
          <w:b/>
          <w:bCs/>
          <w:lang w:val="es-ES_tradnl"/>
        </w:rPr>
        <w:t xml:space="preserve">del </w:t>
      </w:r>
      <w:r w:rsidR="00487381">
        <w:rPr>
          <w:b/>
          <w:bCs/>
          <w:lang w:val="es-ES_tradnl"/>
        </w:rPr>
        <w:t>testeado</w:t>
      </w:r>
      <w:r w:rsidRPr="00213D7F">
        <w:rPr>
          <w:b/>
          <w:bCs/>
          <w:lang w:val="es-ES_tradnl"/>
        </w:rPr>
        <w:t xml:space="preserve">: </w:t>
      </w:r>
      <w:r w:rsidR="00487381">
        <w:rPr>
          <w:lang w:val="es-ES_tradnl"/>
        </w:rPr>
        <w:t xml:space="preserve">Fecha en la que se realiza el testeado. </w:t>
      </w:r>
      <w:r>
        <w:rPr>
          <w:lang w:val="es-ES_tradnl"/>
        </w:rPr>
        <w:t xml:space="preserve"> </w:t>
      </w:r>
    </w:p>
    <w:p w14:paraId="11D516F6" w14:textId="7315C9C1" w:rsidR="0050172C" w:rsidRDefault="0050172C" w:rsidP="00DB25A2">
      <w:pPr>
        <w:numPr>
          <w:ilvl w:val="0"/>
          <w:numId w:val="33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 w:rsidR="00DB25A2">
        <w:rPr>
          <w:lang w:val="es-ES_tradnl"/>
        </w:rPr>
        <w:t>I</w:t>
      </w:r>
      <w:r w:rsidRPr="00D31AE7">
        <w:rPr>
          <w:lang w:val="es-ES_tradnl"/>
        </w:rPr>
        <w:t>dentificador (automático)</w:t>
      </w:r>
    </w:p>
    <w:p w14:paraId="128DEC7B" w14:textId="240E5743" w:rsidR="004A109D" w:rsidRDefault="00DB25A2" w:rsidP="004A109D">
      <w:pPr>
        <w:numPr>
          <w:ilvl w:val="0"/>
          <w:numId w:val="33"/>
        </w:numPr>
        <w:rPr>
          <w:lang w:val="es-ES"/>
        </w:rPr>
      </w:pPr>
      <w:r>
        <w:rPr>
          <w:b/>
          <w:bCs/>
          <w:lang w:val="es-ES"/>
        </w:rPr>
        <w:t>Apto / no apto</w:t>
      </w:r>
      <w:r w:rsidR="0050172C" w:rsidRPr="00D52297">
        <w:rPr>
          <w:b/>
          <w:bCs/>
          <w:lang w:val="es-ES"/>
        </w:rPr>
        <w:t>:</w:t>
      </w:r>
      <w:r w:rsidR="0050172C" w:rsidRPr="00D52297">
        <w:rPr>
          <w:lang w:val="es-ES"/>
        </w:rPr>
        <w:t xml:space="preserve"> </w:t>
      </w:r>
      <w:r>
        <w:rPr>
          <w:lang w:val="es-ES"/>
        </w:rPr>
        <w:t>Marcar con una cruz si se superan, o no, las pruebas con éxito</w:t>
      </w:r>
      <w:r w:rsidR="0050172C">
        <w:rPr>
          <w:lang w:val="es-ES"/>
        </w:rPr>
        <w:t>.</w:t>
      </w:r>
    </w:p>
    <w:p w14:paraId="7B2DB181" w14:textId="1CDF2EE3" w:rsidR="004A109D" w:rsidRPr="004A109D" w:rsidRDefault="004A109D" w:rsidP="004A109D">
      <w:pPr>
        <w:numPr>
          <w:ilvl w:val="0"/>
          <w:numId w:val="33"/>
        </w:numPr>
        <w:rPr>
          <w:lang w:val="es-ES"/>
        </w:rPr>
      </w:pPr>
      <w:r>
        <w:rPr>
          <w:b/>
          <w:bCs/>
          <w:lang w:val="es-ES"/>
        </w:rPr>
        <w:t>Versión del testeado:</w:t>
      </w:r>
      <w:r>
        <w:rPr>
          <w:lang w:val="es-ES"/>
        </w:rPr>
        <w:t xml:space="preserve"> Si existen varios </w:t>
      </w:r>
      <w:proofErr w:type="spellStart"/>
      <w:r>
        <w:rPr>
          <w:lang w:val="es-ES"/>
        </w:rPr>
        <w:t>testers</w:t>
      </w:r>
      <w:proofErr w:type="spellEnd"/>
      <w:r>
        <w:rPr>
          <w:lang w:val="es-ES"/>
        </w:rPr>
        <w:t xml:space="preserve">, se ha de indicar en este campo el identificador </w:t>
      </w:r>
      <w:proofErr w:type="gramStart"/>
      <w:r>
        <w:rPr>
          <w:lang w:val="es-ES"/>
        </w:rPr>
        <w:t>del test</w:t>
      </w:r>
      <w:proofErr w:type="gramEnd"/>
      <w:r>
        <w:rPr>
          <w:lang w:val="es-ES"/>
        </w:rPr>
        <w:t xml:space="preserve"> en concreto que se ha ejecutado en ese caso. </w:t>
      </w:r>
    </w:p>
    <w:p w14:paraId="69B5E7D3" w14:textId="4BC0F246" w:rsidR="0050172C" w:rsidRPr="00D52297" w:rsidRDefault="00DB25A2" w:rsidP="00DB25A2">
      <w:pPr>
        <w:numPr>
          <w:ilvl w:val="0"/>
          <w:numId w:val="33"/>
        </w:numPr>
        <w:rPr>
          <w:lang w:val="es-ES"/>
        </w:rPr>
      </w:pPr>
      <w:r>
        <w:rPr>
          <w:b/>
          <w:bCs/>
          <w:lang w:val="es-ES"/>
        </w:rPr>
        <w:t>Fallos encontrados</w:t>
      </w:r>
      <w:r w:rsidR="0050172C">
        <w:rPr>
          <w:b/>
          <w:bCs/>
          <w:lang w:val="es-ES"/>
        </w:rPr>
        <w:t>:</w:t>
      </w:r>
      <w:r w:rsidR="0050172C">
        <w:rPr>
          <w:lang w:val="es-ES"/>
        </w:rPr>
        <w:t xml:space="preserve"> Errores </w:t>
      </w:r>
      <w:r>
        <w:rPr>
          <w:lang w:val="es-ES"/>
        </w:rPr>
        <w:t>que inducen un fallo en el sistema lo que conllevaría, de manera automática un no apto en la casilla correspondiente</w:t>
      </w:r>
      <w:r w:rsidR="0050172C">
        <w:rPr>
          <w:lang w:val="es-ES"/>
        </w:rPr>
        <w:t xml:space="preserve">. </w:t>
      </w:r>
    </w:p>
    <w:p w14:paraId="028B6BE3" w14:textId="77777777" w:rsidR="0050172C" w:rsidRPr="00D52297" w:rsidRDefault="0050172C" w:rsidP="0050172C">
      <w:pPr>
        <w:rPr>
          <w:lang w:val="es-ES"/>
        </w:rPr>
      </w:pPr>
    </w:p>
    <w:p w14:paraId="39B69BF6" w14:textId="77777777" w:rsidR="0050172C" w:rsidRPr="00D52297" w:rsidRDefault="0050172C" w:rsidP="0050172C">
      <w:pPr>
        <w:rPr>
          <w:lang w:val="es-ES"/>
        </w:rPr>
      </w:pPr>
    </w:p>
    <w:p w14:paraId="45289850" w14:textId="43473DC7" w:rsidR="009E27ED" w:rsidRDefault="009E27ED" w:rsidP="009E27ED">
      <w:pPr>
        <w:pStyle w:val="Ttulo3"/>
        <w:rPr>
          <w:lang w:val="es-ES_tradnl"/>
        </w:rPr>
      </w:pPr>
      <w:bookmarkStart w:id="30" w:name="_Toc158039238"/>
      <w:r w:rsidRPr="3670AE7D">
        <w:rPr>
          <w:lang w:val="es-ES"/>
        </w:rPr>
        <w:t>Plantilla Inclusión del cambio en la nueva versión.</w:t>
      </w:r>
      <w:bookmarkEnd w:id="30"/>
    </w:p>
    <w:p w14:paraId="52272D89" w14:textId="0D9BAE47" w:rsidR="009E27ED" w:rsidRDefault="009E27ED" w:rsidP="009E27ED">
      <w:pPr>
        <w:jc w:val="both"/>
        <w:rPr>
          <w:lang w:val="es-ES_tradnl"/>
        </w:rPr>
      </w:pPr>
      <w:r>
        <w:rPr>
          <w:lang w:val="es-ES_tradnl"/>
        </w:rPr>
        <w:t xml:space="preserve">Plantilla cubierta por el personal encargado de testear la nueva funcionalidad o cambio propuesto. </w:t>
      </w:r>
    </w:p>
    <w:p w14:paraId="09AADD8C" w14:textId="77777777" w:rsidR="00372FF0" w:rsidRDefault="00372FF0" w:rsidP="009E27ED">
      <w:pPr>
        <w:jc w:val="both"/>
        <w:rPr>
          <w:lang w:val="es-ES_tradnl"/>
        </w:rPr>
      </w:pPr>
    </w:p>
    <w:p w14:paraId="17DBD480" w14:textId="77777777" w:rsidR="00372FF0" w:rsidRDefault="00372FF0" w:rsidP="009E27ED">
      <w:pPr>
        <w:jc w:val="both"/>
        <w:rPr>
          <w:lang w:val="es-ES_tradnl"/>
        </w:rPr>
      </w:pPr>
    </w:p>
    <w:p w14:paraId="658C6B01" w14:textId="77777777" w:rsidR="00372FF0" w:rsidRDefault="00372FF0" w:rsidP="009E27ED">
      <w:pPr>
        <w:jc w:val="both"/>
        <w:rPr>
          <w:lang w:val="es-ES_tradnl"/>
        </w:rPr>
      </w:pPr>
    </w:p>
    <w:p w14:paraId="1D8D2032" w14:textId="77777777" w:rsidR="00372FF0" w:rsidRDefault="00372FF0" w:rsidP="009E27ED">
      <w:pPr>
        <w:jc w:val="both"/>
        <w:rPr>
          <w:lang w:val="es-ES_tradnl"/>
        </w:rPr>
      </w:pPr>
    </w:p>
    <w:p w14:paraId="3734BAF9" w14:textId="77777777" w:rsidR="00372FF0" w:rsidRDefault="00372FF0" w:rsidP="009E27ED">
      <w:pPr>
        <w:jc w:val="both"/>
        <w:rPr>
          <w:lang w:val="es-ES_tradnl"/>
        </w:rPr>
      </w:pPr>
    </w:p>
    <w:p w14:paraId="7845D84C" w14:textId="77777777" w:rsidR="00372FF0" w:rsidRDefault="00372FF0" w:rsidP="009E27ED">
      <w:pPr>
        <w:jc w:val="both"/>
        <w:rPr>
          <w:lang w:val="es-ES_tradnl"/>
        </w:rPr>
      </w:pPr>
    </w:p>
    <w:p w14:paraId="39A98511" w14:textId="77777777" w:rsidR="00372FF0" w:rsidRDefault="00372FF0" w:rsidP="009E27ED">
      <w:pPr>
        <w:jc w:val="both"/>
        <w:rPr>
          <w:lang w:val="es-ES_tradnl"/>
        </w:rPr>
      </w:pPr>
    </w:p>
    <w:p w14:paraId="61F6FBE8" w14:textId="77777777" w:rsidR="00372FF0" w:rsidRDefault="00372FF0" w:rsidP="009E27ED">
      <w:pPr>
        <w:jc w:val="both"/>
        <w:rPr>
          <w:lang w:val="es-ES_tradnl"/>
        </w:rPr>
      </w:pPr>
    </w:p>
    <w:p w14:paraId="440ABAE9" w14:textId="77777777" w:rsidR="009E27ED" w:rsidRPr="00A74C89" w:rsidRDefault="009E27ED" w:rsidP="009E27ED">
      <w:pPr>
        <w:pStyle w:val="Ttulo4"/>
        <w:rPr>
          <w:lang w:val="es-ES_tradnl"/>
        </w:rPr>
      </w:pPr>
      <w:r>
        <w:rPr>
          <w:lang w:val="es-ES_tradnl"/>
        </w:rPr>
        <w:lastRenderedPageBreak/>
        <w:t>Modelo</w:t>
      </w:r>
    </w:p>
    <w:p w14:paraId="6AB143D3" w14:textId="77777777" w:rsidR="009E27ED" w:rsidRDefault="009E27ED" w:rsidP="009E27ED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142"/>
        <w:gridCol w:w="4141"/>
      </w:tblGrid>
      <w:tr w:rsidR="00DA325E" w14:paraId="5A2EC988" w14:textId="7777777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D83E4EC" w14:textId="77777777" w:rsidR="009E27ED" w:rsidRDefault="009E27E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20175" w14:textId="150F3D29" w:rsidR="009E27ED" w:rsidRDefault="009E27E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Fecha </w:t>
            </w:r>
            <w:r w:rsidR="00813508">
              <w:rPr>
                <w:lang w:val="es-ES_tradnl"/>
              </w:rPr>
              <w:t>inicio</w:t>
            </w:r>
            <w:r>
              <w:rPr>
                <w:lang w:val="es-ES_tradnl"/>
              </w:rPr>
              <w:t xml:space="preserve">:             </w:t>
            </w:r>
            <w:r w:rsidR="00813508">
              <w:rPr>
                <w:lang w:val="es-ES_tradnl"/>
              </w:rPr>
              <w:t xml:space="preserve">    Fecha fin: </w:t>
            </w:r>
            <w:r>
              <w:rPr>
                <w:lang w:val="es-ES_tradnl"/>
              </w:rPr>
              <w:t xml:space="preserve">     </w:t>
            </w:r>
          </w:p>
        </w:tc>
      </w:tr>
      <w:tr w:rsidR="00C55829" w:rsidRPr="00C55829" w14:paraId="6BED57B9" w14:textId="77777777" w:rsidTr="3670AE7D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AD"/>
          </w:tcPr>
          <w:p w14:paraId="70B512B7" w14:textId="7F19CFE4" w:rsidR="00C55829" w:rsidRDefault="00C5582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Versión cambio:      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AD"/>
          </w:tcPr>
          <w:p w14:paraId="34A653E5" w14:textId="6FA87EF9" w:rsidR="00C55829" w:rsidRDefault="00C55829" w:rsidP="00C5582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Versión: </w:t>
            </w:r>
          </w:p>
        </w:tc>
      </w:tr>
      <w:tr w:rsidR="009E27ED" w:rsidRPr="00CE47C0" w14:paraId="61994CFE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8AD"/>
          </w:tcPr>
          <w:p w14:paraId="0B4B44C1" w14:textId="6D137FD1" w:rsidR="009E27ED" w:rsidRDefault="004E20D8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Detalles destacables</w:t>
            </w:r>
          </w:p>
        </w:tc>
      </w:tr>
      <w:tr w:rsidR="009E27ED" w:rsidRPr="00CE47C0" w14:paraId="1E394582" w14:textId="77777777" w:rsidTr="3670AE7D">
        <w:tc>
          <w:tcPr>
            <w:tcW w:w="86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2BA4E8" w14:textId="77777777" w:rsidR="009E27ED" w:rsidRDefault="009E27ED">
            <w:pPr>
              <w:jc w:val="center"/>
              <w:rPr>
                <w:lang w:val="es-ES_tradnl"/>
              </w:rPr>
            </w:pPr>
          </w:p>
          <w:p w14:paraId="1262430F" w14:textId="77777777" w:rsidR="009E27ED" w:rsidRDefault="009E27ED">
            <w:pPr>
              <w:jc w:val="center"/>
              <w:rPr>
                <w:lang w:val="es-ES_tradnl"/>
              </w:rPr>
            </w:pPr>
          </w:p>
          <w:p w14:paraId="5EB343B4" w14:textId="77777777" w:rsidR="009E27ED" w:rsidRDefault="009E27ED">
            <w:pPr>
              <w:jc w:val="center"/>
              <w:rPr>
                <w:lang w:val="es-ES_tradnl"/>
              </w:rPr>
            </w:pPr>
          </w:p>
        </w:tc>
      </w:tr>
      <w:tr w:rsidR="009E27ED" w:rsidRPr="00537E5A" w14:paraId="3A07D466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8AD"/>
          </w:tcPr>
          <w:p w14:paraId="162C3C09" w14:textId="5A53BDDC" w:rsidR="009E27ED" w:rsidRPr="00F05F5A" w:rsidRDefault="00907250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INCLUSIÓN DEL CAMBIO EN LA NUEVA VERSIÓN</w:t>
            </w:r>
          </w:p>
        </w:tc>
      </w:tr>
      <w:tr w:rsidR="009E27ED" w:rsidRPr="00537E5A" w14:paraId="268FC02F" w14:textId="77777777">
        <w:tc>
          <w:tcPr>
            <w:tcW w:w="86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C308F" w14:textId="77777777" w:rsidR="009E27ED" w:rsidRPr="009D0F09" w:rsidRDefault="009E27ED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73CC8391" w14:textId="77777777" w:rsidR="009E27ED" w:rsidRPr="009D0F09" w:rsidRDefault="009E27ED" w:rsidP="009E27ED">
      <w:pPr>
        <w:rPr>
          <w:lang w:val="pt-PT"/>
        </w:rPr>
      </w:pPr>
    </w:p>
    <w:p w14:paraId="07E0503C" w14:textId="77777777" w:rsidR="009E27ED" w:rsidRPr="00F63D22" w:rsidRDefault="009E27ED" w:rsidP="009E27ED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4372B955" w14:textId="099BB017" w:rsidR="009E27ED" w:rsidRDefault="009E27ED" w:rsidP="00907250">
      <w:pPr>
        <w:numPr>
          <w:ilvl w:val="0"/>
          <w:numId w:val="34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Fecha </w:t>
      </w:r>
      <w:r w:rsidR="00907250">
        <w:rPr>
          <w:b/>
          <w:bCs/>
          <w:lang w:val="es-ES_tradnl"/>
        </w:rPr>
        <w:t>inicio y fin</w:t>
      </w:r>
      <w:r w:rsidRPr="00213D7F">
        <w:rPr>
          <w:b/>
          <w:bCs/>
          <w:lang w:val="es-ES_tradnl"/>
        </w:rPr>
        <w:t xml:space="preserve">: </w:t>
      </w:r>
      <w:r w:rsidR="00BF47BB">
        <w:rPr>
          <w:lang w:val="es-ES_tradnl"/>
        </w:rPr>
        <w:t>Fecha en la que se inicia la inclusión del cambio en la nueva versión</w:t>
      </w:r>
      <w:r w:rsidR="009554AA">
        <w:rPr>
          <w:lang w:val="es-ES_tradnl"/>
        </w:rPr>
        <w:t xml:space="preserve"> y fecha fin en </w:t>
      </w:r>
      <w:r w:rsidR="002D5141">
        <w:rPr>
          <w:lang w:val="es-ES_tradnl"/>
        </w:rPr>
        <w:t xml:space="preserve">la cual finalizaría </w:t>
      </w:r>
      <w:r w:rsidR="00FF538B">
        <w:rPr>
          <w:lang w:val="es-ES_tradnl"/>
        </w:rPr>
        <w:t xml:space="preserve">la integración de ambas. </w:t>
      </w:r>
    </w:p>
    <w:p w14:paraId="233CB9D0" w14:textId="77777777" w:rsidR="009E27ED" w:rsidRDefault="009E27ED" w:rsidP="00907250">
      <w:pPr>
        <w:numPr>
          <w:ilvl w:val="0"/>
          <w:numId w:val="34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>
        <w:rPr>
          <w:lang w:val="es-ES_tradnl"/>
        </w:rPr>
        <w:t>I</w:t>
      </w:r>
      <w:r w:rsidRPr="00D31AE7">
        <w:rPr>
          <w:lang w:val="es-ES_tradnl"/>
        </w:rPr>
        <w:t>dentificador (automático)</w:t>
      </w:r>
    </w:p>
    <w:p w14:paraId="6BB1226C" w14:textId="2A799AA6" w:rsidR="009E27ED" w:rsidRDefault="00FF538B" w:rsidP="00907250">
      <w:pPr>
        <w:numPr>
          <w:ilvl w:val="0"/>
          <w:numId w:val="34"/>
        </w:numPr>
        <w:rPr>
          <w:lang w:val="es-ES"/>
        </w:rPr>
      </w:pPr>
      <w:r>
        <w:rPr>
          <w:b/>
          <w:bCs/>
          <w:lang w:val="es-ES"/>
        </w:rPr>
        <w:t>Ver</w:t>
      </w:r>
      <w:r w:rsidR="00856C75">
        <w:rPr>
          <w:b/>
          <w:bCs/>
          <w:lang w:val="es-ES"/>
        </w:rPr>
        <w:t>sión cambio</w:t>
      </w:r>
      <w:r w:rsidR="009E27ED" w:rsidRPr="00D52297">
        <w:rPr>
          <w:b/>
          <w:bCs/>
          <w:lang w:val="es-ES"/>
        </w:rPr>
        <w:t>:</w:t>
      </w:r>
      <w:r w:rsidR="009E27ED" w:rsidRPr="00D52297">
        <w:rPr>
          <w:lang w:val="es-ES"/>
        </w:rPr>
        <w:t xml:space="preserve"> </w:t>
      </w:r>
      <w:r w:rsidR="00A473F9">
        <w:rPr>
          <w:lang w:val="es-ES"/>
        </w:rPr>
        <w:t>Versión del cambio el cual se va a integrar sobre la versión del programa.</w:t>
      </w:r>
    </w:p>
    <w:p w14:paraId="13BAA537" w14:textId="190DA3A3" w:rsidR="00A473F9" w:rsidRDefault="00A473F9" w:rsidP="00907250">
      <w:pPr>
        <w:numPr>
          <w:ilvl w:val="0"/>
          <w:numId w:val="34"/>
        </w:numPr>
        <w:rPr>
          <w:lang w:val="es-ES"/>
        </w:rPr>
      </w:pPr>
      <w:r>
        <w:rPr>
          <w:b/>
          <w:bCs/>
          <w:lang w:val="es-ES"/>
        </w:rPr>
        <w:t>Versión:</w:t>
      </w:r>
      <w:r>
        <w:rPr>
          <w:lang w:val="es-ES"/>
        </w:rPr>
        <w:t xml:space="preserve"> Versión del programa en el que se a introducir el cambio.</w:t>
      </w:r>
    </w:p>
    <w:p w14:paraId="05827C7A" w14:textId="195B909F" w:rsidR="009E27ED" w:rsidRDefault="00E97A1A" w:rsidP="00907250">
      <w:pPr>
        <w:numPr>
          <w:ilvl w:val="0"/>
          <w:numId w:val="34"/>
        </w:numPr>
        <w:rPr>
          <w:lang w:val="es-ES"/>
        </w:rPr>
      </w:pPr>
      <w:r>
        <w:rPr>
          <w:b/>
          <w:bCs/>
          <w:lang w:val="es-ES"/>
        </w:rPr>
        <w:t>Diario de integración de la nueva versión</w:t>
      </w:r>
      <w:r w:rsidR="009E27ED">
        <w:rPr>
          <w:b/>
          <w:bCs/>
          <w:lang w:val="es-ES"/>
        </w:rPr>
        <w:t>:</w:t>
      </w:r>
      <w:r w:rsidR="009E27ED">
        <w:rPr>
          <w:lang w:val="es-ES"/>
        </w:rPr>
        <w:t xml:space="preserve"> Errores que inducen un fallo en el sistema lo que conllevaría, de manera automática un no apto en la casilla correspondiente. </w:t>
      </w:r>
    </w:p>
    <w:p w14:paraId="6CAA0397" w14:textId="77777777" w:rsidR="00E44479" w:rsidRDefault="00E44479" w:rsidP="00E44479">
      <w:pPr>
        <w:ind w:left="360"/>
        <w:rPr>
          <w:lang w:val="es-ES"/>
        </w:rPr>
      </w:pPr>
    </w:p>
    <w:p w14:paraId="071B0419" w14:textId="07636BFA" w:rsidR="00E44479" w:rsidRDefault="00E44479" w:rsidP="00E44479">
      <w:pPr>
        <w:pStyle w:val="Ttulo3"/>
        <w:rPr>
          <w:lang w:val="es-ES_tradnl"/>
        </w:rPr>
      </w:pPr>
      <w:bookmarkStart w:id="31" w:name="_Toc158039239"/>
      <w:r w:rsidRPr="3670AE7D">
        <w:rPr>
          <w:lang w:val="es-ES"/>
        </w:rPr>
        <w:t xml:space="preserve">Plantilla </w:t>
      </w:r>
      <w:r w:rsidR="005059ED" w:rsidRPr="3670AE7D">
        <w:rPr>
          <w:lang w:val="es-ES"/>
        </w:rPr>
        <w:t>Distribución de la nueva versión</w:t>
      </w:r>
      <w:r w:rsidRPr="3670AE7D">
        <w:rPr>
          <w:lang w:val="es-ES"/>
        </w:rPr>
        <w:t>.</w:t>
      </w:r>
      <w:bookmarkEnd w:id="31"/>
    </w:p>
    <w:p w14:paraId="3278E835" w14:textId="7067F191" w:rsidR="00E44479" w:rsidRDefault="00E44479" w:rsidP="00E44479">
      <w:pPr>
        <w:jc w:val="both"/>
        <w:rPr>
          <w:lang w:val="es-ES_tradnl"/>
        </w:rPr>
      </w:pPr>
      <w:r>
        <w:rPr>
          <w:lang w:val="es-ES_tradnl"/>
        </w:rPr>
        <w:t xml:space="preserve">Plantilla </w:t>
      </w:r>
      <w:r w:rsidR="002D097C">
        <w:rPr>
          <w:lang w:val="es-ES_tradnl"/>
        </w:rPr>
        <w:t>cubierta por el equipo</w:t>
      </w:r>
      <w:r w:rsidR="00812992">
        <w:rPr>
          <w:lang w:val="es-ES_tradnl"/>
        </w:rPr>
        <w:t xml:space="preserve"> encargado de la distribución </w:t>
      </w:r>
      <w:r>
        <w:rPr>
          <w:lang w:val="es-ES_tradnl"/>
        </w:rPr>
        <w:t xml:space="preserve"> </w:t>
      </w:r>
    </w:p>
    <w:p w14:paraId="63710AC6" w14:textId="77777777" w:rsidR="00E44479" w:rsidRPr="00A74C89" w:rsidRDefault="00E44479" w:rsidP="00E44479">
      <w:pPr>
        <w:pStyle w:val="Ttulo4"/>
        <w:rPr>
          <w:lang w:val="es-ES_tradnl"/>
        </w:rPr>
      </w:pPr>
      <w:r>
        <w:rPr>
          <w:lang w:val="es-ES_tradnl"/>
        </w:rPr>
        <w:t>Modelo</w:t>
      </w:r>
    </w:p>
    <w:p w14:paraId="02B73FC0" w14:textId="77777777" w:rsidR="00E44479" w:rsidRDefault="00E44479" w:rsidP="002F39F9">
      <w:pPr>
        <w:ind w:left="708" w:hanging="708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142"/>
        <w:gridCol w:w="4141"/>
      </w:tblGrid>
      <w:tr w:rsidR="00E44479" w14:paraId="1D964257" w14:textId="7777777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B1558DB" w14:textId="77777777" w:rsidR="00E44479" w:rsidRDefault="00E4447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FE9491" w14:textId="2B28AB9C" w:rsidR="00E44479" w:rsidRDefault="00C6142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  <w:r w:rsidR="00E44479">
              <w:rPr>
                <w:lang w:val="es-ES_tradnl"/>
              </w:rPr>
              <w:t xml:space="preserve">Fecha </w:t>
            </w:r>
            <w:r>
              <w:rPr>
                <w:lang w:val="es-ES_tradnl"/>
              </w:rPr>
              <w:t>lanzamiento</w:t>
            </w:r>
            <w:r w:rsidR="00E44479">
              <w:rPr>
                <w:lang w:val="es-ES_tradnl"/>
              </w:rPr>
              <w:t>:</w:t>
            </w:r>
          </w:p>
        </w:tc>
      </w:tr>
      <w:tr w:rsidR="00E44479" w:rsidRPr="00C55829" w14:paraId="33D35A29" w14:textId="77777777" w:rsidTr="3670AE7D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D6C2"/>
          </w:tcPr>
          <w:p w14:paraId="287BB7E8" w14:textId="15608786" w:rsidR="00E44479" w:rsidRDefault="00E4447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Versión </w:t>
            </w:r>
            <w:r w:rsidR="00CE7443">
              <w:rPr>
                <w:lang w:val="es-ES_tradnl"/>
              </w:rPr>
              <w:t>lanzamiento</w:t>
            </w:r>
            <w:r>
              <w:rPr>
                <w:lang w:val="es-ES_tradnl"/>
              </w:rPr>
              <w:t xml:space="preserve">:      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D6C2"/>
          </w:tcPr>
          <w:p w14:paraId="2D4B10E1" w14:textId="0EBB16BE" w:rsidR="00E44479" w:rsidRDefault="00CE7443">
            <w:pPr>
              <w:rPr>
                <w:lang w:val="es-ES_tradnl"/>
              </w:rPr>
            </w:pPr>
            <w:r>
              <w:rPr>
                <w:lang w:val="es-ES_tradnl"/>
              </w:rPr>
              <w:t>Soporte</w:t>
            </w:r>
            <w:r w:rsidR="00E44479">
              <w:rPr>
                <w:lang w:val="es-ES_tradnl"/>
              </w:rPr>
              <w:t xml:space="preserve">: </w:t>
            </w:r>
          </w:p>
        </w:tc>
      </w:tr>
      <w:tr w:rsidR="00E44479" w:rsidRPr="00537E5A" w14:paraId="4CDCE442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5D6C2"/>
          </w:tcPr>
          <w:p w14:paraId="4C53FB4F" w14:textId="4FB8F7CF" w:rsidR="00E44479" w:rsidRPr="00F05F5A" w:rsidRDefault="00CE7443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LANZAMIENTO DE LA NUEVA VERSIÓN</w:t>
            </w:r>
          </w:p>
        </w:tc>
      </w:tr>
      <w:tr w:rsidR="00E44479" w:rsidRPr="00537E5A" w14:paraId="5D930156" w14:textId="77777777">
        <w:tc>
          <w:tcPr>
            <w:tcW w:w="86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2D9AA8" w14:textId="77777777" w:rsidR="00E44479" w:rsidRPr="009D0F09" w:rsidRDefault="00E44479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6BA72611" w14:textId="77777777" w:rsidR="00E44479" w:rsidRPr="009D0F09" w:rsidRDefault="00E44479" w:rsidP="00E44479">
      <w:pPr>
        <w:rPr>
          <w:lang w:val="pt-PT"/>
        </w:rPr>
      </w:pPr>
    </w:p>
    <w:p w14:paraId="066C549D" w14:textId="77777777" w:rsidR="00E44479" w:rsidRPr="00F63D22" w:rsidRDefault="00E44479" w:rsidP="00E44479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04F6B706" w14:textId="262A2FA8" w:rsidR="00E44479" w:rsidRDefault="00CE7443" w:rsidP="00CE7443">
      <w:pPr>
        <w:numPr>
          <w:ilvl w:val="0"/>
          <w:numId w:val="35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Fecha lanzamiento</w:t>
      </w:r>
      <w:r w:rsidR="00E44479" w:rsidRPr="00213D7F">
        <w:rPr>
          <w:b/>
          <w:bCs/>
          <w:lang w:val="es-ES_tradnl"/>
        </w:rPr>
        <w:t xml:space="preserve">: </w:t>
      </w:r>
      <w:r w:rsidR="004F6CD4">
        <w:rPr>
          <w:lang w:val="es-ES_tradnl"/>
        </w:rPr>
        <w:t xml:space="preserve">Fecha en la cual se podrá obtener por el público objecto. </w:t>
      </w:r>
      <w:r w:rsidR="00E44479">
        <w:rPr>
          <w:lang w:val="es-ES_tradnl"/>
        </w:rPr>
        <w:t xml:space="preserve"> </w:t>
      </w:r>
    </w:p>
    <w:p w14:paraId="07D80633" w14:textId="77777777" w:rsidR="00E44479" w:rsidRDefault="00E44479" w:rsidP="00CE7443">
      <w:pPr>
        <w:numPr>
          <w:ilvl w:val="0"/>
          <w:numId w:val="35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>
        <w:rPr>
          <w:lang w:val="es-ES_tradnl"/>
        </w:rPr>
        <w:t>I</w:t>
      </w:r>
      <w:r w:rsidRPr="00D31AE7">
        <w:rPr>
          <w:lang w:val="es-ES_tradnl"/>
        </w:rPr>
        <w:t>dentificador (automático)</w:t>
      </w:r>
    </w:p>
    <w:p w14:paraId="05727BAB" w14:textId="3D5007E6" w:rsidR="00E44479" w:rsidRDefault="00E44479" w:rsidP="00CE7443">
      <w:pPr>
        <w:numPr>
          <w:ilvl w:val="0"/>
          <w:numId w:val="35"/>
        </w:numPr>
        <w:rPr>
          <w:lang w:val="es-ES"/>
        </w:rPr>
      </w:pPr>
      <w:r>
        <w:rPr>
          <w:b/>
          <w:bCs/>
          <w:lang w:val="es-ES"/>
        </w:rPr>
        <w:t xml:space="preserve">Versión </w:t>
      </w:r>
      <w:r w:rsidR="00CE7443">
        <w:rPr>
          <w:b/>
          <w:bCs/>
          <w:lang w:val="es-ES"/>
        </w:rPr>
        <w:t>lanzamiento</w:t>
      </w:r>
      <w:r w:rsidRPr="00D52297">
        <w:rPr>
          <w:b/>
          <w:bCs/>
          <w:lang w:val="es-ES"/>
        </w:rPr>
        <w:t>:</w:t>
      </w:r>
      <w:r w:rsidR="004F6CD4">
        <w:rPr>
          <w:lang w:val="es-ES"/>
        </w:rPr>
        <w:t xml:space="preserve"> Nombre que recibe la versión que es lanzada, normalmente sería lógico que fuese consecutiva a la anterior lanzada. </w:t>
      </w:r>
    </w:p>
    <w:p w14:paraId="13FEF7E3" w14:textId="0BBBBD3B" w:rsidR="00E44479" w:rsidRDefault="00CE7443" w:rsidP="00CE7443">
      <w:pPr>
        <w:numPr>
          <w:ilvl w:val="0"/>
          <w:numId w:val="35"/>
        </w:numPr>
        <w:rPr>
          <w:lang w:val="es-ES"/>
        </w:rPr>
      </w:pPr>
      <w:r>
        <w:rPr>
          <w:b/>
          <w:bCs/>
          <w:lang w:val="es-ES"/>
        </w:rPr>
        <w:t>Soporte</w:t>
      </w:r>
      <w:r w:rsidR="00E44479">
        <w:rPr>
          <w:b/>
          <w:bCs/>
          <w:lang w:val="es-ES"/>
        </w:rPr>
        <w:t>:</w:t>
      </w:r>
      <w:r w:rsidR="00E44479">
        <w:rPr>
          <w:lang w:val="es-ES"/>
        </w:rPr>
        <w:t xml:space="preserve"> </w:t>
      </w:r>
      <w:r w:rsidR="004F6CD4">
        <w:rPr>
          <w:lang w:val="es-ES"/>
        </w:rPr>
        <w:t>Plataformas en las que se lanza</w:t>
      </w:r>
      <w:r w:rsidR="00E44479">
        <w:rPr>
          <w:lang w:val="es-ES"/>
        </w:rPr>
        <w:t>.</w:t>
      </w:r>
    </w:p>
    <w:p w14:paraId="589FD77F" w14:textId="77777777" w:rsidR="00E44479" w:rsidRDefault="00E44479" w:rsidP="00E44479">
      <w:pPr>
        <w:rPr>
          <w:lang w:val="es-ES"/>
        </w:rPr>
      </w:pPr>
    </w:p>
    <w:p w14:paraId="39FE2403" w14:textId="77777777" w:rsidR="00884A4A" w:rsidRDefault="00884A4A" w:rsidP="00E44479">
      <w:pPr>
        <w:rPr>
          <w:lang w:val="es-ES"/>
        </w:rPr>
      </w:pPr>
    </w:p>
    <w:p w14:paraId="72398C4C" w14:textId="1C800844" w:rsidR="00884A4A" w:rsidRDefault="00884A4A" w:rsidP="00884A4A">
      <w:pPr>
        <w:pStyle w:val="Ttulo3"/>
        <w:rPr>
          <w:lang w:val="es-ES_tradnl"/>
        </w:rPr>
      </w:pPr>
      <w:bookmarkStart w:id="32" w:name="_Toc158039240"/>
      <w:r w:rsidRPr="3670AE7D">
        <w:rPr>
          <w:lang w:val="es-ES"/>
        </w:rPr>
        <w:t>Plantilla Informar al usuario.</w:t>
      </w:r>
      <w:bookmarkEnd w:id="32"/>
    </w:p>
    <w:p w14:paraId="24C84429" w14:textId="77777777" w:rsidR="00884A4A" w:rsidRDefault="00884A4A" w:rsidP="00884A4A">
      <w:pPr>
        <w:jc w:val="both"/>
        <w:rPr>
          <w:lang w:val="es-ES_tradnl"/>
        </w:rPr>
      </w:pPr>
      <w:r>
        <w:rPr>
          <w:lang w:val="es-ES_tradnl"/>
        </w:rPr>
        <w:t xml:space="preserve">Plantilla cubierta por el responsable de control que descarta la propuesta de cambio. </w:t>
      </w:r>
    </w:p>
    <w:p w14:paraId="31EB98CF" w14:textId="77777777" w:rsidR="00884A4A" w:rsidRPr="00A74C89" w:rsidRDefault="00884A4A" w:rsidP="00884A4A">
      <w:pPr>
        <w:pStyle w:val="Ttulo4"/>
        <w:rPr>
          <w:lang w:val="es-ES_tradnl"/>
        </w:rPr>
      </w:pPr>
      <w:r>
        <w:rPr>
          <w:lang w:val="es-ES_tradnl"/>
        </w:rPr>
        <w:lastRenderedPageBreak/>
        <w:t>Modelo</w:t>
      </w:r>
    </w:p>
    <w:p w14:paraId="365214B7" w14:textId="77777777" w:rsidR="00884A4A" w:rsidRDefault="00884A4A" w:rsidP="00884A4A">
      <w:pPr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142"/>
        <w:gridCol w:w="4141"/>
      </w:tblGrid>
      <w:tr w:rsidR="00884A4A" w14:paraId="16C7C883" w14:textId="7777777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5F19051" w14:textId="77777777" w:rsidR="00884A4A" w:rsidRDefault="00884A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Id: </w:t>
            </w:r>
          </w:p>
        </w:tc>
        <w:tc>
          <w:tcPr>
            <w:tcW w:w="42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A331E" w14:textId="77777777" w:rsidR="00884A4A" w:rsidRDefault="00884A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Fecha:</w:t>
            </w:r>
          </w:p>
        </w:tc>
      </w:tr>
      <w:tr w:rsidR="00884A4A" w:rsidRPr="00C55829" w14:paraId="353E236F" w14:textId="77777777" w:rsidTr="3670AE7D">
        <w:tc>
          <w:tcPr>
            <w:tcW w:w="45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BAF7"/>
          </w:tcPr>
          <w:p w14:paraId="09640F6D" w14:textId="77777777" w:rsidR="00884A4A" w:rsidRDefault="00884A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Nombre:       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BAF7"/>
          </w:tcPr>
          <w:p w14:paraId="5EB08729" w14:textId="67EE2704" w:rsidR="00884A4A" w:rsidRDefault="00884A4A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Correo-E: </w:t>
            </w:r>
          </w:p>
        </w:tc>
      </w:tr>
      <w:tr w:rsidR="00884A4A" w:rsidRPr="00C55829" w14:paraId="1931C1D3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BAF7"/>
          </w:tcPr>
          <w:p w14:paraId="2055DDFC" w14:textId="0BD53AFE" w:rsidR="00884A4A" w:rsidRDefault="00884A4A" w:rsidP="00884A4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Motivo del rechazo</w:t>
            </w:r>
          </w:p>
        </w:tc>
      </w:tr>
      <w:tr w:rsidR="00884A4A" w:rsidRPr="00C55829" w14:paraId="3C2DE3E0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B133D" w14:textId="77777777" w:rsidR="00884A4A" w:rsidRDefault="00884A4A">
            <w:pPr>
              <w:rPr>
                <w:lang w:val="es-ES_tradnl"/>
              </w:rPr>
            </w:pPr>
          </w:p>
        </w:tc>
      </w:tr>
      <w:tr w:rsidR="00884A4A" w:rsidRPr="00E44479" w14:paraId="11BCACF7" w14:textId="77777777" w:rsidTr="3670AE7D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DBAF7"/>
          </w:tcPr>
          <w:p w14:paraId="24E574C0" w14:textId="3CC6D0F6" w:rsidR="00884A4A" w:rsidRPr="00F05F5A" w:rsidRDefault="00884A4A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INFORMAR AL USUARIO</w:t>
            </w:r>
          </w:p>
        </w:tc>
      </w:tr>
      <w:tr w:rsidR="00884A4A" w:rsidRPr="00537E5A" w14:paraId="6908AE73" w14:textId="77777777">
        <w:tc>
          <w:tcPr>
            <w:tcW w:w="864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443096" w14:textId="77777777" w:rsidR="00884A4A" w:rsidRPr="009D0F09" w:rsidRDefault="00884A4A">
            <w:pPr>
              <w:jc w:val="center"/>
              <w:rPr>
                <w:lang w:val="pt-PT"/>
              </w:rPr>
            </w:pPr>
            <w:r w:rsidRPr="009D0F09">
              <w:rPr>
                <w:lang w:val="pt-PT"/>
              </w:rPr>
              <w:t>Página nº página actual / nº páginas total</w:t>
            </w:r>
          </w:p>
        </w:tc>
      </w:tr>
    </w:tbl>
    <w:p w14:paraId="0D196851" w14:textId="77777777" w:rsidR="00884A4A" w:rsidRPr="009D0F09" w:rsidRDefault="00884A4A" w:rsidP="00884A4A">
      <w:pPr>
        <w:rPr>
          <w:lang w:val="pt-PT"/>
        </w:rPr>
      </w:pPr>
    </w:p>
    <w:p w14:paraId="22C3AC8A" w14:textId="77777777" w:rsidR="00884A4A" w:rsidRPr="00F63D22" w:rsidRDefault="00884A4A" w:rsidP="00884A4A">
      <w:pPr>
        <w:pStyle w:val="Ttulo4"/>
        <w:rPr>
          <w:lang w:val="es-ES_tradnl"/>
        </w:rPr>
      </w:pPr>
      <w:r>
        <w:rPr>
          <w:lang w:val="es-ES_tradnl"/>
        </w:rPr>
        <w:t>Justificación de sus campos</w:t>
      </w:r>
    </w:p>
    <w:p w14:paraId="47BEFE0D" w14:textId="57B4A198" w:rsidR="00884A4A" w:rsidRDefault="00884A4A" w:rsidP="00884A4A">
      <w:pPr>
        <w:numPr>
          <w:ilvl w:val="0"/>
          <w:numId w:val="3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Fecha</w:t>
      </w:r>
      <w:r w:rsidRPr="00213D7F"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Fecha </w:t>
      </w:r>
      <w:r w:rsidR="002743EA">
        <w:rPr>
          <w:lang w:val="es-ES_tradnl"/>
        </w:rPr>
        <w:t xml:space="preserve">en la cual se le notifica al usuario </w:t>
      </w:r>
      <w:r w:rsidR="009308AF">
        <w:rPr>
          <w:lang w:val="es-ES_tradnl"/>
        </w:rPr>
        <w:t xml:space="preserve">la resolución negativa de su propuesta. </w:t>
      </w:r>
    </w:p>
    <w:p w14:paraId="05252359" w14:textId="77777777" w:rsidR="00884A4A" w:rsidRDefault="00884A4A" w:rsidP="00884A4A">
      <w:pPr>
        <w:numPr>
          <w:ilvl w:val="0"/>
          <w:numId w:val="36"/>
        </w:numPr>
        <w:rPr>
          <w:b/>
          <w:bCs/>
          <w:lang w:val="es-ES_tradnl"/>
        </w:rPr>
      </w:pPr>
      <w:r w:rsidRPr="00D31AE7">
        <w:rPr>
          <w:b/>
          <w:bCs/>
          <w:lang w:val="es-ES_tradnl"/>
        </w:rPr>
        <w:t xml:space="preserve">Identificador: </w:t>
      </w:r>
      <w:r>
        <w:rPr>
          <w:lang w:val="es-ES_tradnl"/>
        </w:rPr>
        <w:t>I</w:t>
      </w:r>
      <w:r w:rsidRPr="00D31AE7">
        <w:rPr>
          <w:lang w:val="es-ES_tradnl"/>
        </w:rPr>
        <w:t>dentificador (automático)</w:t>
      </w:r>
    </w:p>
    <w:p w14:paraId="7CC9D303" w14:textId="4BFACED9" w:rsidR="00884A4A" w:rsidRDefault="009308AF" w:rsidP="00884A4A">
      <w:pPr>
        <w:numPr>
          <w:ilvl w:val="0"/>
          <w:numId w:val="36"/>
        </w:numPr>
        <w:rPr>
          <w:lang w:val="es-ES"/>
        </w:rPr>
      </w:pPr>
      <w:r>
        <w:rPr>
          <w:b/>
          <w:bCs/>
          <w:lang w:val="es-ES"/>
        </w:rPr>
        <w:t xml:space="preserve">Nombre: </w:t>
      </w:r>
      <w:r w:rsidR="00884A4A">
        <w:rPr>
          <w:lang w:val="es-ES"/>
        </w:rPr>
        <w:t xml:space="preserve"> </w:t>
      </w:r>
      <w:r>
        <w:rPr>
          <w:lang w:val="es-ES"/>
        </w:rPr>
        <w:t>Nombre de la persona a la cual se le es notificada la resolución</w:t>
      </w:r>
      <w:r w:rsidR="00884A4A">
        <w:rPr>
          <w:lang w:val="es-ES"/>
        </w:rPr>
        <w:t xml:space="preserve">. </w:t>
      </w:r>
    </w:p>
    <w:p w14:paraId="65B11771" w14:textId="0612775D" w:rsidR="00884A4A" w:rsidRDefault="0012748A" w:rsidP="00884A4A">
      <w:pPr>
        <w:numPr>
          <w:ilvl w:val="0"/>
          <w:numId w:val="36"/>
        </w:numPr>
        <w:rPr>
          <w:lang w:val="es-ES"/>
        </w:rPr>
      </w:pPr>
      <w:r>
        <w:rPr>
          <w:b/>
          <w:bCs/>
          <w:lang w:val="es-ES"/>
        </w:rPr>
        <w:t>Correo-E</w:t>
      </w:r>
      <w:r w:rsidR="00884A4A">
        <w:rPr>
          <w:b/>
          <w:bCs/>
          <w:lang w:val="es-ES"/>
        </w:rPr>
        <w:t>:</w:t>
      </w:r>
      <w:r w:rsidR="00884A4A">
        <w:rPr>
          <w:lang w:val="es-ES"/>
        </w:rPr>
        <w:t xml:space="preserve"> </w:t>
      </w:r>
      <w:r>
        <w:rPr>
          <w:lang w:val="es-ES"/>
        </w:rPr>
        <w:t>Contacto a la cual se le enviará la resolución</w:t>
      </w:r>
      <w:r w:rsidR="00884A4A">
        <w:rPr>
          <w:lang w:val="es-ES"/>
        </w:rPr>
        <w:t>.</w:t>
      </w:r>
    </w:p>
    <w:p w14:paraId="14B5A005" w14:textId="05C5CED5" w:rsidR="0012748A" w:rsidRDefault="0012748A" w:rsidP="00884A4A">
      <w:pPr>
        <w:numPr>
          <w:ilvl w:val="0"/>
          <w:numId w:val="36"/>
        </w:numPr>
        <w:rPr>
          <w:lang w:val="es-ES"/>
        </w:rPr>
      </w:pPr>
      <w:r>
        <w:rPr>
          <w:b/>
          <w:bCs/>
          <w:lang w:val="es-ES"/>
        </w:rPr>
        <w:t>Motivo:</w:t>
      </w:r>
      <w:r>
        <w:rPr>
          <w:lang w:val="es-ES"/>
        </w:rPr>
        <w:t xml:space="preserve"> Justificación del motivo de que su propuesta sea denegada. </w:t>
      </w:r>
    </w:p>
    <w:p w14:paraId="6CBEE3E4" w14:textId="77777777" w:rsidR="00884A4A" w:rsidRPr="00D52297" w:rsidRDefault="00884A4A" w:rsidP="00E44479">
      <w:pPr>
        <w:rPr>
          <w:lang w:val="es-ES"/>
        </w:rPr>
      </w:pPr>
    </w:p>
    <w:p w14:paraId="2D8A0490" w14:textId="77777777" w:rsidR="0050172C" w:rsidRPr="00D52297" w:rsidRDefault="0050172C" w:rsidP="0050172C">
      <w:pPr>
        <w:rPr>
          <w:lang w:val="es-ES"/>
        </w:rPr>
      </w:pPr>
    </w:p>
    <w:p w14:paraId="22DDCAC7" w14:textId="77777777" w:rsidR="0050172C" w:rsidRPr="00D52297" w:rsidRDefault="0050172C" w:rsidP="0050172C">
      <w:pPr>
        <w:rPr>
          <w:lang w:val="es-ES"/>
        </w:rPr>
      </w:pPr>
    </w:p>
    <w:p w14:paraId="3D07F2B8" w14:textId="77777777" w:rsidR="00370DA3" w:rsidRPr="00D52297" w:rsidRDefault="00370DA3" w:rsidP="00370DA3">
      <w:pPr>
        <w:rPr>
          <w:lang w:val="es-ES"/>
        </w:rPr>
      </w:pPr>
    </w:p>
    <w:p w14:paraId="40436888" w14:textId="77777777" w:rsidR="001061FB" w:rsidRPr="00D52297" w:rsidRDefault="001061FB" w:rsidP="001061FB">
      <w:pPr>
        <w:rPr>
          <w:sz w:val="36"/>
          <w:lang w:val="es-ES"/>
        </w:rPr>
      </w:pPr>
      <w:r w:rsidRPr="00D52297">
        <w:rPr>
          <w:sz w:val="36"/>
          <w:lang w:val="es-ES"/>
        </w:rPr>
        <w:br w:type="page"/>
      </w:r>
    </w:p>
    <w:p w14:paraId="750DEEB6" w14:textId="77777777" w:rsidR="00405635" w:rsidRDefault="00405635" w:rsidP="00405635">
      <w:pPr>
        <w:pStyle w:val="Ttulo1"/>
      </w:pPr>
      <w:bookmarkStart w:id="33" w:name="_Toc158039241"/>
      <w:r w:rsidRPr="00405635">
        <w:t>ANEXOS</w:t>
      </w:r>
      <w:bookmarkEnd w:id="33"/>
    </w:p>
    <w:p w14:paraId="328BBCFF" w14:textId="77777777" w:rsidR="008D16F2" w:rsidRDefault="008D16F2" w:rsidP="008D16F2">
      <w:pPr>
        <w:pStyle w:val="Ttulo2"/>
        <w:rPr>
          <w:lang w:val="es-ES_tradnl"/>
        </w:rPr>
      </w:pPr>
      <w:bookmarkStart w:id="34" w:name="_Toc158039242"/>
      <w:r w:rsidRPr="008D16F2">
        <w:rPr>
          <w:lang w:val="es-ES_tradnl"/>
        </w:rPr>
        <w:t>Anexo</w:t>
      </w:r>
      <w:r w:rsidR="004D546D">
        <w:rPr>
          <w:lang w:val="es-ES_tradnl"/>
        </w:rPr>
        <w:t xml:space="preserve"> </w:t>
      </w:r>
      <w:r w:rsidRPr="008D16F2">
        <w:rPr>
          <w:lang w:val="es-ES_tradnl"/>
        </w:rPr>
        <w:t>1.</w:t>
      </w:r>
      <w:r w:rsidR="004D546D">
        <w:rPr>
          <w:lang w:val="es-ES_tradnl"/>
        </w:rPr>
        <w:t>-</w:t>
      </w:r>
      <w:r w:rsidRPr="008D16F2">
        <w:rPr>
          <w:lang w:val="es-ES_tradnl"/>
        </w:rPr>
        <w:t xml:space="preserve"> Cambios propuestos por cada miembro del grupo</w:t>
      </w:r>
      <w:bookmarkEnd w:id="34"/>
    </w:p>
    <w:p w14:paraId="16C7333F" w14:textId="2F8BB3F7" w:rsidR="004C162F" w:rsidRDefault="00EC501D" w:rsidP="004C162F">
      <w:pPr>
        <w:pStyle w:val="Ttulo3"/>
        <w:rPr>
          <w:lang w:val="es-ES_tradnl"/>
        </w:rPr>
      </w:pPr>
      <w:r>
        <w:rPr>
          <w:lang w:val="es-ES_tradnl"/>
        </w:rPr>
        <w:t>Hugo</w:t>
      </w:r>
    </w:p>
    <w:p w14:paraId="493523EE" w14:textId="54DB013E" w:rsidR="00231187" w:rsidRDefault="00527CD8" w:rsidP="00231187">
      <w:pPr>
        <w:numPr>
          <w:ilvl w:val="0"/>
          <w:numId w:val="28"/>
        </w:numPr>
        <w:rPr>
          <w:sz w:val="22"/>
          <w:szCs w:val="22"/>
          <w:lang w:val="es-ES_tradnl"/>
        </w:rPr>
      </w:pPr>
      <w:r w:rsidRPr="00527CD8">
        <w:rPr>
          <w:sz w:val="22"/>
          <w:szCs w:val="22"/>
          <w:lang w:val="es-ES_tradnl"/>
        </w:rPr>
        <w:t xml:space="preserve">Un </w:t>
      </w:r>
      <w:r>
        <w:rPr>
          <w:sz w:val="22"/>
          <w:szCs w:val="22"/>
          <w:lang w:val="es-ES_tradnl"/>
        </w:rPr>
        <w:t>requisito funcional</w:t>
      </w:r>
      <w:r w:rsidR="00DB5975">
        <w:rPr>
          <w:sz w:val="22"/>
          <w:szCs w:val="22"/>
          <w:lang w:val="es-ES_tradnl"/>
        </w:rPr>
        <w:t>: Extender una funcionalidad que permita el envío de localización en tiempo real de un usuario que pertenece a un grupo</w:t>
      </w:r>
    </w:p>
    <w:p w14:paraId="4CF32E8A" w14:textId="36626677" w:rsidR="00DB5975" w:rsidRDefault="00DB5975" w:rsidP="00231187">
      <w:pPr>
        <w:numPr>
          <w:ilvl w:val="0"/>
          <w:numId w:val="28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 requisito no funcional: </w:t>
      </w:r>
      <w:r w:rsidR="007D0BE1">
        <w:rPr>
          <w:sz w:val="22"/>
          <w:szCs w:val="22"/>
          <w:lang w:val="es-ES_tradnl"/>
        </w:rPr>
        <w:t xml:space="preserve">Extender la compatibilidad con otro sistema operativo nuevo. </w:t>
      </w:r>
    </w:p>
    <w:p w14:paraId="71AE9C06" w14:textId="703F94A7" w:rsidR="007D0BE1" w:rsidRPr="00527CD8" w:rsidRDefault="000B4B46" w:rsidP="00231187">
      <w:pPr>
        <w:numPr>
          <w:ilvl w:val="0"/>
          <w:numId w:val="28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 xml:space="preserve">Un problema en los documentos de la línea base: </w:t>
      </w:r>
      <w:r w:rsidR="00C124FA">
        <w:rPr>
          <w:sz w:val="22"/>
          <w:szCs w:val="22"/>
          <w:lang w:val="es-ES_tradnl"/>
        </w:rPr>
        <w:t>En el caso de pagos seguros existe un requisito mal descrito ya que es una restricción</w:t>
      </w:r>
      <w:r w:rsidR="00F14E7A">
        <w:rPr>
          <w:sz w:val="22"/>
          <w:szCs w:val="22"/>
          <w:lang w:val="es-ES_tradnl"/>
        </w:rPr>
        <w:t xml:space="preserve"> sobre un propio requisito funcional. </w:t>
      </w:r>
    </w:p>
    <w:p w14:paraId="64AB8BD3" w14:textId="066D7D01" w:rsidR="00EC501D" w:rsidRDefault="00EC501D" w:rsidP="00EC501D">
      <w:pPr>
        <w:pStyle w:val="Ttulo3"/>
        <w:rPr>
          <w:lang w:val="es-ES_tradnl"/>
        </w:rPr>
      </w:pPr>
      <w:r>
        <w:rPr>
          <w:lang w:val="es-ES_tradnl"/>
        </w:rPr>
        <w:t>Iñaki</w:t>
      </w:r>
    </w:p>
    <w:p w14:paraId="10DA1303" w14:textId="2C147A89" w:rsidR="00FA1235" w:rsidRDefault="00FA1235" w:rsidP="00FA1235">
      <w:pPr>
        <w:numPr>
          <w:ilvl w:val="0"/>
          <w:numId w:val="28"/>
        </w:numPr>
        <w:rPr>
          <w:sz w:val="22"/>
          <w:szCs w:val="22"/>
          <w:lang w:val="es-ES_tradnl"/>
        </w:rPr>
      </w:pPr>
      <w:r w:rsidRPr="00527CD8">
        <w:rPr>
          <w:sz w:val="22"/>
          <w:szCs w:val="22"/>
          <w:lang w:val="es-ES_tradnl"/>
        </w:rPr>
        <w:t xml:space="preserve">Un </w:t>
      </w:r>
      <w:r>
        <w:rPr>
          <w:sz w:val="22"/>
          <w:szCs w:val="22"/>
          <w:lang w:val="es-ES_tradnl"/>
        </w:rPr>
        <w:t xml:space="preserve">requisito funcional: </w:t>
      </w:r>
      <w:r w:rsidR="00752A16">
        <w:rPr>
          <w:sz w:val="22"/>
          <w:szCs w:val="22"/>
          <w:lang w:val="es-ES_tradnl"/>
        </w:rPr>
        <w:t xml:space="preserve">Seguridad y privacidad en el flujo de comunicación de los usuarios: cifrado de los chats de los grupos de </w:t>
      </w:r>
      <w:r w:rsidR="002B5B0A">
        <w:rPr>
          <w:sz w:val="22"/>
          <w:szCs w:val="22"/>
          <w:lang w:val="es-ES_tradnl"/>
        </w:rPr>
        <w:t>gastos para aumentar la privacidad de los usuarios.</w:t>
      </w:r>
    </w:p>
    <w:p w14:paraId="191807B9" w14:textId="6E99A926" w:rsidR="00FA1235" w:rsidRDefault="00FA1235" w:rsidP="00FA1235">
      <w:pPr>
        <w:numPr>
          <w:ilvl w:val="0"/>
          <w:numId w:val="28"/>
        </w:numPr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Un requisito no funcional: Programación de actividades</w:t>
      </w:r>
      <w:r w:rsidR="002B5B0A">
        <w:rPr>
          <w:sz w:val="22"/>
          <w:szCs w:val="22"/>
          <w:lang w:val="es-ES_tradnl"/>
        </w:rPr>
        <w:t xml:space="preserve">: </w:t>
      </w:r>
      <w:r w:rsidR="0050517F">
        <w:rPr>
          <w:sz w:val="22"/>
          <w:szCs w:val="22"/>
          <w:lang w:val="es-ES_tradnl"/>
        </w:rPr>
        <w:t>añadir la funcionalidad de</w:t>
      </w:r>
      <w:r w:rsidR="00217FB6">
        <w:rPr>
          <w:sz w:val="22"/>
          <w:szCs w:val="22"/>
          <w:lang w:val="es-ES_tradnl"/>
        </w:rPr>
        <w:t xml:space="preserve"> crear actividades programadas para el grupo</w:t>
      </w:r>
      <w:r w:rsidR="00A900F1">
        <w:rPr>
          <w:sz w:val="22"/>
          <w:szCs w:val="22"/>
          <w:lang w:val="es-ES_tradnl"/>
        </w:rPr>
        <w:t xml:space="preserve"> de gastos</w:t>
      </w:r>
      <w:r>
        <w:rPr>
          <w:sz w:val="22"/>
          <w:szCs w:val="22"/>
          <w:lang w:val="es-ES_tradnl"/>
        </w:rPr>
        <w:t xml:space="preserve">. </w:t>
      </w:r>
    </w:p>
    <w:p w14:paraId="49BB3D6B" w14:textId="155889BF" w:rsidR="00FA1235" w:rsidRPr="00FA1235" w:rsidRDefault="00FA1235" w:rsidP="003701C2">
      <w:pPr>
        <w:numPr>
          <w:ilvl w:val="0"/>
          <w:numId w:val="28"/>
        </w:numPr>
        <w:rPr>
          <w:lang w:val="es-ES_tradnl"/>
        </w:rPr>
      </w:pPr>
      <w:r>
        <w:rPr>
          <w:sz w:val="22"/>
          <w:szCs w:val="22"/>
          <w:lang w:val="es-ES_tradnl"/>
        </w:rPr>
        <w:t>Un problema en los documentos de la línea base:</w:t>
      </w:r>
      <w:r w:rsidR="00BC4B85">
        <w:rPr>
          <w:sz w:val="22"/>
          <w:szCs w:val="22"/>
          <w:lang w:val="es-ES_tradnl"/>
        </w:rPr>
        <w:t xml:space="preserve"> </w:t>
      </w:r>
      <w:r w:rsidR="00740AC1">
        <w:rPr>
          <w:sz w:val="22"/>
          <w:szCs w:val="22"/>
          <w:lang w:val="es-ES_tradnl"/>
        </w:rPr>
        <w:t>L</w:t>
      </w:r>
      <w:r w:rsidR="00891FD8">
        <w:rPr>
          <w:sz w:val="22"/>
          <w:szCs w:val="22"/>
          <w:lang w:val="es-ES_tradnl"/>
        </w:rPr>
        <w:t xml:space="preserve">os valores establecidos </w:t>
      </w:r>
      <w:r w:rsidR="00A900F1">
        <w:rPr>
          <w:sz w:val="22"/>
          <w:szCs w:val="22"/>
          <w:lang w:val="es-ES_tradnl"/>
        </w:rPr>
        <w:t>a los diferentes requisitos no son correctos</w:t>
      </w:r>
      <w:r w:rsidR="007A4B84">
        <w:rPr>
          <w:sz w:val="22"/>
          <w:szCs w:val="22"/>
          <w:lang w:val="es-ES_tradnl"/>
        </w:rPr>
        <w:t>, se le dio mayor valor a algunos que no suponen un aumento de capital para la empresa y viceversa</w:t>
      </w:r>
      <w:r w:rsidR="00BC4B85">
        <w:rPr>
          <w:sz w:val="22"/>
          <w:szCs w:val="22"/>
          <w:lang w:val="es-ES_tradnl"/>
        </w:rPr>
        <w:t>.</w:t>
      </w:r>
      <w:r>
        <w:rPr>
          <w:sz w:val="22"/>
          <w:szCs w:val="22"/>
          <w:lang w:val="es-ES_tradnl"/>
        </w:rPr>
        <w:t xml:space="preserve"> </w:t>
      </w:r>
    </w:p>
    <w:p w14:paraId="7CCF3272" w14:textId="25E94358" w:rsidR="00EC501D" w:rsidRDefault="00EC501D" w:rsidP="00EC501D">
      <w:pPr>
        <w:pStyle w:val="Ttulo3"/>
        <w:rPr>
          <w:lang w:val="es-ES_tradnl"/>
        </w:rPr>
      </w:pPr>
      <w:r>
        <w:rPr>
          <w:lang w:val="es-ES_tradnl"/>
        </w:rPr>
        <w:t>Nerea</w:t>
      </w:r>
    </w:p>
    <w:p w14:paraId="6E140A70" w14:textId="17A55030" w:rsidR="00A34FFD" w:rsidRPr="0070654B" w:rsidRDefault="00180812" w:rsidP="00180812">
      <w:pPr>
        <w:numPr>
          <w:ilvl w:val="0"/>
          <w:numId w:val="28"/>
        </w:numPr>
        <w:rPr>
          <w:sz w:val="22"/>
          <w:szCs w:val="22"/>
          <w:lang w:val="es-ES_tradnl"/>
        </w:rPr>
      </w:pPr>
      <w:r w:rsidRPr="0070654B">
        <w:rPr>
          <w:sz w:val="22"/>
          <w:szCs w:val="22"/>
          <w:lang w:val="es-ES_tradnl"/>
        </w:rPr>
        <w:t xml:space="preserve">Un requisito funcional: </w:t>
      </w:r>
      <w:r w:rsidR="008175A4" w:rsidRPr="0070654B">
        <w:rPr>
          <w:sz w:val="22"/>
          <w:szCs w:val="22"/>
          <w:lang w:val="es-ES_tradnl"/>
        </w:rPr>
        <w:t>proporcionar la opción de configurar los ajustes de privacidad</w:t>
      </w:r>
      <w:r w:rsidR="00F275AC" w:rsidRPr="0070654B">
        <w:rPr>
          <w:sz w:val="22"/>
          <w:szCs w:val="22"/>
          <w:lang w:val="es-ES_tradnl"/>
        </w:rPr>
        <w:t>.</w:t>
      </w:r>
    </w:p>
    <w:p w14:paraId="70485740" w14:textId="7116ED95" w:rsidR="008175A4" w:rsidRPr="0070654B" w:rsidRDefault="008175A4" w:rsidP="00180812">
      <w:pPr>
        <w:numPr>
          <w:ilvl w:val="0"/>
          <w:numId w:val="28"/>
        </w:numPr>
        <w:rPr>
          <w:sz w:val="22"/>
          <w:szCs w:val="22"/>
          <w:lang w:val="es-ES_tradnl"/>
        </w:rPr>
      </w:pPr>
      <w:r w:rsidRPr="0070654B">
        <w:rPr>
          <w:sz w:val="22"/>
          <w:szCs w:val="22"/>
          <w:lang w:val="es-ES_tradnl"/>
        </w:rPr>
        <w:t xml:space="preserve">Un requisito no funcional: </w:t>
      </w:r>
      <w:r w:rsidR="005A7FD0" w:rsidRPr="0070654B">
        <w:rPr>
          <w:sz w:val="22"/>
          <w:szCs w:val="22"/>
          <w:lang w:val="es-ES_tradnl"/>
        </w:rPr>
        <w:t xml:space="preserve">precisión en los cálculos </w:t>
      </w:r>
      <w:r w:rsidR="00F275AC" w:rsidRPr="0070654B">
        <w:rPr>
          <w:sz w:val="22"/>
          <w:szCs w:val="22"/>
          <w:lang w:val="es-ES_tradnl"/>
        </w:rPr>
        <w:t xml:space="preserve">en los </w:t>
      </w:r>
      <w:r w:rsidR="005A7FD0" w:rsidRPr="0070654B">
        <w:rPr>
          <w:sz w:val="22"/>
          <w:szCs w:val="22"/>
          <w:lang w:val="es-ES_tradnl"/>
        </w:rPr>
        <w:t>gastos</w:t>
      </w:r>
      <w:r w:rsidR="00F275AC" w:rsidRPr="0070654B">
        <w:rPr>
          <w:sz w:val="22"/>
          <w:szCs w:val="22"/>
          <w:lang w:val="es-ES_tradnl"/>
        </w:rPr>
        <w:t>.</w:t>
      </w:r>
    </w:p>
    <w:p w14:paraId="0FBA39B0" w14:textId="589F4495" w:rsidR="00F275AC" w:rsidRPr="0070654B" w:rsidRDefault="00F275AC" w:rsidP="00180812">
      <w:pPr>
        <w:numPr>
          <w:ilvl w:val="0"/>
          <w:numId w:val="28"/>
        </w:numPr>
        <w:rPr>
          <w:sz w:val="22"/>
          <w:szCs w:val="22"/>
          <w:lang w:val="es-ES_tradnl"/>
        </w:rPr>
      </w:pPr>
      <w:r w:rsidRPr="0070654B">
        <w:rPr>
          <w:sz w:val="22"/>
          <w:szCs w:val="22"/>
          <w:lang w:val="es-ES_tradnl"/>
        </w:rPr>
        <w:t>Un problema en los documentos de la línea de base: el requisito de intercambio de mensajes no está justificado en una necesidad.</w:t>
      </w:r>
    </w:p>
    <w:p w14:paraId="42F397AA" w14:textId="5252DB29" w:rsidR="00EC501D" w:rsidRDefault="00EC501D" w:rsidP="00EC501D">
      <w:pPr>
        <w:pStyle w:val="Ttulo3"/>
        <w:rPr>
          <w:lang w:val="es-ES_tradnl"/>
        </w:rPr>
      </w:pPr>
      <w:r>
        <w:rPr>
          <w:lang w:val="es-ES_tradnl"/>
        </w:rPr>
        <w:t>María</w:t>
      </w:r>
    </w:p>
    <w:p w14:paraId="2CCA3769" w14:textId="77777777" w:rsidR="009341A8" w:rsidRPr="009341A8" w:rsidRDefault="009341A8" w:rsidP="009341A8">
      <w:pPr>
        <w:rPr>
          <w:sz w:val="22"/>
          <w:szCs w:val="22"/>
          <w:lang w:val="es-ES_tradnl"/>
        </w:rPr>
      </w:pPr>
      <w:r w:rsidRPr="009341A8">
        <w:rPr>
          <w:sz w:val="22"/>
          <w:szCs w:val="22"/>
          <w:lang w:val="es-ES_tradnl"/>
        </w:rPr>
        <w:t>-</w:t>
      </w:r>
      <w:r w:rsidRPr="009341A8">
        <w:rPr>
          <w:sz w:val="22"/>
          <w:szCs w:val="22"/>
          <w:lang w:val="es-ES_tradnl"/>
        </w:rPr>
        <w:tab/>
        <w:t>Un requisito funcional: Permitir la edición de una reseña publicada por un usuario.</w:t>
      </w:r>
    </w:p>
    <w:p w14:paraId="64BC7BDA" w14:textId="77777777" w:rsidR="009341A8" w:rsidRPr="009341A8" w:rsidRDefault="009341A8" w:rsidP="009341A8">
      <w:pPr>
        <w:rPr>
          <w:sz w:val="22"/>
          <w:szCs w:val="22"/>
          <w:lang w:val="es-ES_tradnl"/>
        </w:rPr>
      </w:pPr>
      <w:r w:rsidRPr="009341A8">
        <w:rPr>
          <w:sz w:val="22"/>
          <w:szCs w:val="22"/>
          <w:lang w:val="es-ES_tradnl"/>
        </w:rPr>
        <w:t>-</w:t>
      </w:r>
      <w:r w:rsidRPr="009341A8">
        <w:rPr>
          <w:sz w:val="22"/>
          <w:szCs w:val="22"/>
          <w:lang w:val="es-ES_tradnl"/>
        </w:rPr>
        <w:tab/>
        <w:t>Un requisito no funcional: Encriptación de la base de datos y la copia de seguridad</w:t>
      </w:r>
    </w:p>
    <w:p w14:paraId="75BF9FA1" w14:textId="2DE849B1" w:rsidR="00EC501D" w:rsidRPr="00EC501D" w:rsidRDefault="009341A8" w:rsidP="009341A8">
      <w:pPr>
        <w:rPr>
          <w:lang w:val="es-ES_tradnl"/>
        </w:rPr>
      </w:pPr>
      <w:r w:rsidRPr="009341A8">
        <w:rPr>
          <w:sz w:val="22"/>
          <w:szCs w:val="22"/>
          <w:lang w:val="es-ES_tradnl"/>
        </w:rPr>
        <w:t>-</w:t>
      </w:r>
      <w:r w:rsidRPr="009341A8">
        <w:rPr>
          <w:sz w:val="22"/>
          <w:szCs w:val="22"/>
          <w:lang w:val="es-ES_tradnl"/>
        </w:rPr>
        <w:tab/>
        <w:t>Un problema en los documentos de la línea base: El caso de uso "Puntuar actividades" no está correctamente definido: falta especificación (buscar actividad, cuándo se permite puntuarla)</w:t>
      </w:r>
    </w:p>
    <w:p w14:paraId="35DE464C" w14:textId="652837CC" w:rsidR="008D16F2" w:rsidRPr="008D16F2" w:rsidRDefault="008D16F2" w:rsidP="008D16F2">
      <w:pPr>
        <w:rPr>
          <w:lang w:val="es-ES_tradnl"/>
        </w:rPr>
      </w:pPr>
    </w:p>
    <w:p w14:paraId="2B3BAC46" w14:textId="77777777" w:rsidR="001061FB" w:rsidRPr="00F63D22" w:rsidRDefault="00F63D22" w:rsidP="00405635">
      <w:pPr>
        <w:pStyle w:val="Ttulo2"/>
        <w:rPr>
          <w:lang w:val="es-ES_tradnl"/>
        </w:rPr>
      </w:pPr>
      <w:bookmarkStart w:id="35" w:name="_Toc158039243"/>
      <w:r w:rsidRPr="00F63D22">
        <w:rPr>
          <w:lang w:val="es-ES_tradnl"/>
        </w:rPr>
        <w:t>A</w:t>
      </w:r>
      <w:r w:rsidR="00F42A99" w:rsidRPr="00F63D22">
        <w:rPr>
          <w:lang w:val="es-ES_tradnl"/>
        </w:rPr>
        <w:t xml:space="preserve">nexo </w:t>
      </w:r>
      <w:r w:rsidR="008D16F2">
        <w:rPr>
          <w:lang w:val="es-ES_tradnl"/>
        </w:rPr>
        <w:t>2</w:t>
      </w:r>
      <w:r w:rsidR="00F42A99" w:rsidRPr="00F63D22">
        <w:rPr>
          <w:lang w:val="es-ES_tradnl"/>
        </w:rPr>
        <w:t>.</w:t>
      </w:r>
      <w:r w:rsidR="004D546D">
        <w:rPr>
          <w:lang w:val="es-ES_tradnl"/>
        </w:rPr>
        <w:t>-</w:t>
      </w:r>
      <w:r w:rsidR="00F42A99" w:rsidRPr="00F63D22">
        <w:rPr>
          <w:lang w:val="es-ES_tradnl"/>
        </w:rPr>
        <w:t xml:space="preserve"> </w:t>
      </w:r>
      <w:r>
        <w:rPr>
          <w:lang w:val="es-ES_tradnl"/>
        </w:rPr>
        <w:t>Bibliografía y m</w:t>
      </w:r>
      <w:r w:rsidRPr="00F63D22">
        <w:rPr>
          <w:lang w:val="es-ES_tradnl"/>
        </w:rPr>
        <w:t>aterial utilizado</w:t>
      </w:r>
      <w:bookmarkEnd w:id="35"/>
    </w:p>
    <w:p w14:paraId="3B54CD23" w14:textId="77777777" w:rsidR="00BA7101" w:rsidRPr="00D921C5" w:rsidRDefault="0070654B" w:rsidP="00BA7101">
      <w:pPr>
        <w:rPr>
          <w:sz w:val="22"/>
          <w:szCs w:val="22"/>
          <w:lang w:val="es-ES_tradnl"/>
        </w:rPr>
      </w:pPr>
      <w:r w:rsidRPr="00D921C5">
        <w:rPr>
          <w:sz w:val="22"/>
          <w:szCs w:val="22"/>
          <w:lang w:val="es-ES_tradnl"/>
        </w:rPr>
        <w:t>Durante la práctica se ha utilizado</w:t>
      </w:r>
      <w:r w:rsidR="00BA7101" w:rsidRPr="00D921C5">
        <w:rPr>
          <w:sz w:val="22"/>
          <w:szCs w:val="22"/>
          <w:lang w:val="es-ES_tradnl"/>
        </w:rPr>
        <w:t>:</w:t>
      </w:r>
    </w:p>
    <w:p w14:paraId="42F0D4BE" w14:textId="77777777" w:rsidR="00BA7101" w:rsidRPr="00D921C5" w:rsidRDefault="00BA7101" w:rsidP="00BA7101">
      <w:pPr>
        <w:rPr>
          <w:sz w:val="22"/>
          <w:szCs w:val="22"/>
          <w:lang w:val="es-ES_tradnl"/>
        </w:rPr>
      </w:pPr>
    </w:p>
    <w:p w14:paraId="78CA3A92" w14:textId="5B54D073" w:rsidR="00BA7101" w:rsidRPr="00D921C5" w:rsidRDefault="00BA7101" w:rsidP="00BA7101">
      <w:pPr>
        <w:rPr>
          <w:sz w:val="22"/>
          <w:szCs w:val="22"/>
          <w:lang w:val="es-ES_tradnl"/>
        </w:rPr>
      </w:pPr>
      <w:r w:rsidRPr="00D921C5">
        <w:rPr>
          <w:sz w:val="22"/>
          <w:szCs w:val="22"/>
          <w:lang w:val="es-ES_tradnl"/>
        </w:rPr>
        <w:t>[1] Universidad de Santiago de Compostela (202</w:t>
      </w:r>
      <w:r w:rsidR="003974A4" w:rsidRPr="00D921C5">
        <w:rPr>
          <w:sz w:val="22"/>
          <w:szCs w:val="22"/>
          <w:lang w:val="es-ES_tradnl"/>
        </w:rPr>
        <w:t>4</w:t>
      </w:r>
      <w:r w:rsidRPr="00D921C5">
        <w:rPr>
          <w:sz w:val="22"/>
          <w:szCs w:val="22"/>
          <w:lang w:val="es-ES_tradnl"/>
        </w:rPr>
        <w:t>).</w:t>
      </w:r>
    </w:p>
    <w:p w14:paraId="3AB689A4" w14:textId="4C113A24" w:rsidR="00780406" w:rsidRPr="00D921C5" w:rsidRDefault="009154BE" w:rsidP="00780406">
      <w:pPr>
        <w:rPr>
          <w:sz w:val="22"/>
          <w:szCs w:val="22"/>
          <w:lang w:val="es-ES_tradnl"/>
        </w:rPr>
      </w:pPr>
      <w:r w:rsidRPr="00D921C5">
        <w:rPr>
          <w:sz w:val="22"/>
          <w:szCs w:val="22"/>
          <w:lang w:val="es-ES_tradnl"/>
        </w:rPr>
        <w:t xml:space="preserve">      </w:t>
      </w:r>
      <w:r w:rsidR="003974A4" w:rsidRPr="00D921C5">
        <w:rPr>
          <w:sz w:val="22"/>
          <w:szCs w:val="22"/>
          <w:lang w:val="es-ES_tradnl"/>
        </w:rPr>
        <w:t>PresGC_dia1</w:t>
      </w:r>
      <w:r w:rsidR="00BA7101" w:rsidRPr="00D921C5">
        <w:rPr>
          <w:sz w:val="22"/>
          <w:szCs w:val="22"/>
          <w:lang w:val="es-ES_tradnl"/>
        </w:rPr>
        <w:t>.pdf. Recuperado d</w:t>
      </w:r>
      <w:r w:rsidR="00780406" w:rsidRPr="00D921C5">
        <w:rPr>
          <w:sz w:val="22"/>
          <w:szCs w:val="22"/>
          <w:lang w:val="es-ES_tradnl"/>
        </w:rPr>
        <w:t>e:</w:t>
      </w:r>
    </w:p>
    <w:p w14:paraId="321987B1" w14:textId="22BCCF5B" w:rsidR="0070654B" w:rsidRPr="00D921C5" w:rsidRDefault="009154BE" w:rsidP="00780406">
      <w:pPr>
        <w:rPr>
          <w:b/>
          <w:sz w:val="22"/>
          <w:szCs w:val="22"/>
          <w:lang w:val="es-ES_tradnl"/>
        </w:rPr>
      </w:pPr>
      <w:r w:rsidRPr="00D921C5">
        <w:rPr>
          <w:b/>
          <w:sz w:val="22"/>
          <w:szCs w:val="22"/>
          <w:lang w:val="es-ES_tradnl"/>
        </w:rPr>
        <w:t xml:space="preserve">      </w:t>
      </w:r>
      <w:hyperlink r:id="rId13" w:history="1">
        <w:r w:rsidR="004B665F" w:rsidRPr="00D921C5">
          <w:rPr>
            <w:rStyle w:val="Hipervnculo"/>
            <w:b w:val="0"/>
            <w:sz w:val="22"/>
            <w:szCs w:val="22"/>
            <w:lang w:val="es-ES_tradnl"/>
          </w:rPr>
          <w:t>https://cv.usc.es/mod/folder/view.php?id=1249111</w:t>
        </w:r>
      </w:hyperlink>
    </w:p>
    <w:p w14:paraId="20CE1DEA" w14:textId="709132BD" w:rsidR="004B665F" w:rsidRPr="004B665F" w:rsidRDefault="004B665F" w:rsidP="00780406">
      <w:pPr>
        <w:rPr>
          <w:b/>
          <w:bCs/>
          <w:sz w:val="18"/>
          <w:szCs w:val="18"/>
          <w:lang w:val="es-ES_tradnl"/>
        </w:rPr>
      </w:pPr>
    </w:p>
    <w:p w14:paraId="1B0CCBEB" w14:textId="77777777" w:rsidR="004B665F" w:rsidRDefault="004B665F" w:rsidP="00780406">
      <w:pPr>
        <w:rPr>
          <w:sz w:val="18"/>
          <w:szCs w:val="18"/>
          <w:lang w:val="es-ES_tradnl"/>
        </w:rPr>
      </w:pPr>
    </w:p>
    <w:p w14:paraId="61365968" w14:textId="77777777" w:rsidR="004B665F" w:rsidRPr="00F63D22" w:rsidRDefault="004B665F" w:rsidP="00780406">
      <w:pPr>
        <w:rPr>
          <w:szCs w:val="18"/>
          <w:lang w:val="es-ES_tradnl"/>
        </w:rPr>
      </w:pPr>
    </w:p>
    <w:p w14:paraId="2459DF14" w14:textId="77777777" w:rsidR="009F4572" w:rsidRPr="00F63D22" w:rsidRDefault="009F4572" w:rsidP="001061FB">
      <w:pPr>
        <w:rPr>
          <w:szCs w:val="18"/>
          <w:lang w:val="es-ES_tradnl"/>
        </w:rPr>
      </w:pPr>
    </w:p>
    <w:p w14:paraId="26CFCDA5" w14:textId="77777777" w:rsidR="009F4572" w:rsidRPr="00F63D22" w:rsidRDefault="009F4572" w:rsidP="001061FB">
      <w:pPr>
        <w:rPr>
          <w:szCs w:val="18"/>
          <w:lang w:val="es-ES_tradnl"/>
        </w:rPr>
      </w:pPr>
    </w:p>
    <w:p w14:paraId="30088AB0" w14:textId="1A0A18D3" w:rsidR="00F42A99" w:rsidRPr="00F63D22" w:rsidRDefault="00F42A99" w:rsidP="001061FB">
      <w:pPr>
        <w:rPr>
          <w:lang w:val="es-ES_tradnl"/>
        </w:rPr>
      </w:pPr>
    </w:p>
    <w:sectPr w:rsidR="00F42A99" w:rsidRPr="00F63D22" w:rsidSect="008A2580">
      <w:footerReference w:type="default" r:id="rId14"/>
      <w:pgSz w:w="11906" w:h="16838"/>
      <w:pgMar w:top="1270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0FAF" w14:textId="77777777" w:rsidR="008A2580" w:rsidRDefault="008A2580">
      <w:r>
        <w:separator/>
      </w:r>
    </w:p>
  </w:endnote>
  <w:endnote w:type="continuationSeparator" w:id="0">
    <w:p w14:paraId="2F8217C4" w14:textId="77777777" w:rsidR="008A2580" w:rsidRDefault="008A2580">
      <w:r>
        <w:continuationSeparator/>
      </w:r>
    </w:p>
  </w:endnote>
  <w:endnote w:type="continuationNotice" w:id="1">
    <w:p w14:paraId="3AEF6A3A" w14:textId="77777777" w:rsidR="008A2580" w:rsidRDefault="008A2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C5AC" w14:textId="68CBA3C9" w:rsidR="00F63D22" w:rsidRPr="00173FFA" w:rsidRDefault="00F63D22" w:rsidP="00F63D22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  <w:r w:rsidRPr="00173FFA">
      <w:rPr>
        <w:i/>
      </w:rPr>
      <w:fldChar w:fldCharType="begin"/>
    </w:r>
    <w:r w:rsidRPr="00173FFA">
      <w:rPr>
        <w:i/>
      </w:rPr>
      <w:instrText xml:space="preserve"> TIME \@ "dd/MM/yyyy" </w:instrText>
    </w:r>
    <w:r w:rsidRPr="00173FFA">
      <w:rPr>
        <w:i/>
      </w:rPr>
      <w:fldChar w:fldCharType="separate"/>
    </w:r>
    <w:r w:rsidR="00537E5A">
      <w:rPr>
        <w:i/>
        <w:noProof/>
      </w:rPr>
      <w:t>05/02/2024</w:t>
    </w:r>
    <w:r w:rsidRPr="00173FFA"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5519" w14:textId="36526CBA" w:rsidR="00F63D22" w:rsidRPr="00173FFA" w:rsidRDefault="00F63D22" w:rsidP="003036AA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537E5A">
      <w:rPr>
        <w:i/>
        <w:noProof/>
        <w:lang w:val="es-ES_tradnl"/>
      </w:rPr>
      <w:t>05/02/2024</w:t>
    </w:r>
    <w:r w:rsidRPr="00173FFA">
      <w:rPr>
        <w:i/>
      </w:rPr>
      <w:fldChar w:fldCharType="end"/>
    </w:r>
    <w:r w:rsidR="006B6897" w:rsidRPr="00173FFA">
      <w:rPr>
        <w:b/>
        <w:lang w:val="es-ES"/>
      </w:rPr>
      <w:t xml:space="preserve"> </w:t>
    </w:r>
    <w:r w:rsidR="006B6897" w:rsidRPr="00173FFA">
      <w:rPr>
        <w:b/>
        <w:lang w:val="es-ES"/>
      </w:rPr>
      <w:tab/>
    </w:r>
    <w:r w:rsidR="006B6897" w:rsidRPr="00173FFA">
      <w:rPr>
        <w:b/>
        <w:lang w:val="es-ES"/>
      </w:rPr>
      <w:tab/>
    </w:r>
    <w:r w:rsidR="00173FFA" w:rsidRPr="00173FFA">
      <w:rPr>
        <w:b/>
        <w:lang w:val="es-ES"/>
      </w:rPr>
      <w:fldChar w:fldCharType="begin"/>
    </w:r>
    <w:r w:rsidR="00173FFA" w:rsidRPr="00173FFA">
      <w:rPr>
        <w:b/>
        <w:lang w:val="es-ES"/>
      </w:rPr>
      <w:instrText xml:space="preserve"> PAGE   \* MERGEFORMAT </w:instrText>
    </w:r>
    <w:r w:rsidR="00173FFA"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i</w:t>
    </w:r>
    <w:r w:rsidR="00173FFA" w:rsidRPr="00173FFA">
      <w:rPr>
        <w:b/>
        <w:lang w:val="es-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AE20" w14:textId="492DB49F" w:rsidR="00173FFA" w:rsidRPr="00173FFA" w:rsidRDefault="00173FFA" w:rsidP="003036AA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537E5A">
      <w:rPr>
        <w:i/>
        <w:noProof/>
        <w:lang w:val="es-ES_tradnl"/>
      </w:rPr>
      <w:t>05/02/2024</w:t>
    </w:r>
    <w:r w:rsidRPr="00173FFA">
      <w:rPr>
        <w:i/>
      </w:rPr>
      <w:fldChar w:fldCharType="end"/>
    </w:r>
    <w:r w:rsidRPr="00173FFA">
      <w:rPr>
        <w:b/>
        <w:lang w:val="es-ES"/>
      </w:rPr>
      <w:t xml:space="preserve"> </w:t>
    </w:r>
    <w:r w:rsidRPr="00173FFA">
      <w:rPr>
        <w:b/>
        <w:lang w:val="es-ES"/>
      </w:rPr>
      <w:tab/>
    </w:r>
    <w:r w:rsidRPr="00173FFA">
      <w:rPr>
        <w:b/>
        <w:lang w:val="es-ES"/>
      </w:rPr>
      <w:tab/>
      <w:t xml:space="preserve">Página </w:t>
    </w:r>
    <w:r w:rsidRPr="00173FFA">
      <w:rPr>
        <w:b/>
        <w:lang w:val="es-ES"/>
      </w:rPr>
      <w:fldChar w:fldCharType="begin"/>
    </w:r>
    <w:r w:rsidRPr="00173FFA">
      <w:rPr>
        <w:b/>
        <w:lang w:val="es-ES"/>
      </w:rPr>
      <w:instrText xml:space="preserve"> PAGE   \* MERGEFORMAT </w:instrText>
    </w:r>
    <w:r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3</w:t>
    </w:r>
    <w:r w:rsidRPr="00173FFA">
      <w:rPr>
        <w:b/>
        <w:lang w:val="es-ES"/>
      </w:rPr>
      <w:fldChar w:fldCharType="end"/>
    </w:r>
    <w:r w:rsidRPr="00173FFA">
      <w:rPr>
        <w:b/>
        <w:lang w:val="es-ES"/>
      </w:rPr>
      <w:t xml:space="preserve"> de </w:t>
    </w:r>
    <w:r w:rsidRPr="00173FFA">
      <w:rPr>
        <w:b/>
        <w:lang w:val="es-ES"/>
      </w:rPr>
      <w:fldChar w:fldCharType="begin"/>
    </w:r>
    <w:r w:rsidRPr="00173FFA">
      <w:rPr>
        <w:b/>
        <w:lang w:val="es-ES"/>
      </w:rPr>
      <w:instrText xml:space="preserve"> NUMPAGES  \* Arabic  \* MERGEFORMAT </w:instrText>
    </w:r>
    <w:r w:rsidRPr="00173FFA">
      <w:rPr>
        <w:b/>
        <w:lang w:val="es-ES"/>
      </w:rPr>
      <w:fldChar w:fldCharType="separate"/>
    </w:r>
    <w:r w:rsidR="00BC4099">
      <w:rPr>
        <w:b/>
        <w:noProof/>
        <w:lang w:val="es-ES"/>
      </w:rPr>
      <w:t>6</w:t>
    </w:r>
    <w:r w:rsidRPr="00173FFA">
      <w:rPr>
        <w:b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000E" w14:textId="77777777" w:rsidR="008A2580" w:rsidRDefault="008A2580">
      <w:r>
        <w:separator/>
      </w:r>
    </w:p>
  </w:footnote>
  <w:footnote w:type="continuationSeparator" w:id="0">
    <w:p w14:paraId="54681A69" w14:textId="77777777" w:rsidR="008A2580" w:rsidRDefault="008A2580">
      <w:r>
        <w:continuationSeparator/>
      </w:r>
    </w:p>
  </w:footnote>
  <w:footnote w:type="continuationNotice" w:id="1">
    <w:p w14:paraId="3A4D9876" w14:textId="77777777" w:rsidR="008A2580" w:rsidRDefault="008A25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BA46" w14:textId="77777777" w:rsidR="006B6897" w:rsidRPr="00F512EB" w:rsidRDefault="006B6897" w:rsidP="006B689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="00F512EB" w:rsidRP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w14:paraId="443FDDE1" w14:textId="77777777" w:rsidR="00405635" w:rsidRPr="00F512EB" w:rsidRDefault="00405635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43E33F8D" w14:textId="77777777" w:rsidTr="00F70832">
      <w:trPr>
        <w:trHeight w:val="410"/>
      </w:trPr>
      <w:tc>
        <w:tcPr>
          <w:tcW w:w="1384" w:type="dxa"/>
          <w:vMerge w:val="restart"/>
        </w:tcPr>
        <w:p w14:paraId="62FCA2F1" w14:textId="77777777" w:rsidR="00F70832" w:rsidRPr="00F63D22" w:rsidRDefault="00F70832" w:rsidP="00C517EA">
          <w:pPr>
            <w:pStyle w:val="Encabezado"/>
            <w:jc w:val="center"/>
            <w:rPr>
              <w:b/>
              <w:sz w:val="40"/>
              <w:szCs w:val="40"/>
              <w:lang w:val="es-ES"/>
            </w:rPr>
          </w:pPr>
          <w:r w:rsidRPr="00F63D22">
            <w:rPr>
              <w:b/>
              <w:sz w:val="40"/>
              <w:szCs w:val="40"/>
              <w:lang w:val="es-ES"/>
            </w:rPr>
            <w:t>ENSO</w:t>
          </w:r>
        </w:p>
        <w:p w14:paraId="1103DC1C" w14:textId="77777777" w:rsidR="00F70832" w:rsidRPr="00F63D22" w:rsidRDefault="00F70832" w:rsidP="006B6897">
          <w:pPr>
            <w:pStyle w:val="Encabezado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14:paraId="5C1FC881" w14:textId="77777777" w:rsidR="00F70832" w:rsidRPr="000A058F" w:rsidRDefault="00F512EB" w:rsidP="00C517EA">
          <w:pPr>
            <w:pStyle w:val="Encabezado"/>
            <w:jc w:val="center"/>
            <w:rPr>
              <w:b/>
              <w:lang w:val="es-ES"/>
            </w:rPr>
          </w:pPr>
          <w:r w:rsidRPr="00F512EB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4A5BEEC1" w14:textId="4B1E7CA2" w:rsidR="00F70832" w:rsidRPr="00F70832" w:rsidRDefault="00F70832" w:rsidP="00F512EB">
          <w:pPr>
            <w:pStyle w:val="Encabezado"/>
            <w:jc w:val="center"/>
            <w:rPr>
              <w:i/>
              <w:color w:val="FF0000"/>
              <w:lang w:val="es-ES"/>
            </w:rPr>
          </w:pPr>
          <w:proofErr w:type="spellStart"/>
          <w:r w:rsidRPr="00F70832">
            <w:rPr>
              <w:b/>
              <w:lang w:val="pt-BR"/>
            </w:rPr>
            <w:t>Grp</w:t>
          </w:r>
          <w:proofErr w:type="spellEnd"/>
          <w:r w:rsidR="00A362C7">
            <w:rPr>
              <w:b/>
              <w:lang w:val="pt-BR"/>
            </w:rPr>
            <w:t>: 5</w:t>
          </w:r>
        </w:p>
      </w:tc>
    </w:tr>
    <w:tr w:rsidR="006B6897" w:rsidRPr="00537E5A" w14:paraId="28DF111A" w14:textId="77777777" w:rsidTr="006B6897">
      <w:trPr>
        <w:trHeight w:val="273"/>
      </w:trPr>
      <w:tc>
        <w:tcPr>
          <w:tcW w:w="1384" w:type="dxa"/>
          <w:vMerge/>
        </w:tcPr>
        <w:p w14:paraId="0009CB1C" w14:textId="77777777" w:rsidR="006B6897" w:rsidRPr="003036AA" w:rsidRDefault="006B6897" w:rsidP="00C517EA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12C19E35" w14:textId="26DC2469" w:rsidR="006B6897" w:rsidRPr="00A362C7" w:rsidRDefault="006B6897" w:rsidP="00A362C7">
          <w:pPr>
            <w:pStyle w:val="Encabezado"/>
            <w:jc w:val="center"/>
            <w:rPr>
              <w:b/>
              <w:i/>
              <w:lang w:val="pt-BR"/>
            </w:rPr>
          </w:pPr>
          <w:r w:rsidRPr="003036AA">
            <w:rPr>
              <w:b/>
              <w:lang w:val="pt-BR"/>
            </w:rPr>
            <w:t>Doc</w:t>
          </w:r>
          <w:r w:rsidRPr="003D156B">
            <w:rPr>
              <w:b/>
              <w:lang w:val="pt-BR"/>
            </w:rPr>
            <w:t xml:space="preserve">.:  </w:t>
          </w:r>
          <w:r w:rsidR="003D156B" w:rsidRPr="003D156B">
            <w:rPr>
              <w:b/>
              <w:i/>
              <w:lang w:val="pt-BR"/>
            </w:rPr>
            <w:t>DP_ControldeCambios_Grupo</w:t>
          </w:r>
          <w:r w:rsidR="00A362C7">
            <w:rPr>
              <w:b/>
              <w:i/>
              <w:lang w:val="pt-BR"/>
            </w:rPr>
            <w:t>5</w:t>
          </w:r>
          <w:r w:rsidR="003D156B" w:rsidRPr="003D156B">
            <w:rPr>
              <w:b/>
              <w:i/>
              <w:lang w:val="pt-BR"/>
            </w:rPr>
            <w:t>-v1</w:t>
          </w:r>
        </w:p>
      </w:tc>
    </w:tr>
  </w:tbl>
  <w:p w14:paraId="109FDC46" w14:textId="77777777" w:rsidR="00F63D22" w:rsidRPr="003D156B" w:rsidRDefault="00F63D2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5EC"/>
    <w:multiLevelType w:val="hybridMultilevel"/>
    <w:tmpl w:val="B9EC4CC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501"/>
    <w:multiLevelType w:val="hybridMultilevel"/>
    <w:tmpl w:val="5D8893AE"/>
    <w:lvl w:ilvl="0" w:tplc="436E2F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75B4"/>
    <w:multiLevelType w:val="hybridMultilevel"/>
    <w:tmpl w:val="79284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C421A"/>
    <w:multiLevelType w:val="hybridMultilevel"/>
    <w:tmpl w:val="358A5F66"/>
    <w:lvl w:ilvl="0" w:tplc="4F3052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12137"/>
    <w:multiLevelType w:val="hybridMultilevel"/>
    <w:tmpl w:val="9F0C0858"/>
    <w:lvl w:ilvl="0" w:tplc="7AA216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4D3A"/>
    <w:multiLevelType w:val="hybridMultilevel"/>
    <w:tmpl w:val="0D3AE1EC"/>
    <w:lvl w:ilvl="0" w:tplc="AB26820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EC7131"/>
    <w:multiLevelType w:val="hybridMultilevel"/>
    <w:tmpl w:val="4C0E3F20"/>
    <w:lvl w:ilvl="0" w:tplc="1B48026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sz w:val="18"/>
        <w:vertAlign w:val="baseline"/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10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D335F"/>
    <w:multiLevelType w:val="hybridMultilevel"/>
    <w:tmpl w:val="83E0A6B2"/>
    <w:lvl w:ilvl="0" w:tplc="8E502B9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451E5"/>
    <w:multiLevelType w:val="hybridMultilevel"/>
    <w:tmpl w:val="39AE5B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3312E"/>
    <w:multiLevelType w:val="hybridMultilevel"/>
    <w:tmpl w:val="3BBA9CA4"/>
    <w:lvl w:ilvl="0" w:tplc="6730F7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729D"/>
    <w:multiLevelType w:val="hybridMultilevel"/>
    <w:tmpl w:val="2AFC4A3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C0855"/>
    <w:multiLevelType w:val="hybridMultilevel"/>
    <w:tmpl w:val="C0F63494"/>
    <w:lvl w:ilvl="0" w:tplc="84F4EA1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sz w:val="18"/>
        <w:vertAlign w:val="baseline"/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22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1E44B5"/>
    <w:multiLevelType w:val="hybridMultilevel"/>
    <w:tmpl w:val="F190C81C"/>
    <w:lvl w:ilvl="0" w:tplc="8CBCA47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D1CDB"/>
    <w:multiLevelType w:val="hybridMultilevel"/>
    <w:tmpl w:val="CCBCC99C"/>
    <w:lvl w:ilvl="0" w:tplc="0712A6D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C63BEB"/>
    <w:multiLevelType w:val="hybridMultilevel"/>
    <w:tmpl w:val="9F1C969E"/>
    <w:lvl w:ilvl="0" w:tplc="4BBA8A4A">
      <w:numFmt w:val="bullet"/>
      <w:lvlText w:val="-"/>
      <w:lvlJc w:val="left"/>
      <w:pPr>
        <w:ind w:left="1068" w:hanging="360"/>
      </w:pPr>
      <w:rPr>
        <w:rFonts w:ascii="Aptos" w:eastAsia="Aptos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74753CE"/>
    <w:multiLevelType w:val="hybridMultilevel"/>
    <w:tmpl w:val="04A6D85E"/>
    <w:lvl w:ilvl="0" w:tplc="154A111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4D4C93"/>
    <w:multiLevelType w:val="hybridMultilevel"/>
    <w:tmpl w:val="29F2B268"/>
    <w:lvl w:ilvl="0" w:tplc="34364A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4782B"/>
    <w:multiLevelType w:val="hybridMultilevel"/>
    <w:tmpl w:val="50E26AD2"/>
    <w:lvl w:ilvl="0" w:tplc="A19428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9C436B4"/>
    <w:multiLevelType w:val="hybridMultilevel"/>
    <w:tmpl w:val="5B00835A"/>
    <w:lvl w:ilvl="0" w:tplc="BAE68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3803404">
    <w:abstractNumId w:val="9"/>
  </w:num>
  <w:num w:numId="2" w16cid:durableId="1302080985">
    <w:abstractNumId w:val="35"/>
  </w:num>
  <w:num w:numId="3" w16cid:durableId="668215697">
    <w:abstractNumId w:val="19"/>
  </w:num>
  <w:num w:numId="4" w16cid:durableId="1695613906">
    <w:abstractNumId w:val="24"/>
  </w:num>
  <w:num w:numId="5" w16cid:durableId="847598948">
    <w:abstractNumId w:val="11"/>
  </w:num>
  <w:num w:numId="6" w16cid:durableId="659115249">
    <w:abstractNumId w:val="21"/>
  </w:num>
  <w:num w:numId="7" w16cid:durableId="2049718945">
    <w:abstractNumId w:val="16"/>
  </w:num>
  <w:num w:numId="8" w16cid:durableId="88891615">
    <w:abstractNumId w:val="22"/>
  </w:num>
  <w:num w:numId="9" w16cid:durableId="518156354">
    <w:abstractNumId w:val="32"/>
  </w:num>
  <w:num w:numId="10" w16cid:durableId="1924991457">
    <w:abstractNumId w:val="12"/>
  </w:num>
  <w:num w:numId="11" w16cid:durableId="1012561745">
    <w:abstractNumId w:val="14"/>
  </w:num>
  <w:num w:numId="12" w16cid:durableId="801920394">
    <w:abstractNumId w:val="5"/>
  </w:num>
  <w:num w:numId="13" w16cid:durableId="1164859524">
    <w:abstractNumId w:val="4"/>
  </w:num>
  <w:num w:numId="14" w16cid:durableId="337076029">
    <w:abstractNumId w:val="10"/>
  </w:num>
  <w:num w:numId="15" w16cid:durableId="1702853513">
    <w:abstractNumId w:val="31"/>
  </w:num>
  <w:num w:numId="16" w16cid:durableId="62996807">
    <w:abstractNumId w:val="33"/>
  </w:num>
  <w:num w:numId="17" w16cid:durableId="2030253594">
    <w:abstractNumId w:val="23"/>
  </w:num>
  <w:num w:numId="18" w16cid:durableId="1115254035">
    <w:abstractNumId w:val="23"/>
  </w:num>
  <w:num w:numId="19" w16cid:durableId="1833595616">
    <w:abstractNumId w:val="30"/>
  </w:num>
  <w:num w:numId="20" w16cid:durableId="652375381">
    <w:abstractNumId w:val="1"/>
  </w:num>
  <w:num w:numId="21" w16cid:durableId="206646825">
    <w:abstractNumId w:val="29"/>
  </w:num>
  <w:num w:numId="22" w16cid:durableId="626081913">
    <w:abstractNumId w:val="17"/>
  </w:num>
  <w:num w:numId="23" w16cid:durableId="1628587444">
    <w:abstractNumId w:val="6"/>
  </w:num>
  <w:num w:numId="24" w16cid:durableId="1326591454">
    <w:abstractNumId w:val="0"/>
  </w:num>
  <w:num w:numId="25" w16cid:durableId="1663387693">
    <w:abstractNumId w:val="2"/>
  </w:num>
  <w:num w:numId="26" w16cid:durableId="1043408391">
    <w:abstractNumId w:val="15"/>
  </w:num>
  <w:num w:numId="27" w16cid:durableId="652493492">
    <w:abstractNumId w:val="3"/>
  </w:num>
  <w:num w:numId="28" w16cid:durableId="1410498180">
    <w:abstractNumId w:val="34"/>
  </w:num>
  <w:num w:numId="29" w16cid:durableId="1543328500">
    <w:abstractNumId w:val="23"/>
    <w:lvlOverride w:ilvl="0">
      <w:startOverride w:val="2"/>
    </w:lvlOverride>
    <w:lvlOverride w:ilvl="1">
      <w:startOverride w:val="3"/>
    </w:lvlOverride>
    <w:lvlOverride w:ilvl="2">
      <w:startOverride w:val="11"/>
    </w:lvlOverride>
  </w:num>
  <w:num w:numId="30" w16cid:durableId="1037855897">
    <w:abstractNumId w:val="7"/>
  </w:num>
  <w:num w:numId="31" w16cid:durableId="604071319">
    <w:abstractNumId w:val="18"/>
  </w:num>
  <w:num w:numId="32" w16cid:durableId="164708295">
    <w:abstractNumId w:val="20"/>
  </w:num>
  <w:num w:numId="33" w16cid:durableId="373041337">
    <w:abstractNumId w:val="28"/>
  </w:num>
  <w:num w:numId="34" w16cid:durableId="642855887">
    <w:abstractNumId w:val="26"/>
  </w:num>
  <w:num w:numId="35" w16cid:durableId="147329448">
    <w:abstractNumId w:val="8"/>
  </w:num>
  <w:num w:numId="36" w16cid:durableId="1282149075">
    <w:abstractNumId w:val="25"/>
  </w:num>
  <w:num w:numId="37" w16cid:durableId="1377926561">
    <w:abstractNumId w:val="13"/>
  </w:num>
  <w:num w:numId="38" w16cid:durableId="2089886092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>
      <o:colormru v:ext="edit" colors="lime,#9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074B"/>
    <w:rsid w:val="00001864"/>
    <w:rsid w:val="000034B5"/>
    <w:rsid w:val="0000491E"/>
    <w:rsid w:val="00005D7A"/>
    <w:rsid w:val="000074BD"/>
    <w:rsid w:val="00007DE8"/>
    <w:rsid w:val="000102C5"/>
    <w:rsid w:val="000118D3"/>
    <w:rsid w:val="000120F8"/>
    <w:rsid w:val="00012A02"/>
    <w:rsid w:val="00012A4B"/>
    <w:rsid w:val="000167E8"/>
    <w:rsid w:val="00017C5E"/>
    <w:rsid w:val="00020203"/>
    <w:rsid w:val="00023C38"/>
    <w:rsid w:val="00025277"/>
    <w:rsid w:val="00025945"/>
    <w:rsid w:val="0002627D"/>
    <w:rsid w:val="00026536"/>
    <w:rsid w:val="00026FCA"/>
    <w:rsid w:val="000315C3"/>
    <w:rsid w:val="000325D2"/>
    <w:rsid w:val="000333DE"/>
    <w:rsid w:val="0003424A"/>
    <w:rsid w:val="000350A0"/>
    <w:rsid w:val="00035252"/>
    <w:rsid w:val="00035CE2"/>
    <w:rsid w:val="0003652A"/>
    <w:rsid w:val="00036D5F"/>
    <w:rsid w:val="00037AC1"/>
    <w:rsid w:val="00037F06"/>
    <w:rsid w:val="000413CF"/>
    <w:rsid w:val="000439A9"/>
    <w:rsid w:val="0004652B"/>
    <w:rsid w:val="00050C06"/>
    <w:rsid w:val="00050DCD"/>
    <w:rsid w:val="00053100"/>
    <w:rsid w:val="000563CE"/>
    <w:rsid w:val="00057006"/>
    <w:rsid w:val="00061159"/>
    <w:rsid w:val="0006429A"/>
    <w:rsid w:val="00064A87"/>
    <w:rsid w:val="00064C01"/>
    <w:rsid w:val="00064E64"/>
    <w:rsid w:val="000671D8"/>
    <w:rsid w:val="00071938"/>
    <w:rsid w:val="00072095"/>
    <w:rsid w:val="00073132"/>
    <w:rsid w:val="00073821"/>
    <w:rsid w:val="00073C6E"/>
    <w:rsid w:val="000764AC"/>
    <w:rsid w:val="00077833"/>
    <w:rsid w:val="00077AB8"/>
    <w:rsid w:val="00080FAB"/>
    <w:rsid w:val="000810D3"/>
    <w:rsid w:val="00082127"/>
    <w:rsid w:val="000841B4"/>
    <w:rsid w:val="000845EE"/>
    <w:rsid w:val="00084D57"/>
    <w:rsid w:val="00085BB2"/>
    <w:rsid w:val="00086A1C"/>
    <w:rsid w:val="00087567"/>
    <w:rsid w:val="0008798C"/>
    <w:rsid w:val="00087A6E"/>
    <w:rsid w:val="00090265"/>
    <w:rsid w:val="0009236F"/>
    <w:rsid w:val="0009315A"/>
    <w:rsid w:val="00094B6B"/>
    <w:rsid w:val="0009535B"/>
    <w:rsid w:val="0009741D"/>
    <w:rsid w:val="0009766B"/>
    <w:rsid w:val="000A058F"/>
    <w:rsid w:val="000A0AF5"/>
    <w:rsid w:val="000A1A4A"/>
    <w:rsid w:val="000A2953"/>
    <w:rsid w:val="000A36D0"/>
    <w:rsid w:val="000A44E1"/>
    <w:rsid w:val="000A4B9E"/>
    <w:rsid w:val="000A4ED2"/>
    <w:rsid w:val="000A51F1"/>
    <w:rsid w:val="000A5378"/>
    <w:rsid w:val="000A5B7F"/>
    <w:rsid w:val="000A5F6A"/>
    <w:rsid w:val="000A64BC"/>
    <w:rsid w:val="000A6715"/>
    <w:rsid w:val="000A7F20"/>
    <w:rsid w:val="000B0AD4"/>
    <w:rsid w:val="000B4B46"/>
    <w:rsid w:val="000B5563"/>
    <w:rsid w:val="000B60EB"/>
    <w:rsid w:val="000B6554"/>
    <w:rsid w:val="000B6A5F"/>
    <w:rsid w:val="000B6C66"/>
    <w:rsid w:val="000C2C20"/>
    <w:rsid w:val="000C2E58"/>
    <w:rsid w:val="000C4199"/>
    <w:rsid w:val="000C6018"/>
    <w:rsid w:val="000D0E61"/>
    <w:rsid w:val="000D0EC0"/>
    <w:rsid w:val="000D4E0D"/>
    <w:rsid w:val="000D6728"/>
    <w:rsid w:val="000D6B2D"/>
    <w:rsid w:val="000D6E09"/>
    <w:rsid w:val="000D70AD"/>
    <w:rsid w:val="000E0AE5"/>
    <w:rsid w:val="000E1A03"/>
    <w:rsid w:val="000E4A11"/>
    <w:rsid w:val="000E666E"/>
    <w:rsid w:val="000E68E1"/>
    <w:rsid w:val="000E77C5"/>
    <w:rsid w:val="000F0DA0"/>
    <w:rsid w:val="000F13C0"/>
    <w:rsid w:val="000F57FB"/>
    <w:rsid w:val="000F6999"/>
    <w:rsid w:val="00100894"/>
    <w:rsid w:val="00104785"/>
    <w:rsid w:val="001061FB"/>
    <w:rsid w:val="0010627E"/>
    <w:rsid w:val="00106745"/>
    <w:rsid w:val="00106D32"/>
    <w:rsid w:val="00110CE1"/>
    <w:rsid w:val="001125A0"/>
    <w:rsid w:val="0011295C"/>
    <w:rsid w:val="001136D1"/>
    <w:rsid w:val="00113714"/>
    <w:rsid w:val="00114D35"/>
    <w:rsid w:val="001166EA"/>
    <w:rsid w:val="00117005"/>
    <w:rsid w:val="0011739E"/>
    <w:rsid w:val="00117825"/>
    <w:rsid w:val="00120C8B"/>
    <w:rsid w:val="00120EAA"/>
    <w:rsid w:val="00121C35"/>
    <w:rsid w:val="00122D24"/>
    <w:rsid w:val="00123C9F"/>
    <w:rsid w:val="00125484"/>
    <w:rsid w:val="001257E9"/>
    <w:rsid w:val="00125E90"/>
    <w:rsid w:val="0012748A"/>
    <w:rsid w:val="00127674"/>
    <w:rsid w:val="00127D20"/>
    <w:rsid w:val="00130B7D"/>
    <w:rsid w:val="001320AD"/>
    <w:rsid w:val="0013304C"/>
    <w:rsid w:val="00133351"/>
    <w:rsid w:val="00135047"/>
    <w:rsid w:val="0013558C"/>
    <w:rsid w:val="00136BF9"/>
    <w:rsid w:val="00136E87"/>
    <w:rsid w:val="001411FB"/>
    <w:rsid w:val="001447DD"/>
    <w:rsid w:val="00146857"/>
    <w:rsid w:val="00146983"/>
    <w:rsid w:val="00146B37"/>
    <w:rsid w:val="00146FDA"/>
    <w:rsid w:val="001474A3"/>
    <w:rsid w:val="00150159"/>
    <w:rsid w:val="00151036"/>
    <w:rsid w:val="00153242"/>
    <w:rsid w:val="001532E0"/>
    <w:rsid w:val="00154052"/>
    <w:rsid w:val="00154FEC"/>
    <w:rsid w:val="00155C1A"/>
    <w:rsid w:val="00156BE2"/>
    <w:rsid w:val="00160629"/>
    <w:rsid w:val="00160DAC"/>
    <w:rsid w:val="001611B9"/>
    <w:rsid w:val="00161610"/>
    <w:rsid w:val="001621AF"/>
    <w:rsid w:val="00162B79"/>
    <w:rsid w:val="00162BA5"/>
    <w:rsid w:val="00166741"/>
    <w:rsid w:val="00172360"/>
    <w:rsid w:val="00173FFA"/>
    <w:rsid w:val="00174953"/>
    <w:rsid w:val="0017497A"/>
    <w:rsid w:val="00176691"/>
    <w:rsid w:val="00180812"/>
    <w:rsid w:val="00180B6E"/>
    <w:rsid w:val="00181611"/>
    <w:rsid w:val="00181806"/>
    <w:rsid w:val="00181E41"/>
    <w:rsid w:val="00184CC9"/>
    <w:rsid w:val="00186049"/>
    <w:rsid w:val="00187193"/>
    <w:rsid w:val="00190722"/>
    <w:rsid w:val="0019102F"/>
    <w:rsid w:val="001946B7"/>
    <w:rsid w:val="00195FB3"/>
    <w:rsid w:val="00197C1F"/>
    <w:rsid w:val="001A2020"/>
    <w:rsid w:val="001A298F"/>
    <w:rsid w:val="001A2F9A"/>
    <w:rsid w:val="001A36FA"/>
    <w:rsid w:val="001A523F"/>
    <w:rsid w:val="001B2158"/>
    <w:rsid w:val="001B23D7"/>
    <w:rsid w:val="001B256A"/>
    <w:rsid w:val="001B2F0B"/>
    <w:rsid w:val="001B4E02"/>
    <w:rsid w:val="001B605F"/>
    <w:rsid w:val="001B77E5"/>
    <w:rsid w:val="001C0F9C"/>
    <w:rsid w:val="001C289F"/>
    <w:rsid w:val="001C29A0"/>
    <w:rsid w:val="001C47DF"/>
    <w:rsid w:val="001C6E8F"/>
    <w:rsid w:val="001C705F"/>
    <w:rsid w:val="001D0C7E"/>
    <w:rsid w:val="001D37CB"/>
    <w:rsid w:val="001D3C76"/>
    <w:rsid w:val="001D4B61"/>
    <w:rsid w:val="001D7957"/>
    <w:rsid w:val="001E09D8"/>
    <w:rsid w:val="001E128D"/>
    <w:rsid w:val="001E314E"/>
    <w:rsid w:val="001E375B"/>
    <w:rsid w:val="001E3FE9"/>
    <w:rsid w:val="001E4266"/>
    <w:rsid w:val="001E4AF1"/>
    <w:rsid w:val="001E6DE9"/>
    <w:rsid w:val="001F0489"/>
    <w:rsid w:val="001F213D"/>
    <w:rsid w:val="001F2276"/>
    <w:rsid w:val="001F2A3E"/>
    <w:rsid w:val="001F3282"/>
    <w:rsid w:val="001F5D2E"/>
    <w:rsid w:val="001F74E9"/>
    <w:rsid w:val="001F798F"/>
    <w:rsid w:val="00200099"/>
    <w:rsid w:val="00200677"/>
    <w:rsid w:val="00202963"/>
    <w:rsid w:val="002040AB"/>
    <w:rsid w:val="00204E69"/>
    <w:rsid w:val="00205ED5"/>
    <w:rsid w:val="002061C0"/>
    <w:rsid w:val="00211400"/>
    <w:rsid w:val="00212297"/>
    <w:rsid w:val="00212D6C"/>
    <w:rsid w:val="00213D7F"/>
    <w:rsid w:val="0021564E"/>
    <w:rsid w:val="00216B76"/>
    <w:rsid w:val="002177B9"/>
    <w:rsid w:val="00217DFC"/>
    <w:rsid w:val="00217FB6"/>
    <w:rsid w:val="00221C6D"/>
    <w:rsid w:val="00224170"/>
    <w:rsid w:val="0022529F"/>
    <w:rsid w:val="00226782"/>
    <w:rsid w:val="002271DC"/>
    <w:rsid w:val="00227459"/>
    <w:rsid w:val="00231187"/>
    <w:rsid w:val="00232081"/>
    <w:rsid w:val="002327A1"/>
    <w:rsid w:val="002331B3"/>
    <w:rsid w:val="002337E4"/>
    <w:rsid w:val="002354F0"/>
    <w:rsid w:val="00235664"/>
    <w:rsid w:val="00236129"/>
    <w:rsid w:val="00236FE3"/>
    <w:rsid w:val="00241FA2"/>
    <w:rsid w:val="00243A8C"/>
    <w:rsid w:val="00244B86"/>
    <w:rsid w:val="00244D42"/>
    <w:rsid w:val="00244F87"/>
    <w:rsid w:val="0024595E"/>
    <w:rsid w:val="00246875"/>
    <w:rsid w:val="00247A95"/>
    <w:rsid w:val="002502B7"/>
    <w:rsid w:val="00250E07"/>
    <w:rsid w:val="00251DB5"/>
    <w:rsid w:val="00252CE4"/>
    <w:rsid w:val="002532AC"/>
    <w:rsid w:val="00253731"/>
    <w:rsid w:val="00254A12"/>
    <w:rsid w:val="00255AFB"/>
    <w:rsid w:val="00255BE3"/>
    <w:rsid w:val="0025687A"/>
    <w:rsid w:val="0025694F"/>
    <w:rsid w:val="00256D3D"/>
    <w:rsid w:val="00260462"/>
    <w:rsid w:val="0026191F"/>
    <w:rsid w:val="00264E7F"/>
    <w:rsid w:val="002661FD"/>
    <w:rsid w:val="00271B70"/>
    <w:rsid w:val="00273888"/>
    <w:rsid w:val="002743EA"/>
    <w:rsid w:val="00275056"/>
    <w:rsid w:val="002804D1"/>
    <w:rsid w:val="002811EE"/>
    <w:rsid w:val="00281E7B"/>
    <w:rsid w:val="00282F3A"/>
    <w:rsid w:val="00283951"/>
    <w:rsid w:val="00284D0D"/>
    <w:rsid w:val="0028582A"/>
    <w:rsid w:val="0028613E"/>
    <w:rsid w:val="00287B9F"/>
    <w:rsid w:val="00290371"/>
    <w:rsid w:val="00290FCB"/>
    <w:rsid w:val="00291456"/>
    <w:rsid w:val="002924E4"/>
    <w:rsid w:val="002926D9"/>
    <w:rsid w:val="00292D0F"/>
    <w:rsid w:val="00294346"/>
    <w:rsid w:val="00295F41"/>
    <w:rsid w:val="002A0A16"/>
    <w:rsid w:val="002A5601"/>
    <w:rsid w:val="002A58BA"/>
    <w:rsid w:val="002A596A"/>
    <w:rsid w:val="002B089F"/>
    <w:rsid w:val="002B164C"/>
    <w:rsid w:val="002B189C"/>
    <w:rsid w:val="002B2C7B"/>
    <w:rsid w:val="002B35DA"/>
    <w:rsid w:val="002B3BE7"/>
    <w:rsid w:val="002B4FDB"/>
    <w:rsid w:val="002B556F"/>
    <w:rsid w:val="002B5B0A"/>
    <w:rsid w:val="002B65A1"/>
    <w:rsid w:val="002B6906"/>
    <w:rsid w:val="002B6907"/>
    <w:rsid w:val="002C0723"/>
    <w:rsid w:val="002C4A5C"/>
    <w:rsid w:val="002C57E5"/>
    <w:rsid w:val="002C59DB"/>
    <w:rsid w:val="002C5A0A"/>
    <w:rsid w:val="002C65DD"/>
    <w:rsid w:val="002C6952"/>
    <w:rsid w:val="002C7164"/>
    <w:rsid w:val="002D061C"/>
    <w:rsid w:val="002D097C"/>
    <w:rsid w:val="002D1849"/>
    <w:rsid w:val="002D401A"/>
    <w:rsid w:val="002D5141"/>
    <w:rsid w:val="002D537F"/>
    <w:rsid w:val="002D73B9"/>
    <w:rsid w:val="002D73E5"/>
    <w:rsid w:val="002E173B"/>
    <w:rsid w:val="002E2E8A"/>
    <w:rsid w:val="002E341A"/>
    <w:rsid w:val="002E3B75"/>
    <w:rsid w:val="002E3FDC"/>
    <w:rsid w:val="002E44C6"/>
    <w:rsid w:val="002E5C58"/>
    <w:rsid w:val="002E6842"/>
    <w:rsid w:val="002E7E42"/>
    <w:rsid w:val="002F13E1"/>
    <w:rsid w:val="002F1478"/>
    <w:rsid w:val="002F21E0"/>
    <w:rsid w:val="002F2464"/>
    <w:rsid w:val="002F2C45"/>
    <w:rsid w:val="002F3795"/>
    <w:rsid w:val="002F39F9"/>
    <w:rsid w:val="002F554C"/>
    <w:rsid w:val="002F5B1C"/>
    <w:rsid w:val="002F7476"/>
    <w:rsid w:val="00300383"/>
    <w:rsid w:val="00300613"/>
    <w:rsid w:val="00301D06"/>
    <w:rsid w:val="00301E27"/>
    <w:rsid w:val="00302084"/>
    <w:rsid w:val="0030309F"/>
    <w:rsid w:val="003036AA"/>
    <w:rsid w:val="00304D6E"/>
    <w:rsid w:val="00306560"/>
    <w:rsid w:val="00306C99"/>
    <w:rsid w:val="003074FB"/>
    <w:rsid w:val="003106C8"/>
    <w:rsid w:val="00312627"/>
    <w:rsid w:val="00313B54"/>
    <w:rsid w:val="00314AB3"/>
    <w:rsid w:val="00315D19"/>
    <w:rsid w:val="00316189"/>
    <w:rsid w:val="003166EA"/>
    <w:rsid w:val="00317558"/>
    <w:rsid w:val="00317824"/>
    <w:rsid w:val="00317E81"/>
    <w:rsid w:val="0032037B"/>
    <w:rsid w:val="003208C6"/>
    <w:rsid w:val="00324684"/>
    <w:rsid w:val="003260B4"/>
    <w:rsid w:val="00326EE3"/>
    <w:rsid w:val="00331A69"/>
    <w:rsid w:val="00331CE3"/>
    <w:rsid w:val="0033563F"/>
    <w:rsid w:val="00335740"/>
    <w:rsid w:val="00337F79"/>
    <w:rsid w:val="00341041"/>
    <w:rsid w:val="00341200"/>
    <w:rsid w:val="0034156B"/>
    <w:rsid w:val="003420D3"/>
    <w:rsid w:val="003429F1"/>
    <w:rsid w:val="00342C24"/>
    <w:rsid w:val="003439A1"/>
    <w:rsid w:val="00345543"/>
    <w:rsid w:val="003458BE"/>
    <w:rsid w:val="003503C3"/>
    <w:rsid w:val="003506A1"/>
    <w:rsid w:val="00350F80"/>
    <w:rsid w:val="003511BB"/>
    <w:rsid w:val="003515EA"/>
    <w:rsid w:val="00351D2E"/>
    <w:rsid w:val="00354E93"/>
    <w:rsid w:val="0035507A"/>
    <w:rsid w:val="00356C11"/>
    <w:rsid w:val="00356DBA"/>
    <w:rsid w:val="0035756E"/>
    <w:rsid w:val="00360783"/>
    <w:rsid w:val="00360A93"/>
    <w:rsid w:val="00362CBF"/>
    <w:rsid w:val="00364F61"/>
    <w:rsid w:val="003701C2"/>
    <w:rsid w:val="00370313"/>
    <w:rsid w:val="00370372"/>
    <w:rsid w:val="00370DA3"/>
    <w:rsid w:val="00370F21"/>
    <w:rsid w:val="0037148A"/>
    <w:rsid w:val="00371EAF"/>
    <w:rsid w:val="00372FF0"/>
    <w:rsid w:val="0037513C"/>
    <w:rsid w:val="00375207"/>
    <w:rsid w:val="00382A8F"/>
    <w:rsid w:val="00383480"/>
    <w:rsid w:val="00383FCB"/>
    <w:rsid w:val="00384311"/>
    <w:rsid w:val="003848EB"/>
    <w:rsid w:val="003859E2"/>
    <w:rsid w:val="00386EB8"/>
    <w:rsid w:val="00387A67"/>
    <w:rsid w:val="0039116B"/>
    <w:rsid w:val="003927DF"/>
    <w:rsid w:val="003951FE"/>
    <w:rsid w:val="00397076"/>
    <w:rsid w:val="003974A4"/>
    <w:rsid w:val="00397DDB"/>
    <w:rsid w:val="003A034B"/>
    <w:rsid w:val="003A0513"/>
    <w:rsid w:val="003A1038"/>
    <w:rsid w:val="003A1E9C"/>
    <w:rsid w:val="003A1F9D"/>
    <w:rsid w:val="003A55A8"/>
    <w:rsid w:val="003A6991"/>
    <w:rsid w:val="003A773D"/>
    <w:rsid w:val="003B1E9B"/>
    <w:rsid w:val="003B1F20"/>
    <w:rsid w:val="003B1FD3"/>
    <w:rsid w:val="003B3C81"/>
    <w:rsid w:val="003B7067"/>
    <w:rsid w:val="003C0D5E"/>
    <w:rsid w:val="003C1ABD"/>
    <w:rsid w:val="003C26B3"/>
    <w:rsid w:val="003C3623"/>
    <w:rsid w:val="003C45E9"/>
    <w:rsid w:val="003C5BB8"/>
    <w:rsid w:val="003C5EBC"/>
    <w:rsid w:val="003C6066"/>
    <w:rsid w:val="003C6101"/>
    <w:rsid w:val="003D156B"/>
    <w:rsid w:val="003D1DCB"/>
    <w:rsid w:val="003D384F"/>
    <w:rsid w:val="003D4DC0"/>
    <w:rsid w:val="003D73AE"/>
    <w:rsid w:val="003D777B"/>
    <w:rsid w:val="003E0EA1"/>
    <w:rsid w:val="003E1860"/>
    <w:rsid w:val="003E3C81"/>
    <w:rsid w:val="003E7CDB"/>
    <w:rsid w:val="003F2800"/>
    <w:rsid w:val="003F38BE"/>
    <w:rsid w:val="003F4CA9"/>
    <w:rsid w:val="003F5B7B"/>
    <w:rsid w:val="003F7B08"/>
    <w:rsid w:val="00400CEE"/>
    <w:rsid w:val="00400F2A"/>
    <w:rsid w:val="0040188F"/>
    <w:rsid w:val="00402329"/>
    <w:rsid w:val="004025E5"/>
    <w:rsid w:val="0040528E"/>
    <w:rsid w:val="00405635"/>
    <w:rsid w:val="00406265"/>
    <w:rsid w:val="004109FE"/>
    <w:rsid w:val="00410CD5"/>
    <w:rsid w:val="00411936"/>
    <w:rsid w:val="0041264D"/>
    <w:rsid w:val="00413319"/>
    <w:rsid w:val="00414208"/>
    <w:rsid w:val="00415E9D"/>
    <w:rsid w:val="004168C5"/>
    <w:rsid w:val="00417435"/>
    <w:rsid w:val="00417A4B"/>
    <w:rsid w:val="00421ABA"/>
    <w:rsid w:val="00422496"/>
    <w:rsid w:val="00422E6A"/>
    <w:rsid w:val="00424507"/>
    <w:rsid w:val="00424903"/>
    <w:rsid w:val="0042648F"/>
    <w:rsid w:val="004274EB"/>
    <w:rsid w:val="0042779B"/>
    <w:rsid w:val="00427C52"/>
    <w:rsid w:val="004321AB"/>
    <w:rsid w:val="004327B7"/>
    <w:rsid w:val="00432828"/>
    <w:rsid w:val="00436A87"/>
    <w:rsid w:val="00436C3D"/>
    <w:rsid w:val="00437811"/>
    <w:rsid w:val="00441D02"/>
    <w:rsid w:val="00441DA3"/>
    <w:rsid w:val="0044369C"/>
    <w:rsid w:val="0044461F"/>
    <w:rsid w:val="0044518C"/>
    <w:rsid w:val="00450E43"/>
    <w:rsid w:val="00452C69"/>
    <w:rsid w:val="0045424B"/>
    <w:rsid w:val="0045442B"/>
    <w:rsid w:val="0045454D"/>
    <w:rsid w:val="004573F3"/>
    <w:rsid w:val="004609AF"/>
    <w:rsid w:val="0046122C"/>
    <w:rsid w:val="0046306B"/>
    <w:rsid w:val="00464D92"/>
    <w:rsid w:val="00470AB7"/>
    <w:rsid w:val="00473FBA"/>
    <w:rsid w:val="00474E63"/>
    <w:rsid w:val="004765A4"/>
    <w:rsid w:val="00476871"/>
    <w:rsid w:val="00476FF2"/>
    <w:rsid w:val="00477682"/>
    <w:rsid w:val="00477E05"/>
    <w:rsid w:val="00480805"/>
    <w:rsid w:val="00480AA5"/>
    <w:rsid w:val="00481658"/>
    <w:rsid w:val="00481D98"/>
    <w:rsid w:val="00481FD7"/>
    <w:rsid w:val="0048286F"/>
    <w:rsid w:val="00482FB1"/>
    <w:rsid w:val="00484545"/>
    <w:rsid w:val="00484792"/>
    <w:rsid w:val="004849AE"/>
    <w:rsid w:val="00485052"/>
    <w:rsid w:val="00485D83"/>
    <w:rsid w:val="00485F1D"/>
    <w:rsid w:val="00487381"/>
    <w:rsid w:val="00487731"/>
    <w:rsid w:val="00487F22"/>
    <w:rsid w:val="00490D6C"/>
    <w:rsid w:val="00491976"/>
    <w:rsid w:val="004928D6"/>
    <w:rsid w:val="0049309E"/>
    <w:rsid w:val="0049326E"/>
    <w:rsid w:val="004935C8"/>
    <w:rsid w:val="00496B64"/>
    <w:rsid w:val="004971DB"/>
    <w:rsid w:val="004A109D"/>
    <w:rsid w:val="004A21E6"/>
    <w:rsid w:val="004A2359"/>
    <w:rsid w:val="004A2AE9"/>
    <w:rsid w:val="004A34B6"/>
    <w:rsid w:val="004A3CBF"/>
    <w:rsid w:val="004A412B"/>
    <w:rsid w:val="004A58F0"/>
    <w:rsid w:val="004B4AE8"/>
    <w:rsid w:val="004B6026"/>
    <w:rsid w:val="004B665F"/>
    <w:rsid w:val="004B6B96"/>
    <w:rsid w:val="004B6DCB"/>
    <w:rsid w:val="004B7D9F"/>
    <w:rsid w:val="004C044A"/>
    <w:rsid w:val="004C07DB"/>
    <w:rsid w:val="004C162F"/>
    <w:rsid w:val="004C352A"/>
    <w:rsid w:val="004C378F"/>
    <w:rsid w:val="004C7035"/>
    <w:rsid w:val="004D12DD"/>
    <w:rsid w:val="004D18B2"/>
    <w:rsid w:val="004D1B3F"/>
    <w:rsid w:val="004D1DCB"/>
    <w:rsid w:val="004D1F9C"/>
    <w:rsid w:val="004D29C2"/>
    <w:rsid w:val="004D37F1"/>
    <w:rsid w:val="004D546D"/>
    <w:rsid w:val="004E0608"/>
    <w:rsid w:val="004E20D8"/>
    <w:rsid w:val="004E3883"/>
    <w:rsid w:val="004E3AD1"/>
    <w:rsid w:val="004E3E7A"/>
    <w:rsid w:val="004E622F"/>
    <w:rsid w:val="004E6D53"/>
    <w:rsid w:val="004E7E6B"/>
    <w:rsid w:val="004F03D0"/>
    <w:rsid w:val="004F04CD"/>
    <w:rsid w:val="004F0A1B"/>
    <w:rsid w:val="004F0E93"/>
    <w:rsid w:val="004F29BB"/>
    <w:rsid w:val="004F3431"/>
    <w:rsid w:val="004F43E2"/>
    <w:rsid w:val="004F60CF"/>
    <w:rsid w:val="004F6CD4"/>
    <w:rsid w:val="004F7D97"/>
    <w:rsid w:val="0050012D"/>
    <w:rsid w:val="0050172C"/>
    <w:rsid w:val="005032BE"/>
    <w:rsid w:val="005035BE"/>
    <w:rsid w:val="0050517F"/>
    <w:rsid w:val="005054EF"/>
    <w:rsid w:val="005059ED"/>
    <w:rsid w:val="005060E4"/>
    <w:rsid w:val="00506421"/>
    <w:rsid w:val="005100A7"/>
    <w:rsid w:val="0051138B"/>
    <w:rsid w:val="00511BEB"/>
    <w:rsid w:val="00515967"/>
    <w:rsid w:val="00515CA6"/>
    <w:rsid w:val="00516A33"/>
    <w:rsid w:val="00517F69"/>
    <w:rsid w:val="00521A32"/>
    <w:rsid w:val="00521E5E"/>
    <w:rsid w:val="00523D93"/>
    <w:rsid w:val="005266E4"/>
    <w:rsid w:val="005272F3"/>
    <w:rsid w:val="00527708"/>
    <w:rsid w:val="00527735"/>
    <w:rsid w:val="00527CD8"/>
    <w:rsid w:val="00527FD3"/>
    <w:rsid w:val="00530395"/>
    <w:rsid w:val="00531B96"/>
    <w:rsid w:val="00532AE0"/>
    <w:rsid w:val="00532C64"/>
    <w:rsid w:val="005337F7"/>
    <w:rsid w:val="00537E5A"/>
    <w:rsid w:val="00537F26"/>
    <w:rsid w:val="00540C5E"/>
    <w:rsid w:val="00541850"/>
    <w:rsid w:val="00544073"/>
    <w:rsid w:val="00545208"/>
    <w:rsid w:val="00547EDE"/>
    <w:rsid w:val="00550E88"/>
    <w:rsid w:val="00551618"/>
    <w:rsid w:val="005516B3"/>
    <w:rsid w:val="00551B08"/>
    <w:rsid w:val="00552E73"/>
    <w:rsid w:val="00552FD6"/>
    <w:rsid w:val="00555CDF"/>
    <w:rsid w:val="00556C3E"/>
    <w:rsid w:val="005579F6"/>
    <w:rsid w:val="00561559"/>
    <w:rsid w:val="005619A9"/>
    <w:rsid w:val="0056258C"/>
    <w:rsid w:val="00563A72"/>
    <w:rsid w:val="00564D71"/>
    <w:rsid w:val="00565076"/>
    <w:rsid w:val="0056629F"/>
    <w:rsid w:val="0056716A"/>
    <w:rsid w:val="005677B7"/>
    <w:rsid w:val="00571FC6"/>
    <w:rsid w:val="00574586"/>
    <w:rsid w:val="00577CE4"/>
    <w:rsid w:val="00582FEB"/>
    <w:rsid w:val="00584114"/>
    <w:rsid w:val="0059113A"/>
    <w:rsid w:val="00591897"/>
    <w:rsid w:val="0059588E"/>
    <w:rsid w:val="00595E5A"/>
    <w:rsid w:val="00596736"/>
    <w:rsid w:val="005A190B"/>
    <w:rsid w:val="005A3071"/>
    <w:rsid w:val="005A3F5F"/>
    <w:rsid w:val="005A5BA2"/>
    <w:rsid w:val="005A748F"/>
    <w:rsid w:val="005A7FD0"/>
    <w:rsid w:val="005B1EB3"/>
    <w:rsid w:val="005B34D4"/>
    <w:rsid w:val="005B397D"/>
    <w:rsid w:val="005B5ADA"/>
    <w:rsid w:val="005B7C7D"/>
    <w:rsid w:val="005C0E43"/>
    <w:rsid w:val="005C1CF9"/>
    <w:rsid w:val="005C1E46"/>
    <w:rsid w:val="005C26AD"/>
    <w:rsid w:val="005C3DEC"/>
    <w:rsid w:val="005C4AD1"/>
    <w:rsid w:val="005C5813"/>
    <w:rsid w:val="005D05DA"/>
    <w:rsid w:val="005D0C15"/>
    <w:rsid w:val="005D2B10"/>
    <w:rsid w:val="005D33AE"/>
    <w:rsid w:val="005D3CE8"/>
    <w:rsid w:val="005D5871"/>
    <w:rsid w:val="005D64C9"/>
    <w:rsid w:val="005D66CB"/>
    <w:rsid w:val="005D7C9B"/>
    <w:rsid w:val="005E0836"/>
    <w:rsid w:val="005E0CF4"/>
    <w:rsid w:val="005E1649"/>
    <w:rsid w:val="005E2265"/>
    <w:rsid w:val="005E31CC"/>
    <w:rsid w:val="005E3489"/>
    <w:rsid w:val="005E51F4"/>
    <w:rsid w:val="005E7138"/>
    <w:rsid w:val="005E7732"/>
    <w:rsid w:val="005E7788"/>
    <w:rsid w:val="005E7ED2"/>
    <w:rsid w:val="005F45D2"/>
    <w:rsid w:val="005F50FE"/>
    <w:rsid w:val="006007F9"/>
    <w:rsid w:val="00600C45"/>
    <w:rsid w:val="006021A2"/>
    <w:rsid w:val="00602AE9"/>
    <w:rsid w:val="0060388A"/>
    <w:rsid w:val="0060648F"/>
    <w:rsid w:val="0060755D"/>
    <w:rsid w:val="0061000C"/>
    <w:rsid w:val="00610559"/>
    <w:rsid w:val="00610D90"/>
    <w:rsid w:val="00611200"/>
    <w:rsid w:val="00611798"/>
    <w:rsid w:val="00612D28"/>
    <w:rsid w:val="00613968"/>
    <w:rsid w:val="00617366"/>
    <w:rsid w:val="00617864"/>
    <w:rsid w:val="00617B9E"/>
    <w:rsid w:val="006202BD"/>
    <w:rsid w:val="00621181"/>
    <w:rsid w:val="00621E80"/>
    <w:rsid w:val="00623764"/>
    <w:rsid w:val="00623A97"/>
    <w:rsid w:val="006250A1"/>
    <w:rsid w:val="00625A3C"/>
    <w:rsid w:val="0062612B"/>
    <w:rsid w:val="0062635C"/>
    <w:rsid w:val="00626ABE"/>
    <w:rsid w:val="00630FB4"/>
    <w:rsid w:val="00632971"/>
    <w:rsid w:val="00632D17"/>
    <w:rsid w:val="006373CB"/>
    <w:rsid w:val="00637E3C"/>
    <w:rsid w:val="00642BFC"/>
    <w:rsid w:val="006437C2"/>
    <w:rsid w:val="006470E7"/>
    <w:rsid w:val="00647323"/>
    <w:rsid w:val="006475C1"/>
    <w:rsid w:val="00654B18"/>
    <w:rsid w:val="00655942"/>
    <w:rsid w:val="006600D1"/>
    <w:rsid w:val="00660511"/>
    <w:rsid w:val="00663831"/>
    <w:rsid w:val="006638DC"/>
    <w:rsid w:val="00667A1D"/>
    <w:rsid w:val="00670FE3"/>
    <w:rsid w:val="00671070"/>
    <w:rsid w:val="0067151F"/>
    <w:rsid w:val="00671C00"/>
    <w:rsid w:val="00671EF4"/>
    <w:rsid w:val="006724F7"/>
    <w:rsid w:val="00672DFB"/>
    <w:rsid w:val="00673CBD"/>
    <w:rsid w:val="0067479A"/>
    <w:rsid w:val="00677D2C"/>
    <w:rsid w:val="006808BF"/>
    <w:rsid w:val="0068449F"/>
    <w:rsid w:val="00684CCB"/>
    <w:rsid w:val="006857C7"/>
    <w:rsid w:val="00686180"/>
    <w:rsid w:val="006866D5"/>
    <w:rsid w:val="00686909"/>
    <w:rsid w:val="00687461"/>
    <w:rsid w:val="006931A7"/>
    <w:rsid w:val="00694942"/>
    <w:rsid w:val="00695A57"/>
    <w:rsid w:val="006A079B"/>
    <w:rsid w:val="006A35C5"/>
    <w:rsid w:val="006A551E"/>
    <w:rsid w:val="006A5924"/>
    <w:rsid w:val="006A5C50"/>
    <w:rsid w:val="006A66E8"/>
    <w:rsid w:val="006A6983"/>
    <w:rsid w:val="006A79D1"/>
    <w:rsid w:val="006B2AB3"/>
    <w:rsid w:val="006B63F2"/>
    <w:rsid w:val="006B6897"/>
    <w:rsid w:val="006C11DA"/>
    <w:rsid w:val="006C1319"/>
    <w:rsid w:val="006C2673"/>
    <w:rsid w:val="006C4FB7"/>
    <w:rsid w:val="006C630C"/>
    <w:rsid w:val="006C663B"/>
    <w:rsid w:val="006C68DE"/>
    <w:rsid w:val="006D14C9"/>
    <w:rsid w:val="006D1834"/>
    <w:rsid w:val="006D3661"/>
    <w:rsid w:val="006D4E70"/>
    <w:rsid w:val="006D5068"/>
    <w:rsid w:val="006D50AF"/>
    <w:rsid w:val="006D50E4"/>
    <w:rsid w:val="006D6234"/>
    <w:rsid w:val="006D72A6"/>
    <w:rsid w:val="006E1E54"/>
    <w:rsid w:val="006E5371"/>
    <w:rsid w:val="006E55A9"/>
    <w:rsid w:val="006E6427"/>
    <w:rsid w:val="006F2008"/>
    <w:rsid w:val="006F3E3A"/>
    <w:rsid w:val="006F4524"/>
    <w:rsid w:val="006F5171"/>
    <w:rsid w:val="006F63F8"/>
    <w:rsid w:val="006F768A"/>
    <w:rsid w:val="0070083F"/>
    <w:rsid w:val="007009CD"/>
    <w:rsid w:val="00700D5B"/>
    <w:rsid w:val="00700F0A"/>
    <w:rsid w:val="00700F20"/>
    <w:rsid w:val="00701BFD"/>
    <w:rsid w:val="0070463F"/>
    <w:rsid w:val="0070546E"/>
    <w:rsid w:val="0070654B"/>
    <w:rsid w:val="00706AD9"/>
    <w:rsid w:val="00707589"/>
    <w:rsid w:val="00707F0E"/>
    <w:rsid w:val="00710DFB"/>
    <w:rsid w:val="0071244F"/>
    <w:rsid w:val="00712F0E"/>
    <w:rsid w:val="00714B42"/>
    <w:rsid w:val="00714CB2"/>
    <w:rsid w:val="00715DC5"/>
    <w:rsid w:val="00716E30"/>
    <w:rsid w:val="00717366"/>
    <w:rsid w:val="00720B77"/>
    <w:rsid w:val="007222DE"/>
    <w:rsid w:val="00723949"/>
    <w:rsid w:val="00723F69"/>
    <w:rsid w:val="0072583A"/>
    <w:rsid w:val="00731EC0"/>
    <w:rsid w:val="00733290"/>
    <w:rsid w:val="00733E13"/>
    <w:rsid w:val="007358A2"/>
    <w:rsid w:val="00735D67"/>
    <w:rsid w:val="007361A7"/>
    <w:rsid w:val="007404BD"/>
    <w:rsid w:val="00740AC1"/>
    <w:rsid w:val="00740F69"/>
    <w:rsid w:val="00742B67"/>
    <w:rsid w:val="00742C15"/>
    <w:rsid w:val="007433CF"/>
    <w:rsid w:val="00743DD8"/>
    <w:rsid w:val="007501FB"/>
    <w:rsid w:val="0075068D"/>
    <w:rsid w:val="00750D8F"/>
    <w:rsid w:val="007517C4"/>
    <w:rsid w:val="00752A16"/>
    <w:rsid w:val="00753BBD"/>
    <w:rsid w:val="00754669"/>
    <w:rsid w:val="00755D5A"/>
    <w:rsid w:val="007563D5"/>
    <w:rsid w:val="00757261"/>
    <w:rsid w:val="00757892"/>
    <w:rsid w:val="00757ACE"/>
    <w:rsid w:val="00757BF0"/>
    <w:rsid w:val="00757D3D"/>
    <w:rsid w:val="00761B1A"/>
    <w:rsid w:val="00763BDA"/>
    <w:rsid w:val="007643E6"/>
    <w:rsid w:val="00765752"/>
    <w:rsid w:val="00765CD5"/>
    <w:rsid w:val="00765FB6"/>
    <w:rsid w:val="0076642E"/>
    <w:rsid w:val="007665D6"/>
    <w:rsid w:val="00770A60"/>
    <w:rsid w:val="00770D75"/>
    <w:rsid w:val="00771068"/>
    <w:rsid w:val="007711C0"/>
    <w:rsid w:val="00772F04"/>
    <w:rsid w:val="00773156"/>
    <w:rsid w:val="007734B6"/>
    <w:rsid w:val="007735CA"/>
    <w:rsid w:val="00773E8A"/>
    <w:rsid w:val="007753AC"/>
    <w:rsid w:val="00777B51"/>
    <w:rsid w:val="0078005A"/>
    <w:rsid w:val="00780406"/>
    <w:rsid w:val="00780AEA"/>
    <w:rsid w:val="00781DBB"/>
    <w:rsid w:val="00783B11"/>
    <w:rsid w:val="007859EE"/>
    <w:rsid w:val="00785A16"/>
    <w:rsid w:val="007874DF"/>
    <w:rsid w:val="00787F62"/>
    <w:rsid w:val="00790462"/>
    <w:rsid w:val="00791386"/>
    <w:rsid w:val="00792C81"/>
    <w:rsid w:val="00792D54"/>
    <w:rsid w:val="007950BF"/>
    <w:rsid w:val="007960E0"/>
    <w:rsid w:val="00796756"/>
    <w:rsid w:val="00796B05"/>
    <w:rsid w:val="007A0630"/>
    <w:rsid w:val="007A332D"/>
    <w:rsid w:val="007A3BD9"/>
    <w:rsid w:val="007A4B84"/>
    <w:rsid w:val="007A5F13"/>
    <w:rsid w:val="007A7415"/>
    <w:rsid w:val="007B356C"/>
    <w:rsid w:val="007B3D3A"/>
    <w:rsid w:val="007B4145"/>
    <w:rsid w:val="007B4208"/>
    <w:rsid w:val="007B59A0"/>
    <w:rsid w:val="007B5BFE"/>
    <w:rsid w:val="007B7DDB"/>
    <w:rsid w:val="007B7F23"/>
    <w:rsid w:val="007C0E7D"/>
    <w:rsid w:val="007C2F0C"/>
    <w:rsid w:val="007C2F72"/>
    <w:rsid w:val="007C35F0"/>
    <w:rsid w:val="007C381F"/>
    <w:rsid w:val="007C538C"/>
    <w:rsid w:val="007C7975"/>
    <w:rsid w:val="007D0BE1"/>
    <w:rsid w:val="007D105E"/>
    <w:rsid w:val="007D4AC6"/>
    <w:rsid w:val="007D649B"/>
    <w:rsid w:val="007E0FE1"/>
    <w:rsid w:val="007E13C9"/>
    <w:rsid w:val="007E19D7"/>
    <w:rsid w:val="007E5964"/>
    <w:rsid w:val="007E73E8"/>
    <w:rsid w:val="007F0C5B"/>
    <w:rsid w:val="007F217E"/>
    <w:rsid w:val="007F2DA3"/>
    <w:rsid w:val="007F5040"/>
    <w:rsid w:val="007F598D"/>
    <w:rsid w:val="0080210D"/>
    <w:rsid w:val="008029D5"/>
    <w:rsid w:val="008031E1"/>
    <w:rsid w:val="00805982"/>
    <w:rsid w:val="0080626C"/>
    <w:rsid w:val="0080679A"/>
    <w:rsid w:val="0081101D"/>
    <w:rsid w:val="008128F2"/>
    <w:rsid w:val="00812992"/>
    <w:rsid w:val="00813508"/>
    <w:rsid w:val="00813801"/>
    <w:rsid w:val="0081483B"/>
    <w:rsid w:val="00815B3E"/>
    <w:rsid w:val="00815CD8"/>
    <w:rsid w:val="0081647A"/>
    <w:rsid w:val="00816CE9"/>
    <w:rsid w:val="00816DE3"/>
    <w:rsid w:val="00817246"/>
    <w:rsid w:val="008175A4"/>
    <w:rsid w:val="008247BD"/>
    <w:rsid w:val="008255B9"/>
    <w:rsid w:val="008256B0"/>
    <w:rsid w:val="0082785B"/>
    <w:rsid w:val="00827BF9"/>
    <w:rsid w:val="00831287"/>
    <w:rsid w:val="0083270E"/>
    <w:rsid w:val="00837721"/>
    <w:rsid w:val="00841AF0"/>
    <w:rsid w:val="008424D7"/>
    <w:rsid w:val="008424DA"/>
    <w:rsid w:val="00843206"/>
    <w:rsid w:val="00843FB7"/>
    <w:rsid w:val="008452FE"/>
    <w:rsid w:val="0084588D"/>
    <w:rsid w:val="00846502"/>
    <w:rsid w:val="00852220"/>
    <w:rsid w:val="0085275C"/>
    <w:rsid w:val="008539E4"/>
    <w:rsid w:val="0085536B"/>
    <w:rsid w:val="00856A34"/>
    <w:rsid w:val="00856C75"/>
    <w:rsid w:val="00857E8A"/>
    <w:rsid w:val="00857FA2"/>
    <w:rsid w:val="0086240B"/>
    <w:rsid w:val="00862F59"/>
    <w:rsid w:val="00865025"/>
    <w:rsid w:val="008658FF"/>
    <w:rsid w:val="0087283D"/>
    <w:rsid w:val="008734E9"/>
    <w:rsid w:val="00874353"/>
    <w:rsid w:val="00874371"/>
    <w:rsid w:val="00876303"/>
    <w:rsid w:val="008763AE"/>
    <w:rsid w:val="00877FE3"/>
    <w:rsid w:val="00880CCD"/>
    <w:rsid w:val="008824FE"/>
    <w:rsid w:val="00882F50"/>
    <w:rsid w:val="00884A3B"/>
    <w:rsid w:val="00884A4A"/>
    <w:rsid w:val="008851B3"/>
    <w:rsid w:val="0088737F"/>
    <w:rsid w:val="008876C0"/>
    <w:rsid w:val="008915F9"/>
    <w:rsid w:val="008917FA"/>
    <w:rsid w:val="00891AC2"/>
    <w:rsid w:val="00891FD8"/>
    <w:rsid w:val="008938DD"/>
    <w:rsid w:val="00893A6D"/>
    <w:rsid w:val="0089401D"/>
    <w:rsid w:val="0089438C"/>
    <w:rsid w:val="00897715"/>
    <w:rsid w:val="008A15F8"/>
    <w:rsid w:val="008A2536"/>
    <w:rsid w:val="008A2580"/>
    <w:rsid w:val="008A2618"/>
    <w:rsid w:val="008A41F4"/>
    <w:rsid w:val="008A47A9"/>
    <w:rsid w:val="008A51C8"/>
    <w:rsid w:val="008B0EED"/>
    <w:rsid w:val="008B12AD"/>
    <w:rsid w:val="008B32E0"/>
    <w:rsid w:val="008B354D"/>
    <w:rsid w:val="008B3E9A"/>
    <w:rsid w:val="008B4C9D"/>
    <w:rsid w:val="008B6CEF"/>
    <w:rsid w:val="008B6FE7"/>
    <w:rsid w:val="008B7536"/>
    <w:rsid w:val="008C0EFE"/>
    <w:rsid w:val="008C31A6"/>
    <w:rsid w:val="008C38B8"/>
    <w:rsid w:val="008C4026"/>
    <w:rsid w:val="008C4735"/>
    <w:rsid w:val="008C704A"/>
    <w:rsid w:val="008C725B"/>
    <w:rsid w:val="008D16F2"/>
    <w:rsid w:val="008D38A9"/>
    <w:rsid w:val="008D4364"/>
    <w:rsid w:val="008D457E"/>
    <w:rsid w:val="008D6CA4"/>
    <w:rsid w:val="008D7659"/>
    <w:rsid w:val="008D7E8E"/>
    <w:rsid w:val="008E01FD"/>
    <w:rsid w:val="008E2377"/>
    <w:rsid w:val="008E45CE"/>
    <w:rsid w:val="008E4DAF"/>
    <w:rsid w:val="008E592E"/>
    <w:rsid w:val="008E7E2A"/>
    <w:rsid w:val="008F02F8"/>
    <w:rsid w:val="008F05B5"/>
    <w:rsid w:val="008F0665"/>
    <w:rsid w:val="008F0D53"/>
    <w:rsid w:val="008F0E3D"/>
    <w:rsid w:val="008F1C06"/>
    <w:rsid w:val="008F34C0"/>
    <w:rsid w:val="008F34DF"/>
    <w:rsid w:val="008F396B"/>
    <w:rsid w:val="008F3D03"/>
    <w:rsid w:val="008F4831"/>
    <w:rsid w:val="008F5318"/>
    <w:rsid w:val="008F5D4C"/>
    <w:rsid w:val="008F6438"/>
    <w:rsid w:val="008F6905"/>
    <w:rsid w:val="008F6B43"/>
    <w:rsid w:val="008F7E73"/>
    <w:rsid w:val="00901228"/>
    <w:rsid w:val="009015BF"/>
    <w:rsid w:val="00901F7A"/>
    <w:rsid w:val="00902CEE"/>
    <w:rsid w:val="00902F55"/>
    <w:rsid w:val="009030D1"/>
    <w:rsid w:val="00905D23"/>
    <w:rsid w:val="0090701F"/>
    <w:rsid w:val="00907250"/>
    <w:rsid w:val="00907B5C"/>
    <w:rsid w:val="00910A07"/>
    <w:rsid w:val="00914AE6"/>
    <w:rsid w:val="00915002"/>
    <w:rsid w:val="009154BE"/>
    <w:rsid w:val="00916CCB"/>
    <w:rsid w:val="009209FA"/>
    <w:rsid w:val="00921189"/>
    <w:rsid w:val="00922449"/>
    <w:rsid w:val="0092280F"/>
    <w:rsid w:val="00923BCA"/>
    <w:rsid w:val="009249C2"/>
    <w:rsid w:val="009254A6"/>
    <w:rsid w:val="00927A74"/>
    <w:rsid w:val="00927E3D"/>
    <w:rsid w:val="009308AF"/>
    <w:rsid w:val="00934185"/>
    <w:rsid w:val="009341A8"/>
    <w:rsid w:val="009341E0"/>
    <w:rsid w:val="0093463B"/>
    <w:rsid w:val="00934B34"/>
    <w:rsid w:val="00934EEE"/>
    <w:rsid w:val="0093527A"/>
    <w:rsid w:val="0093573C"/>
    <w:rsid w:val="009367EC"/>
    <w:rsid w:val="0093799D"/>
    <w:rsid w:val="00937D05"/>
    <w:rsid w:val="009432A7"/>
    <w:rsid w:val="00945472"/>
    <w:rsid w:val="00945810"/>
    <w:rsid w:val="0094685A"/>
    <w:rsid w:val="00951191"/>
    <w:rsid w:val="00951FC6"/>
    <w:rsid w:val="00953A9C"/>
    <w:rsid w:val="009554AA"/>
    <w:rsid w:val="00956F5A"/>
    <w:rsid w:val="009573EF"/>
    <w:rsid w:val="0095772E"/>
    <w:rsid w:val="0096164E"/>
    <w:rsid w:val="00961D1E"/>
    <w:rsid w:val="00963D37"/>
    <w:rsid w:val="00964546"/>
    <w:rsid w:val="00965BD7"/>
    <w:rsid w:val="00965FBA"/>
    <w:rsid w:val="0096666B"/>
    <w:rsid w:val="00971390"/>
    <w:rsid w:val="009735E4"/>
    <w:rsid w:val="009736E6"/>
    <w:rsid w:val="009749BC"/>
    <w:rsid w:val="00977D1D"/>
    <w:rsid w:val="00980239"/>
    <w:rsid w:val="00983EBC"/>
    <w:rsid w:val="0098470A"/>
    <w:rsid w:val="00984770"/>
    <w:rsid w:val="009879C7"/>
    <w:rsid w:val="00987A81"/>
    <w:rsid w:val="0099637C"/>
    <w:rsid w:val="009968D3"/>
    <w:rsid w:val="009A0237"/>
    <w:rsid w:val="009A5E6C"/>
    <w:rsid w:val="009B0129"/>
    <w:rsid w:val="009B1700"/>
    <w:rsid w:val="009B40FE"/>
    <w:rsid w:val="009B4A65"/>
    <w:rsid w:val="009B6139"/>
    <w:rsid w:val="009B62B5"/>
    <w:rsid w:val="009B62D6"/>
    <w:rsid w:val="009B6E31"/>
    <w:rsid w:val="009B6EF8"/>
    <w:rsid w:val="009B78E3"/>
    <w:rsid w:val="009C2570"/>
    <w:rsid w:val="009C26C4"/>
    <w:rsid w:val="009C363A"/>
    <w:rsid w:val="009C3A7A"/>
    <w:rsid w:val="009C48E0"/>
    <w:rsid w:val="009C4DDA"/>
    <w:rsid w:val="009C5666"/>
    <w:rsid w:val="009C5BB8"/>
    <w:rsid w:val="009C5CFE"/>
    <w:rsid w:val="009C69CF"/>
    <w:rsid w:val="009C6A57"/>
    <w:rsid w:val="009D0389"/>
    <w:rsid w:val="009D0F09"/>
    <w:rsid w:val="009D131C"/>
    <w:rsid w:val="009D1F41"/>
    <w:rsid w:val="009D1FB7"/>
    <w:rsid w:val="009D1FED"/>
    <w:rsid w:val="009D31BA"/>
    <w:rsid w:val="009D3557"/>
    <w:rsid w:val="009D4BD5"/>
    <w:rsid w:val="009D78D2"/>
    <w:rsid w:val="009D7A4E"/>
    <w:rsid w:val="009E27ED"/>
    <w:rsid w:val="009E3016"/>
    <w:rsid w:val="009E3DCD"/>
    <w:rsid w:val="009E51A0"/>
    <w:rsid w:val="009E53E3"/>
    <w:rsid w:val="009E6F37"/>
    <w:rsid w:val="009E7080"/>
    <w:rsid w:val="009F056A"/>
    <w:rsid w:val="009F0AF1"/>
    <w:rsid w:val="009F1382"/>
    <w:rsid w:val="009F1435"/>
    <w:rsid w:val="009F2D0F"/>
    <w:rsid w:val="009F32D3"/>
    <w:rsid w:val="009F36C2"/>
    <w:rsid w:val="009F42C3"/>
    <w:rsid w:val="009F4572"/>
    <w:rsid w:val="009F55BF"/>
    <w:rsid w:val="009F57FB"/>
    <w:rsid w:val="00A03311"/>
    <w:rsid w:val="00A04C00"/>
    <w:rsid w:val="00A04D57"/>
    <w:rsid w:val="00A05160"/>
    <w:rsid w:val="00A054E2"/>
    <w:rsid w:val="00A076F8"/>
    <w:rsid w:val="00A1016D"/>
    <w:rsid w:val="00A10D4B"/>
    <w:rsid w:val="00A11431"/>
    <w:rsid w:val="00A12057"/>
    <w:rsid w:val="00A12D96"/>
    <w:rsid w:val="00A13A48"/>
    <w:rsid w:val="00A1413D"/>
    <w:rsid w:val="00A161F6"/>
    <w:rsid w:val="00A16A41"/>
    <w:rsid w:val="00A20571"/>
    <w:rsid w:val="00A21216"/>
    <w:rsid w:val="00A2137E"/>
    <w:rsid w:val="00A2287D"/>
    <w:rsid w:val="00A233CC"/>
    <w:rsid w:val="00A2521E"/>
    <w:rsid w:val="00A26BF1"/>
    <w:rsid w:val="00A319AF"/>
    <w:rsid w:val="00A322BE"/>
    <w:rsid w:val="00A32B17"/>
    <w:rsid w:val="00A335ED"/>
    <w:rsid w:val="00A341D7"/>
    <w:rsid w:val="00A34FFD"/>
    <w:rsid w:val="00A350F8"/>
    <w:rsid w:val="00A3558C"/>
    <w:rsid w:val="00A362C7"/>
    <w:rsid w:val="00A42042"/>
    <w:rsid w:val="00A44546"/>
    <w:rsid w:val="00A47344"/>
    <w:rsid w:val="00A473F9"/>
    <w:rsid w:val="00A47BBF"/>
    <w:rsid w:val="00A54698"/>
    <w:rsid w:val="00A54D0C"/>
    <w:rsid w:val="00A55B10"/>
    <w:rsid w:val="00A56DAF"/>
    <w:rsid w:val="00A57201"/>
    <w:rsid w:val="00A60EDF"/>
    <w:rsid w:val="00A618A5"/>
    <w:rsid w:val="00A61B71"/>
    <w:rsid w:val="00A62620"/>
    <w:rsid w:val="00A63541"/>
    <w:rsid w:val="00A64B8D"/>
    <w:rsid w:val="00A65920"/>
    <w:rsid w:val="00A6644B"/>
    <w:rsid w:val="00A671DB"/>
    <w:rsid w:val="00A7023A"/>
    <w:rsid w:val="00A70F36"/>
    <w:rsid w:val="00A71D95"/>
    <w:rsid w:val="00A7275D"/>
    <w:rsid w:val="00A73C84"/>
    <w:rsid w:val="00A74C3A"/>
    <w:rsid w:val="00A74C89"/>
    <w:rsid w:val="00A758FB"/>
    <w:rsid w:val="00A75EE6"/>
    <w:rsid w:val="00A76AE0"/>
    <w:rsid w:val="00A76C40"/>
    <w:rsid w:val="00A806A5"/>
    <w:rsid w:val="00A81A5A"/>
    <w:rsid w:val="00A82DAF"/>
    <w:rsid w:val="00A85115"/>
    <w:rsid w:val="00A8553E"/>
    <w:rsid w:val="00A900F1"/>
    <w:rsid w:val="00A930FE"/>
    <w:rsid w:val="00A950D2"/>
    <w:rsid w:val="00A95B98"/>
    <w:rsid w:val="00A95EFD"/>
    <w:rsid w:val="00A97709"/>
    <w:rsid w:val="00AA0B20"/>
    <w:rsid w:val="00AA0B67"/>
    <w:rsid w:val="00AA15A0"/>
    <w:rsid w:val="00AA2048"/>
    <w:rsid w:val="00AA21D6"/>
    <w:rsid w:val="00AA285E"/>
    <w:rsid w:val="00AA47E2"/>
    <w:rsid w:val="00AA4B85"/>
    <w:rsid w:val="00AA5099"/>
    <w:rsid w:val="00AA58CA"/>
    <w:rsid w:val="00AA7542"/>
    <w:rsid w:val="00AB07AF"/>
    <w:rsid w:val="00AB302A"/>
    <w:rsid w:val="00AB4239"/>
    <w:rsid w:val="00AB4EC7"/>
    <w:rsid w:val="00AB72F8"/>
    <w:rsid w:val="00AB7875"/>
    <w:rsid w:val="00AB7AD5"/>
    <w:rsid w:val="00AC3489"/>
    <w:rsid w:val="00AC6136"/>
    <w:rsid w:val="00AC73E4"/>
    <w:rsid w:val="00AD0114"/>
    <w:rsid w:val="00AD1294"/>
    <w:rsid w:val="00AD3484"/>
    <w:rsid w:val="00AD52F4"/>
    <w:rsid w:val="00AD5656"/>
    <w:rsid w:val="00AD5E53"/>
    <w:rsid w:val="00AE11E5"/>
    <w:rsid w:val="00AE1591"/>
    <w:rsid w:val="00AE54DD"/>
    <w:rsid w:val="00AE56FA"/>
    <w:rsid w:val="00AE6BFF"/>
    <w:rsid w:val="00AF0998"/>
    <w:rsid w:val="00AF2034"/>
    <w:rsid w:val="00AF3881"/>
    <w:rsid w:val="00AF3DE9"/>
    <w:rsid w:val="00AF4039"/>
    <w:rsid w:val="00AF480D"/>
    <w:rsid w:val="00AF5936"/>
    <w:rsid w:val="00AF6229"/>
    <w:rsid w:val="00AF7139"/>
    <w:rsid w:val="00B00ED3"/>
    <w:rsid w:val="00B02C1F"/>
    <w:rsid w:val="00B04712"/>
    <w:rsid w:val="00B076E6"/>
    <w:rsid w:val="00B07C02"/>
    <w:rsid w:val="00B1159B"/>
    <w:rsid w:val="00B144EA"/>
    <w:rsid w:val="00B145C3"/>
    <w:rsid w:val="00B147FA"/>
    <w:rsid w:val="00B15979"/>
    <w:rsid w:val="00B2244F"/>
    <w:rsid w:val="00B22C21"/>
    <w:rsid w:val="00B23C98"/>
    <w:rsid w:val="00B24044"/>
    <w:rsid w:val="00B2571C"/>
    <w:rsid w:val="00B27108"/>
    <w:rsid w:val="00B31FAC"/>
    <w:rsid w:val="00B33185"/>
    <w:rsid w:val="00B33792"/>
    <w:rsid w:val="00B33FBA"/>
    <w:rsid w:val="00B35E49"/>
    <w:rsid w:val="00B3739C"/>
    <w:rsid w:val="00B378E4"/>
    <w:rsid w:val="00B44575"/>
    <w:rsid w:val="00B462FE"/>
    <w:rsid w:val="00B46788"/>
    <w:rsid w:val="00B47089"/>
    <w:rsid w:val="00B5149A"/>
    <w:rsid w:val="00B51541"/>
    <w:rsid w:val="00B52101"/>
    <w:rsid w:val="00B539CE"/>
    <w:rsid w:val="00B53C9E"/>
    <w:rsid w:val="00B57BAD"/>
    <w:rsid w:val="00B57BC5"/>
    <w:rsid w:val="00B60469"/>
    <w:rsid w:val="00B63498"/>
    <w:rsid w:val="00B67E2F"/>
    <w:rsid w:val="00B701E3"/>
    <w:rsid w:val="00B703AC"/>
    <w:rsid w:val="00B72072"/>
    <w:rsid w:val="00B73240"/>
    <w:rsid w:val="00B734A0"/>
    <w:rsid w:val="00B754C9"/>
    <w:rsid w:val="00B764FF"/>
    <w:rsid w:val="00B76A2E"/>
    <w:rsid w:val="00B778AD"/>
    <w:rsid w:val="00B8437C"/>
    <w:rsid w:val="00B84ACC"/>
    <w:rsid w:val="00B84C46"/>
    <w:rsid w:val="00B852BF"/>
    <w:rsid w:val="00B854BA"/>
    <w:rsid w:val="00B863C0"/>
    <w:rsid w:val="00B871B0"/>
    <w:rsid w:val="00B8722F"/>
    <w:rsid w:val="00B9041B"/>
    <w:rsid w:val="00B90CFE"/>
    <w:rsid w:val="00B92200"/>
    <w:rsid w:val="00B9288C"/>
    <w:rsid w:val="00B92938"/>
    <w:rsid w:val="00B93E9C"/>
    <w:rsid w:val="00B94D6F"/>
    <w:rsid w:val="00B94F96"/>
    <w:rsid w:val="00B967E5"/>
    <w:rsid w:val="00B96B49"/>
    <w:rsid w:val="00BA14E2"/>
    <w:rsid w:val="00BA7101"/>
    <w:rsid w:val="00BA7A08"/>
    <w:rsid w:val="00BB0130"/>
    <w:rsid w:val="00BB09E6"/>
    <w:rsid w:val="00BB0C1D"/>
    <w:rsid w:val="00BB326D"/>
    <w:rsid w:val="00BB3273"/>
    <w:rsid w:val="00BB3D04"/>
    <w:rsid w:val="00BB5336"/>
    <w:rsid w:val="00BB67F5"/>
    <w:rsid w:val="00BB6EE0"/>
    <w:rsid w:val="00BB7988"/>
    <w:rsid w:val="00BC19A6"/>
    <w:rsid w:val="00BC3553"/>
    <w:rsid w:val="00BC4099"/>
    <w:rsid w:val="00BC4941"/>
    <w:rsid w:val="00BC4B85"/>
    <w:rsid w:val="00BC6218"/>
    <w:rsid w:val="00BD0219"/>
    <w:rsid w:val="00BD06AC"/>
    <w:rsid w:val="00BD0809"/>
    <w:rsid w:val="00BD4AD7"/>
    <w:rsid w:val="00BD733B"/>
    <w:rsid w:val="00BD762D"/>
    <w:rsid w:val="00BD7B4D"/>
    <w:rsid w:val="00BE2245"/>
    <w:rsid w:val="00BE3066"/>
    <w:rsid w:val="00BF0D0D"/>
    <w:rsid w:val="00BF29E9"/>
    <w:rsid w:val="00BF325D"/>
    <w:rsid w:val="00BF3413"/>
    <w:rsid w:val="00BF4079"/>
    <w:rsid w:val="00BF47BB"/>
    <w:rsid w:val="00BF5CD6"/>
    <w:rsid w:val="00BF7324"/>
    <w:rsid w:val="00BF7D0C"/>
    <w:rsid w:val="00C00A8E"/>
    <w:rsid w:val="00C026AA"/>
    <w:rsid w:val="00C03CF5"/>
    <w:rsid w:val="00C04255"/>
    <w:rsid w:val="00C05AB7"/>
    <w:rsid w:val="00C103E4"/>
    <w:rsid w:val="00C11547"/>
    <w:rsid w:val="00C11AF6"/>
    <w:rsid w:val="00C124FA"/>
    <w:rsid w:val="00C12951"/>
    <w:rsid w:val="00C131E5"/>
    <w:rsid w:val="00C13C06"/>
    <w:rsid w:val="00C1502A"/>
    <w:rsid w:val="00C162F8"/>
    <w:rsid w:val="00C17354"/>
    <w:rsid w:val="00C17897"/>
    <w:rsid w:val="00C20F7C"/>
    <w:rsid w:val="00C21252"/>
    <w:rsid w:val="00C228A7"/>
    <w:rsid w:val="00C22E38"/>
    <w:rsid w:val="00C23534"/>
    <w:rsid w:val="00C24507"/>
    <w:rsid w:val="00C25A1D"/>
    <w:rsid w:val="00C269CA"/>
    <w:rsid w:val="00C311DF"/>
    <w:rsid w:val="00C32694"/>
    <w:rsid w:val="00C32C26"/>
    <w:rsid w:val="00C35292"/>
    <w:rsid w:val="00C3533F"/>
    <w:rsid w:val="00C356FE"/>
    <w:rsid w:val="00C36A16"/>
    <w:rsid w:val="00C377B2"/>
    <w:rsid w:val="00C418B2"/>
    <w:rsid w:val="00C436A3"/>
    <w:rsid w:val="00C448C8"/>
    <w:rsid w:val="00C4550D"/>
    <w:rsid w:val="00C47725"/>
    <w:rsid w:val="00C500CC"/>
    <w:rsid w:val="00C506A2"/>
    <w:rsid w:val="00C50FD1"/>
    <w:rsid w:val="00C517EA"/>
    <w:rsid w:val="00C519A4"/>
    <w:rsid w:val="00C54FDE"/>
    <w:rsid w:val="00C5526F"/>
    <w:rsid w:val="00C55829"/>
    <w:rsid w:val="00C56FB6"/>
    <w:rsid w:val="00C60283"/>
    <w:rsid w:val="00C6142B"/>
    <w:rsid w:val="00C61581"/>
    <w:rsid w:val="00C62038"/>
    <w:rsid w:val="00C62C27"/>
    <w:rsid w:val="00C630AB"/>
    <w:rsid w:val="00C63DF7"/>
    <w:rsid w:val="00C6570F"/>
    <w:rsid w:val="00C659F8"/>
    <w:rsid w:val="00C66688"/>
    <w:rsid w:val="00C667F5"/>
    <w:rsid w:val="00C71C9F"/>
    <w:rsid w:val="00C73FB0"/>
    <w:rsid w:val="00C74482"/>
    <w:rsid w:val="00C76BA1"/>
    <w:rsid w:val="00C80CF4"/>
    <w:rsid w:val="00C822B4"/>
    <w:rsid w:val="00C826FF"/>
    <w:rsid w:val="00C833E8"/>
    <w:rsid w:val="00C83CCA"/>
    <w:rsid w:val="00C8510F"/>
    <w:rsid w:val="00C85DC6"/>
    <w:rsid w:val="00C87820"/>
    <w:rsid w:val="00C92372"/>
    <w:rsid w:val="00C9268C"/>
    <w:rsid w:val="00C94677"/>
    <w:rsid w:val="00C94D07"/>
    <w:rsid w:val="00C953B0"/>
    <w:rsid w:val="00C95F1C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0985"/>
    <w:rsid w:val="00CB19CC"/>
    <w:rsid w:val="00CB3B2C"/>
    <w:rsid w:val="00CB4F8F"/>
    <w:rsid w:val="00CB712B"/>
    <w:rsid w:val="00CB7351"/>
    <w:rsid w:val="00CB7E14"/>
    <w:rsid w:val="00CC3DF7"/>
    <w:rsid w:val="00CC4229"/>
    <w:rsid w:val="00CC5435"/>
    <w:rsid w:val="00CC5BC3"/>
    <w:rsid w:val="00CC620D"/>
    <w:rsid w:val="00CC6CF8"/>
    <w:rsid w:val="00CC743B"/>
    <w:rsid w:val="00CD1A07"/>
    <w:rsid w:val="00CD1BB0"/>
    <w:rsid w:val="00CD2BDD"/>
    <w:rsid w:val="00CD2C80"/>
    <w:rsid w:val="00CD5045"/>
    <w:rsid w:val="00CD50B6"/>
    <w:rsid w:val="00CE05C4"/>
    <w:rsid w:val="00CE06B9"/>
    <w:rsid w:val="00CE1178"/>
    <w:rsid w:val="00CE133D"/>
    <w:rsid w:val="00CE1A00"/>
    <w:rsid w:val="00CE28B1"/>
    <w:rsid w:val="00CE31BF"/>
    <w:rsid w:val="00CE32CD"/>
    <w:rsid w:val="00CE47C0"/>
    <w:rsid w:val="00CE56C1"/>
    <w:rsid w:val="00CE56E6"/>
    <w:rsid w:val="00CE6F03"/>
    <w:rsid w:val="00CE7443"/>
    <w:rsid w:val="00CF044F"/>
    <w:rsid w:val="00CF04DF"/>
    <w:rsid w:val="00CF05E7"/>
    <w:rsid w:val="00CF20D6"/>
    <w:rsid w:val="00CF3DC1"/>
    <w:rsid w:val="00CF47A2"/>
    <w:rsid w:val="00CF4C20"/>
    <w:rsid w:val="00CF58AC"/>
    <w:rsid w:val="00CF689B"/>
    <w:rsid w:val="00CF76DD"/>
    <w:rsid w:val="00D00743"/>
    <w:rsid w:val="00D02C46"/>
    <w:rsid w:val="00D03BFC"/>
    <w:rsid w:val="00D04305"/>
    <w:rsid w:val="00D05802"/>
    <w:rsid w:val="00D0631C"/>
    <w:rsid w:val="00D06AAF"/>
    <w:rsid w:val="00D07D57"/>
    <w:rsid w:val="00D07D7D"/>
    <w:rsid w:val="00D11081"/>
    <w:rsid w:val="00D119BE"/>
    <w:rsid w:val="00D11AAD"/>
    <w:rsid w:val="00D12B0E"/>
    <w:rsid w:val="00D13001"/>
    <w:rsid w:val="00D133F5"/>
    <w:rsid w:val="00D15F10"/>
    <w:rsid w:val="00D16A3B"/>
    <w:rsid w:val="00D228E9"/>
    <w:rsid w:val="00D258AE"/>
    <w:rsid w:val="00D26221"/>
    <w:rsid w:val="00D26F19"/>
    <w:rsid w:val="00D27267"/>
    <w:rsid w:val="00D302BB"/>
    <w:rsid w:val="00D31AE7"/>
    <w:rsid w:val="00D32B6D"/>
    <w:rsid w:val="00D337ED"/>
    <w:rsid w:val="00D36BF8"/>
    <w:rsid w:val="00D3757D"/>
    <w:rsid w:val="00D37F15"/>
    <w:rsid w:val="00D416FA"/>
    <w:rsid w:val="00D41FE7"/>
    <w:rsid w:val="00D4626F"/>
    <w:rsid w:val="00D46A31"/>
    <w:rsid w:val="00D52297"/>
    <w:rsid w:val="00D52914"/>
    <w:rsid w:val="00D5316B"/>
    <w:rsid w:val="00D545C5"/>
    <w:rsid w:val="00D54A69"/>
    <w:rsid w:val="00D55579"/>
    <w:rsid w:val="00D57ED1"/>
    <w:rsid w:val="00D60B72"/>
    <w:rsid w:val="00D61734"/>
    <w:rsid w:val="00D6482F"/>
    <w:rsid w:val="00D64874"/>
    <w:rsid w:val="00D66EBF"/>
    <w:rsid w:val="00D67272"/>
    <w:rsid w:val="00D6792E"/>
    <w:rsid w:val="00D70122"/>
    <w:rsid w:val="00D7140E"/>
    <w:rsid w:val="00D71BC7"/>
    <w:rsid w:val="00D76877"/>
    <w:rsid w:val="00D76DDE"/>
    <w:rsid w:val="00D835F2"/>
    <w:rsid w:val="00D84862"/>
    <w:rsid w:val="00D84ADE"/>
    <w:rsid w:val="00D868F9"/>
    <w:rsid w:val="00D87C22"/>
    <w:rsid w:val="00D9101C"/>
    <w:rsid w:val="00D921C5"/>
    <w:rsid w:val="00D92696"/>
    <w:rsid w:val="00D94048"/>
    <w:rsid w:val="00D95A60"/>
    <w:rsid w:val="00D96A64"/>
    <w:rsid w:val="00DA04AC"/>
    <w:rsid w:val="00DA325E"/>
    <w:rsid w:val="00DA5EEC"/>
    <w:rsid w:val="00DA73D5"/>
    <w:rsid w:val="00DA7F28"/>
    <w:rsid w:val="00DB1680"/>
    <w:rsid w:val="00DB20E7"/>
    <w:rsid w:val="00DB25A2"/>
    <w:rsid w:val="00DB3073"/>
    <w:rsid w:val="00DB320A"/>
    <w:rsid w:val="00DB3673"/>
    <w:rsid w:val="00DB5868"/>
    <w:rsid w:val="00DB5975"/>
    <w:rsid w:val="00DB5B9E"/>
    <w:rsid w:val="00DB5C2D"/>
    <w:rsid w:val="00DB6904"/>
    <w:rsid w:val="00DB6A64"/>
    <w:rsid w:val="00DB77CA"/>
    <w:rsid w:val="00DB7851"/>
    <w:rsid w:val="00DC0D82"/>
    <w:rsid w:val="00DC1B75"/>
    <w:rsid w:val="00DC349E"/>
    <w:rsid w:val="00DD067D"/>
    <w:rsid w:val="00DD1EF4"/>
    <w:rsid w:val="00DD2B0B"/>
    <w:rsid w:val="00DD4067"/>
    <w:rsid w:val="00DD46C7"/>
    <w:rsid w:val="00DD4BC0"/>
    <w:rsid w:val="00DD727D"/>
    <w:rsid w:val="00DE1AE3"/>
    <w:rsid w:val="00DE3889"/>
    <w:rsid w:val="00DE4015"/>
    <w:rsid w:val="00DE4C71"/>
    <w:rsid w:val="00DE78E2"/>
    <w:rsid w:val="00DF294E"/>
    <w:rsid w:val="00DF2E85"/>
    <w:rsid w:val="00DF3097"/>
    <w:rsid w:val="00DF3A87"/>
    <w:rsid w:val="00DF6BFD"/>
    <w:rsid w:val="00E002F8"/>
    <w:rsid w:val="00E019D3"/>
    <w:rsid w:val="00E01C72"/>
    <w:rsid w:val="00E0247F"/>
    <w:rsid w:val="00E034C5"/>
    <w:rsid w:val="00E04C4D"/>
    <w:rsid w:val="00E0728E"/>
    <w:rsid w:val="00E07A14"/>
    <w:rsid w:val="00E07C5A"/>
    <w:rsid w:val="00E10167"/>
    <w:rsid w:val="00E14D3E"/>
    <w:rsid w:val="00E16F7E"/>
    <w:rsid w:val="00E174B0"/>
    <w:rsid w:val="00E1787F"/>
    <w:rsid w:val="00E20C35"/>
    <w:rsid w:val="00E20EEF"/>
    <w:rsid w:val="00E220DE"/>
    <w:rsid w:val="00E22D4D"/>
    <w:rsid w:val="00E23B12"/>
    <w:rsid w:val="00E23B5D"/>
    <w:rsid w:val="00E30EDE"/>
    <w:rsid w:val="00E32A53"/>
    <w:rsid w:val="00E32CCB"/>
    <w:rsid w:val="00E3379B"/>
    <w:rsid w:val="00E3381D"/>
    <w:rsid w:val="00E348CF"/>
    <w:rsid w:val="00E356C6"/>
    <w:rsid w:val="00E36259"/>
    <w:rsid w:val="00E404F2"/>
    <w:rsid w:val="00E438EF"/>
    <w:rsid w:val="00E44479"/>
    <w:rsid w:val="00E45BEA"/>
    <w:rsid w:val="00E4743D"/>
    <w:rsid w:val="00E47B3D"/>
    <w:rsid w:val="00E55A6F"/>
    <w:rsid w:val="00E56788"/>
    <w:rsid w:val="00E569FD"/>
    <w:rsid w:val="00E56B72"/>
    <w:rsid w:val="00E62DA6"/>
    <w:rsid w:val="00E65BA9"/>
    <w:rsid w:val="00E66419"/>
    <w:rsid w:val="00E66A4E"/>
    <w:rsid w:val="00E705E1"/>
    <w:rsid w:val="00E72D5E"/>
    <w:rsid w:val="00E72DEA"/>
    <w:rsid w:val="00E738B8"/>
    <w:rsid w:val="00E73B58"/>
    <w:rsid w:val="00E7414B"/>
    <w:rsid w:val="00E75420"/>
    <w:rsid w:val="00E8015E"/>
    <w:rsid w:val="00E8112A"/>
    <w:rsid w:val="00E81986"/>
    <w:rsid w:val="00E82A34"/>
    <w:rsid w:val="00E8717F"/>
    <w:rsid w:val="00E90231"/>
    <w:rsid w:val="00E9165F"/>
    <w:rsid w:val="00E92B1C"/>
    <w:rsid w:val="00E94624"/>
    <w:rsid w:val="00E97760"/>
    <w:rsid w:val="00E97A1A"/>
    <w:rsid w:val="00EA1974"/>
    <w:rsid w:val="00EA1F5E"/>
    <w:rsid w:val="00EA4011"/>
    <w:rsid w:val="00EA6991"/>
    <w:rsid w:val="00EB10AB"/>
    <w:rsid w:val="00EB1313"/>
    <w:rsid w:val="00EB1A1E"/>
    <w:rsid w:val="00EB34CC"/>
    <w:rsid w:val="00EB5BF6"/>
    <w:rsid w:val="00EB5E06"/>
    <w:rsid w:val="00EC0A60"/>
    <w:rsid w:val="00EC1AB2"/>
    <w:rsid w:val="00EC3BDE"/>
    <w:rsid w:val="00EC3C4F"/>
    <w:rsid w:val="00EC4FCC"/>
    <w:rsid w:val="00EC501D"/>
    <w:rsid w:val="00EC5489"/>
    <w:rsid w:val="00EC75B6"/>
    <w:rsid w:val="00ED08EF"/>
    <w:rsid w:val="00ED0F13"/>
    <w:rsid w:val="00ED1741"/>
    <w:rsid w:val="00ED2383"/>
    <w:rsid w:val="00ED33A6"/>
    <w:rsid w:val="00ED495F"/>
    <w:rsid w:val="00ED5B30"/>
    <w:rsid w:val="00ED6B79"/>
    <w:rsid w:val="00ED7A49"/>
    <w:rsid w:val="00ED7E86"/>
    <w:rsid w:val="00EE054B"/>
    <w:rsid w:val="00EE1417"/>
    <w:rsid w:val="00EE14B6"/>
    <w:rsid w:val="00EE176C"/>
    <w:rsid w:val="00EE3151"/>
    <w:rsid w:val="00EE4075"/>
    <w:rsid w:val="00EE4AA8"/>
    <w:rsid w:val="00EE5487"/>
    <w:rsid w:val="00EE5EFD"/>
    <w:rsid w:val="00EE6149"/>
    <w:rsid w:val="00EE68E5"/>
    <w:rsid w:val="00EE7EFF"/>
    <w:rsid w:val="00EF33C8"/>
    <w:rsid w:val="00EF4802"/>
    <w:rsid w:val="00EF580D"/>
    <w:rsid w:val="00EF6D95"/>
    <w:rsid w:val="00EF78CE"/>
    <w:rsid w:val="00EF7F5F"/>
    <w:rsid w:val="00F02405"/>
    <w:rsid w:val="00F03639"/>
    <w:rsid w:val="00F050C4"/>
    <w:rsid w:val="00F05F5A"/>
    <w:rsid w:val="00F07F0B"/>
    <w:rsid w:val="00F1296F"/>
    <w:rsid w:val="00F136C8"/>
    <w:rsid w:val="00F14E7A"/>
    <w:rsid w:val="00F16121"/>
    <w:rsid w:val="00F165FD"/>
    <w:rsid w:val="00F16AE6"/>
    <w:rsid w:val="00F17E7A"/>
    <w:rsid w:val="00F21F0F"/>
    <w:rsid w:val="00F2265D"/>
    <w:rsid w:val="00F22C27"/>
    <w:rsid w:val="00F23342"/>
    <w:rsid w:val="00F2636E"/>
    <w:rsid w:val="00F265C5"/>
    <w:rsid w:val="00F266CC"/>
    <w:rsid w:val="00F267EE"/>
    <w:rsid w:val="00F275AC"/>
    <w:rsid w:val="00F275C9"/>
    <w:rsid w:val="00F27BFB"/>
    <w:rsid w:val="00F308BD"/>
    <w:rsid w:val="00F31F3C"/>
    <w:rsid w:val="00F32958"/>
    <w:rsid w:val="00F34199"/>
    <w:rsid w:val="00F348EA"/>
    <w:rsid w:val="00F36D15"/>
    <w:rsid w:val="00F401D0"/>
    <w:rsid w:val="00F40607"/>
    <w:rsid w:val="00F41573"/>
    <w:rsid w:val="00F42A99"/>
    <w:rsid w:val="00F442C7"/>
    <w:rsid w:val="00F458CA"/>
    <w:rsid w:val="00F46C7C"/>
    <w:rsid w:val="00F47A7A"/>
    <w:rsid w:val="00F512EB"/>
    <w:rsid w:val="00F5365A"/>
    <w:rsid w:val="00F5424F"/>
    <w:rsid w:val="00F54689"/>
    <w:rsid w:val="00F577ED"/>
    <w:rsid w:val="00F61074"/>
    <w:rsid w:val="00F6192F"/>
    <w:rsid w:val="00F63D22"/>
    <w:rsid w:val="00F666FF"/>
    <w:rsid w:val="00F66C81"/>
    <w:rsid w:val="00F67422"/>
    <w:rsid w:val="00F67AF0"/>
    <w:rsid w:val="00F70832"/>
    <w:rsid w:val="00F74048"/>
    <w:rsid w:val="00F74118"/>
    <w:rsid w:val="00F76AB3"/>
    <w:rsid w:val="00F76BB0"/>
    <w:rsid w:val="00F76FEC"/>
    <w:rsid w:val="00F77AFE"/>
    <w:rsid w:val="00F77CB9"/>
    <w:rsid w:val="00F848E2"/>
    <w:rsid w:val="00F85030"/>
    <w:rsid w:val="00F86088"/>
    <w:rsid w:val="00F869B3"/>
    <w:rsid w:val="00F86E9B"/>
    <w:rsid w:val="00F8717B"/>
    <w:rsid w:val="00F8744D"/>
    <w:rsid w:val="00F87919"/>
    <w:rsid w:val="00F90AC4"/>
    <w:rsid w:val="00F92B24"/>
    <w:rsid w:val="00F92BE5"/>
    <w:rsid w:val="00F9312E"/>
    <w:rsid w:val="00F93260"/>
    <w:rsid w:val="00F97C4D"/>
    <w:rsid w:val="00FA1039"/>
    <w:rsid w:val="00FA1235"/>
    <w:rsid w:val="00FA4913"/>
    <w:rsid w:val="00FA7BB4"/>
    <w:rsid w:val="00FB0DB2"/>
    <w:rsid w:val="00FB2431"/>
    <w:rsid w:val="00FB37A6"/>
    <w:rsid w:val="00FB4C5B"/>
    <w:rsid w:val="00FB56F0"/>
    <w:rsid w:val="00FB5C23"/>
    <w:rsid w:val="00FB7BD7"/>
    <w:rsid w:val="00FC3B03"/>
    <w:rsid w:val="00FC4E5A"/>
    <w:rsid w:val="00FC50B2"/>
    <w:rsid w:val="00FC5C5B"/>
    <w:rsid w:val="00FC7119"/>
    <w:rsid w:val="00FC7257"/>
    <w:rsid w:val="00FC77B4"/>
    <w:rsid w:val="00FD06FD"/>
    <w:rsid w:val="00FD1E69"/>
    <w:rsid w:val="00FD3868"/>
    <w:rsid w:val="00FD4A57"/>
    <w:rsid w:val="00FD6156"/>
    <w:rsid w:val="00FD7E9B"/>
    <w:rsid w:val="00FE0C55"/>
    <w:rsid w:val="00FE1726"/>
    <w:rsid w:val="00FE38DE"/>
    <w:rsid w:val="00FE621F"/>
    <w:rsid w:val="00FE65EF"/>
    <w:rsid w:val="00FE7C60"/>
    <w:rsid w:val="00FF1376"/>
    <w:rsid w:val="00FF1D65"/>
    <w:rsid w:val="00FF4613"/>
    <w:rsid w:val="00FF4D2F"/>
    <w:rsid w:val="00FF538B"/>
    <w:rsid w:val="00FF5F30"/>
    <w:rsid w:val="00FF68D4"/>
    <w:rsid w:val="016449F2"/>
    <w:rsid w:val="025B6CE6"/>
    <w:rsid w:val="02A1507C"/>
    <w:rsid w:val="02ACE611"/>
    <w:rsid w:val="03F598D0"/>
    <w:rsid w:val="043847F3"/>
    <w:rsid w:val="060522C7"/>
    <w:rsid w:val="070F3C0E"/>
    <w:rsid w:val="07184887"/>
    <w:rsid w:val="07805734"/>
    <w:rsid w:val="07ED517D"/>
    <w:rsid w:val="0823074A"/>
    <w:rsid w:val="0859E655"/>
    <w:rsid w:val="092D6F1A"/>
    <w:rsid w:val="093564E4"/>
    <w:rsid w:val="0998AE34"/>
    <w:rsid w:val="09B41FBF"/>
    <w:rsid w:val="0A3FBF83"/>
    <w:rsid w:val="0ACE5618"/>
    <w:rsid w:val="0BEDFDDB"/>
    <w:rsid w:val="0C82A133"/>
    <w:rsid w:val="0D3300CE"/>
    <w:rsid w:val="0E990DE9"/>
    <w:rsid w:val="0EC0D584"/>
    <w:rsid w:val="0F212F5D"/>
    <w:rsid w:val="0F524A37"/>
    <w:rsid w:val="0F570C9D"/>
    <w:rsid w:val="0FFDD723"/>
    <w:rsid w:val="0FFFD05C"/>
    <w:rsid w:val="10EFB01B"/>
    <w:rsid w:val="1124840A"/>
    <w:rsid w:val="11A23407"/>
    <w:rsid w:val="13C0A935"/>
    <w:rsid w:val="154E305A"/>
    <w:rsid w:val="181C3190"/>
    <w:rsid w:val="18A05317"/>
    <w:rsid w:val="1913CA65"/>
    <w:rsid w:val="1A995C5A"/>
    <w:rsid w:val="1A9CE287"/>
    <w:rsid w:val="1A9ED35D"/>
    <w:rsid w:val="1AF73C2E"/>
    <w:rsid w:val="1BB292BD"/>
    <w:rsid w:val="1DAE5BCC"/>
    <w:rsid w:val="1E2456A6"/>
    <w:rsid w:val="1E60E234"/>
    <w:rsid w:val="1EE05718"/>
    <w:rsid w:val="1F08A42F"/>
    <w:rsid w:val="1FEEE05E"/>
    <w:rsid w:val="21613797"/>
    <w:rsid w:val="2221D441"/>
    <w:rsid w:val="23BDA4A2"/>
    <w:rsid w:val="266A31F3"/>
    <w:rsid w:val="2681F1D6"/>
    <w:rsid w:val="26F9EB2D"/>
    <w:rsid w:val="2766A620"/>
    <w:rsid w:val="2808107F"/>
    <w:rsid w:val="284B0E35"/>
    <w:rsid w:val="289115C5"/>
    <w:rsid w:val="28F418BD"/>
    <w:rsid w:val="299E03A0"/>
    <w:rsid w:val="29A1D2B5"/>
    <w:rsid w:val="2A2EF7A2"/>
    <w:rsid w:val="2C6B73EE"/>
    <w:rsid w:val="2CC9E129"/>
    <w:rsid w:val="2D2A9F31"/>
    <w:rsid w:val="2D4E6467"/>
    <w:rsid w:val="2EA29D9F"/>
    <w:rsid w:val="2EAA1101"/>
    <w:rsid w:val="2F8067E2"/>
    <w:rsid w:val="30B2ABCF"/>
    <w:rsid w:val="32A75E3F"/>
    <w:rsid w:val="32BACFA1"/>
    <w:rsid w:val="32E7F2FF"/>
    <w:rsid w:val="3351E663"/>
    <w:rsid w:val="34E5161B"/>
    <w:rsid w:val="3670AE7D"/>
    <w:rsid w:val="382413A4"/>
    <w:rsid w:val="388C2251"/>
    <w:rsid w:val="39454DB2"/>
    <w:rsid w:val="39EEEB0C"/>
    <w:rsid w:val="3A27F2B2"/>
    <w:rsid w:val="3A4AF776"/>
    <w:rsid w:val="3B074C35"/>
    <w:rsid w:val="3B4C60C4"/>
    <w:rsid w:val="3BE6C7D7"/>
    <w:rsid w:val="3CABB25E"/>
    <w:rsid w:val="3CB9DC32"/>
    <w:rsid w:val="3D3ACA40"/>
    <w:rsid w:val="4025EC2F"/>
    <w:rsid w:val="40632869"/>
    <w:rsid w:val="412F2C60"/>
    <w:rsid w:val="424CD95E"/>
    <w:rsid w:val="4328BB51"/>
    <w:rsid w:val="4466CD22"/>
    <w:rsid w:val="447C4228"/>
    <w:rsid w:val="45806A5A"/>
    <w:rsid w:val="4780B4A4"/>
    <w:rsid w:val="47C9A74A"/>
    <w:rsid w:val="49E1E8B5"/>
    <w:rsid w:val="4AFE651A"/>
    <w:rsid w:val="4B2BF113"/>
    <w:rsid w:val="4B3BB5D6"/>
    <w:rsid w:val="4C353BEE"/>
    <w:rsid w:val="4C3DF48C"/>
    <w:rsid w:val="4E5E5283"/>
    <w:rsid w:val="4E735698"/>
    <w:rsid w:val="4EA6F5C2"/>
    <w:rsid w:val="4F1717E6"/>
    <w:rsid w:val="51828595"/>
    <w:rsid w:val="52BBB44A"/>
    <w:rsid w:val="5529686D"/>
    <w:rsid w:val="5545276D"/>
    <w:rsid w:val="55F3550C"/>
    <w:rsid w:val="565B63B9"/>
    <w:rsid w:val="56DBDDB2"/>
    <w:rsid w:val="58D61C6C"/>
    <w:rsid w:val="59A4D011"/>
    <w:rsid w:val="5A4AE95C"/>
    <w:rsid w:val="5BF7FD55"/>
    <w:rsid w:val="5CEAD2F8"/>
    <w:rsid w:val="5E93C58F"/>
    <w:rsid w:val="5F73430F"/>
    <w:rsid w:val="600BF239"/>
    <w:rsid w:val="62E2E421"/>
    <w:rsid w:val="63780236"/>
    <w:rsid w:val="647629D1"/>
    <w:rsid w:val="6787DD7A"/>
    <w:rsid w:val="6A241B4D"/>
    <w:rsid w:val="6AF91E6E"/>
    <w:rsid w:val="6E2C7D71"/>
    <w:rsid w:val="6F149A00"/>
    <w:rsid w:val="6FC355EC"/>
    <w:rsid w:val="70BE20CD"/>
    <w:rsid w:val="739AD58B"/>
    <w:rsid w:val="73EFF03B"/>
    <w:rsid w:val="74877BE1"/>
    <w:rsid w:val="74A41F43"/>
    <w:rsid w:val="7893DC88"/>
    <w:rsid w:val="79ED28CC"/>
    <w:rsid w:val="7A0AE3B5"/>
    <w:rsid w:val="7B3B4274"/>
    <w:rsid w:val="7BCB7D4A"/>
    <w:rsid w:val="7C104106"/>
    <w:rsid w:val="7D674DAB"/>
    <w:rsid w:val="7DDC4C66"/>
    <w:rsid w:val="7E9ABFAA"/>
    <w:rsid w:val="7FF4F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lime,#9f6"/>
    </o:shapedefaults>
    <o:shapelayout v:ext="edit">
      <o:idmap v:ext="edit" data="2"/>
    </o:shapelayout>
  </w:shapeDefaults>
  <w:decimalSymbol w:val=","/>
  <w:listSeparator w:val=";"/>
  <w14:docId w14:val="0885D841"/>
  <w15:chartTrackingRefBased/>
  <w15:docId w15:val="{D3357AE2-57AB-487A-B2F9-4FD44FF2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36AA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036AA"/>
    <w:pPr>
      <w:keepNext/>
      <w:numPr>
        <w:numId w:val="17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6AA"/>
    <w:pPr>
      <w:keepNext/>
      <w:numPr>
        <w:ilvl w:val="1"/>
        <w:numId w:val="17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6AA"/>
    <w:pPr>
      <w:keepNext/>
      <w:numPr>
        <w:ilvl w:val="2"/>
        <w:numId w:val="17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6AA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36AA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036AA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036AA"/>
    <w:pPr>
      <w:numPr>
        <w:ilvl w:val="6"/>
        <w:numId w:val="17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036AA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036AA"/>
    <w:pPr>
      <w:numPr>
        <w:ilvl w:val="8"/>
        <w:numId w:val="17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B3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D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notapie">
    <w:name w:val="footnote text"/>
    <w:basedOn w:val="Normal"/>
    <w:semiHidden/>
    <w:rsid w:val="00071938"/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D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customStyle="1" w:styleId="Epgrafe">
    <w:name w:val="Epígrafe"/>
    <w:basedOn w:val="Normal"/>
    <w:next w:val="Normal"/>
    <w:unhideWhenUsed/>
    <w:rsid w:val="001D7957"/>
    <w:rPr>
      <w:b/>
      <w:bCs/>
      <w:sz w:val="20"/>
      <w:szCs w:val="20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customStyle="1" w:styleId="Ttulo1Car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customStyle="1" w:styleId="Ttulo2Car">
    <w:name w:val="Título 2 Car"/>
    <w:link w:val="Ttulo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customStyle="1" w:styleId="Ttulo3Car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tulo4Car">
    <w:name w:val="Título 4 Car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customStyle="1" w:styleId="Ttulo5Car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3036AA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3036AA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036AA"/>
    <w:rPr>
      <w:i/>
    </w:rPr>
  </w:style>
  <w:style w:type="character" w:customStyle="1" w:styleId="CitaCar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6AA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Textodeglobo">
    <w:name w:val="Balloon Text"/>
    <w:basedOn w:val="Normal"/>
    <w:link w:val="TextodegloboCar"/>
    <w:rsid w:val="00F63D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0832"/>
    <w:rPr>
      <w:sz w:val="20"/>
      <w:szCs w:val="20"/>
    </w:rPr>
  </w:style>
  <w:style w:type="character" w:customStyle="1" w:styleId="TextocomentarioCar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customStyle="1" w:styleId="AsuntodelcomentarioCar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styleId="Descripcin">
    <w:name w:val="caption"/>
    <w:basedOn w:val="Normal"/>
    <w:next w:val="Normal"/>
    <w:unhideWhenUsed/>
    <w:rsid w:val="00846502"/>
    <w:rPr>
      <w:b/>
      <w:bCs/>
      <w:sz w:val="20"/>
      <w:szCs w:val="20"/>
    </w:rPr>
  </w:style>
  <w:style w:type="character" w:styleId="Mencinsinresolver">
    <w:name w:val="Unresolved Mention"/>
    <w:uiPriority w:val="99"/>
    <w:semiHidden/>
    <w:unhideWhenUsed/>
    <w:rsid w:val="004B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cv.usc.es/mod/folder/view.php?id=12491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PV_PLT_09_014_07_PLANTILLA DE ACTA DE REUNION.dot</Template>
  <TotalTime>27</TotalTime>
  <Pages>18</Pages>
  <Words>4217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Dark</Company>
  <LinksUpToDate>false</LinksUpToDate>
  <CharactersWithSpaces>27361</CharactersWithSpaces>
  <SharedDoc>false</SharedDoc>
  <HLinks>
    <vt:vector size="216" baseType="variant">
      <vt:variant>
        <vt:i4>589850</vt:i4>
      </vt:variant>
      <vt:variant>
        <vt:i4>219</vt:i4>
      </vt:variant>
      <vt:variant>
        <vt:i4>0</vt:i4>
      </vt:variant>
      <vt:variant>
        <vt:i4>5</vt:i4>
      </vt:variant>
      <vt:variant>
        <vt:lpwstr>https://cv.usc.es/mod/folder/view.php?id=1249111</vt:lpwstr>
      </vt:variant>
      <vt:variant>
        <vt:lpwstr/>
      </vt:variant>
      <vt:variant>
        <vt:i4>2031672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_Toc158039244</vt:lpwstr>
      </vt:variant>
      <vt:variant>
        <vt:i4>2031672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_Toc158039243</vt:lpwstr>
      </vt:variant>
      <vt:variant>
        <vt:i4>2031672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_Toc158039242</vt:lpwstr>
      </vt:variant>
      <vt:variant>
        <vt:i4>2031672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_Toc158039241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_Toc158039240</vt:lpwstr>
      </vt:variant>
      <vt:variant>
        <vt:i4>1572920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_Toc158039239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_Toc158039238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_Toc158039237</vt:lpwstr>
      </vt:variant>
      <vt:variant>
        <vt:i4>1572920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_Toc158039236</vt:lpwstr>
      </vt:variant>
      <vt:variant>
        <vt:i4>1572920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_Toc158039235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_Toc158039234</vt:lpwstr>
      </vt:variant>
      <vt:variant>
        <vt:i4>1572920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_Toc158039233</vt:lpwstr>
      </vt:variant>
      <vt:variant>
        <vt:i4>1572920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_Toc158039232</vt:lpwstr>
      </vt:variant>
      <vt:variant>
        <vt:i4>1572920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_Toc158039231</vt:lpwstr>
      </vt:variant>
      <vt:variant>
        <vt:i4>1572920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_Toc158039230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_Toc158039229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_Toc158039228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_Toc158039227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_Toc158039226</vt:lpwstr>
      </vt:variant>
      <vt:variant>
        <vt:i4>1638456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_Toc158039225</vt:lpwstr>
      </vt:variant>
      <vt:variant>
        <vt:i4>1638456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_Toc158039224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_Toc158039223</vt:lpwstr>
      </vt:variant>
      <vt:variant>
        <vt:i4>1638456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_Toc158039222</vt:lpwstr>
      </vt:variant>
      <vt:variant>
        <vt:i4>1638456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_Toc158039221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_Toc158039220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_Toc158039219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_Toc158039218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_Toc158039217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_Toc158039216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_Toc158039215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_Toc158039214</vt:lpwstr>
      </vt:variant>
      <vt:variant>
        <vt:i4>1703992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_Toc158039213</vt:lpwstr>
      </vt:variant>
      <vt:variant>
        <vt:i4>1703992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_Toc158039212</vt:lpwstr>
      </vt:variant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_Toc158039211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_Toc158039210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jmdorado</dc:creator>
  <cp:keywords/>
  <cp:lastModifiedBy>nieto pedrares nerea</cp:lastModifiedBy>
  <cp:revision>581</cp:revision>
  <cp:lastPrinted>2024-02-06T00:00:00Z</cp:lastPrinted>
  <dcterms:created xsi:type="dcterms:W3CDTF">2024-01-31T12:54:00Z</dcterms:created>
  <dcterms:modified xsi:type="dcterms:W3CDTF">2024-02-05T17:01:00Z</dcterms:modified>
</cp:coreProperties>
</file>